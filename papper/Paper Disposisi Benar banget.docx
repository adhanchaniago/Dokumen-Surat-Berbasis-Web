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46" w:rsidRPr="00E97370" w:rsidRDefault="00D92D62" w:rsidP="00C26946">
      <w:pPr>
        <w:spacing w:before="0" w:after="0" w:line="240" w:lineRule="auto"/>
        <w:jc w:val="center"/>
        <w:rPr>
          <w:b/>
          <w:sz w:val="28"/>
          <w:szCs w:val="28"/>
        </w:rPr>
      </w:pPr>
      <w:bookmarkStart w:id="0" w:name="_Toc200487981"/>
      <w:r>
        <w:rPr>
          <w:b/>
          <w:sz w:val="28"/>
          <w:szCs w:val="28"/>
          <w:lang w:val="fi-FI"/>
        </w:rPr>
        <w:t xml:space="preserve">PERANCANGAN </w:t>
      </w:r>
      <w:r w:rsidR="00C96879">
        <w:rPr>
          <w:b/>
          <w:sz w:val="28"/>
          <w:szCs w:val="28"/>
          <w:lang w:val="fi-FI"/>
        </w:rPr>
        <w:t>SISTEM INFORMASI</w:t>
      </w:r>
      <w:r w:rsidR="00B46005">
        <w:rPr>
          <w:b/>
          <w:sz w:val="28"/>
          <w:szCs w:val="28"/>
          <w:lang w:val="fi-FI"/>
        </w:rPr>
        <w:t xml:space="preserve"> </w:t>
      </w:r>
      <w:r w:rsidR="00D5700D">
        <w:rPr>
          <w:b/>
          <w:sz w:val="28"/>
          <w:szCs w:val="28"/>
          <w:lang w:val="id-ID"/>
        </w:rPr>
        <w:t>DISPOSISI</w:t>
      </w:r>
      <w:r w:rsidR="00E97370">
        <w:rPr>
          <w:b/>
          <w:sz w:val="28"/>
          <w:szCs w:val="28"/>
        </w:rPr>
        <w:t xml:space="preserve"> SURAT</w:t>
      </w:r>
    </w:p>
    <w:p w:rsidR="00D92D62" w:rsidRPr="00C26946" w:rsidRDefault="00C26946" w:rsidP="00C26946">
      <w:pPr>
        <w:spacing w:before="0" w:after="0" w:line="240" w:lineRule="auto"/>
        <w:jc w:val="center"/>
        <w:rPr>
          <w:b/>
          <w:sz w:val="28"/>
          <w:szCs w:val="28"/>
          <w:lang w:val="id-ID"/>
        </w:rPr>
      </w:pPr>
      <w:r>
        <w:rPr>
          <w:b/>
          <w:sz w:val="28"/>
          <w:szCs w:val="28"/>
          <w:lang w:val="fi-FI"/>
        </w:rPr>
        <w:t>BERBASIS WEB</w:t>
      </w:r>
      <w:r w:rsidR="00E97370">
        <w:rPr>
          <w:b/>
          <w:sz w:val="28"/>
          <w:szCs w:val="28"/>
          <w:lang w:val="fi-FI"/>
        </w:rPr>
        <w:t xml:space="preserve"> MENGGUNAKAN T</w:t>
      </w:r>
      <w:r w:rsidR="008E59BF">
        <w:rPr>
          <w:b/>
          <w:sz w:val="28"/>
          <w:szCs w:val="28"/>
          <w:lang w:val="fi-FI"/>
        </w:rPr>
        <w:t>WITTER BOOTSTRAP PHP</w:t>
      </w:r>
      <w:r w:rsidR="00E97370">
        <w:rPr>
          <w:b/>
          <w:sz w:val="28"/>
          <w:szCs w:val="28"/>
          <w:lang w:val="fi-FI"/>
        </w:rPr>
        <w:t xml:space="preserve"> DAN MYSQL</w:t>
      </w:r>
    </w:p>
    <w:p w:rsidR="00BB0BCA" w:rsidRDefault="00BB0BCA" w:rsidP="00236916">
      <w:pPr>
        <w:spacing w:before="0" w:after="0" w:line="240" w:lineRule="auto"/>
        <w:jc w:val="center"/>
        <w:rPr>
          <w:b/>
          <w:bCs/>
          <w:color w:val="000000"/>
          <w:sz w:val="28"/>
          <w:szCs w:val="28"/>
          <w:lang w:val="fi-FI"/>
        </w:rPr>
      </w:pPr>
    </w:p>
    <w:p w:rsidR="00236916" w:rsidRDefault="00236916" w:rsidP="00236916">
      <w:pPr>
        <w:spacing w:before="0" w:after="0" w:line="240" w:lineRule="auto"/>
        <w:jc w:val="center"/>
        <w:rPr>
          <w:b/>
          <w:bCs/>
          <w:color w:val="000000"/>
          <w:sz w:val="28"/>
          <w:szCs w:val="28"/>
          <w:lang w:val="fi-FI"/>
        </w:rPr>
      </w:pPr>
    </w:p>
    <w:p w:rsidR="00966188" w:rsidRDefault="00966188" w:rsidP="00236916">
      <w:pPr>
        <w:spacing w:before="0" w:after="0" w:line="240" w:lineRule="auto"/>
        <w:jc w:val="center"/>
        <w:rPr>
          <w:b/>
          <w:bCs/>
          <w:color w:val="000000"/>
          <w:sz w:val="28"/>
          <w:szCs w:val="28"/>
          <w:lang w:val="fi-FI"/>
        </w:rPr>
      </w:pPr>
    </w:p>
    <w:p w:rsidR="00833D19" w:rsidRDefault="0011423E" w:rsidP="00203AB8">
      <w:pPr>
        <w:spacing w:before="0" w:after="0" w:line="240" w:lineRule="auto"/>
        <w:jc w:val="left"/>
        <w:rPr>
          <w:b/>
          <w:bCs/>
          <w:color w:val="000000"/>
          <w:szCs w:val="24"/>
          <w:lang w:val="fi-F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pt;margin-top:-.1pt;width:137pt;height:137pt;z-index:251600896">
            <v:imagedata r:id="rId9" o:title="logo_bsi"/>
            <w10:wrap type="square" side="left"/>
          </v:shape>
        </w:pict>
      </w:r>
      <w:r w:rsidR="00203AB8">
        <w:rPr>
          <w:b/>
          <w:bCs/>
          <w:color w:val="000000"/>
          <w:szCs w:val="24"/>
          <w:lang w:val="fi-FI"/>
        </w:rPr>
        <w:br w:type="textWrapping" w:clear="all"/>
      </w:r>
    </w:p>
    <w:p w:rsidR="00D92D62" w:rsidRDefault="00D92D62" w:rsidP="00833D19">
      <w:pPr>
        <w:spacing w:before="0" w:after="0" w:line="240" w:lineRule="auto"/>
        <w:jc w:val="center"/>
        <w:rPr>
          <w:b/>
          <w:bCs/>
          <w:color w:val="000000"/>
          <w:szCs w:val="24"/>
          <w:lang w:val="fi-FI"/>
        </w:rPr>
      </w:pPr>
    </w:p>
    <w:p w:rsidR="00D92D62" w:rsidRDefault="00D92D62" w:rsidP="00833D19">
      <w:pPr>
        <w:spacing w:before="0" w:after="0" w:line="240" w:lineRule="auto"/>
        <w:jc w:val="center"/>
        <w:rPr>
          <w:b/>
          <w:bCs/>
          <w:color w:val="000000"/>
          <w:szCs w:val="24"/>
          <w:lang w:val="fi-FI"/>
        </w:rPr>
      </w:pPr>
    </w:p>
    <w:p w:rsidR="00D92D62" w:rsidRDefault="00D92D62" w:rsidP="00833D19">
      <w:pPr>
        <w:spacing w:before="0" w:after="0" w:line="240" w:lineRule="auto"/>
        <w:jc w:val="center"/>
        <w:rPr>
          <w:b/>
          <w:bCs/>
          <w:color w:val="000000"/>
          <w:szCs w:val="24"/>
          <w:lang w:val="fi-FI"/>
        </w:rPr>
      </w:pPr>
    </w:p>
    <w:p w:rsidR="003C411D" w:rsidRDefault="003C411D" w:rsidP="00D5700D">
      <w:pPr>
        <w:spacing w:before="0" w:after="0" w:line="240" w:lineRule="auto"/>
        <w:jc w:val="center"/>
        <w:rPr>
          <w:b/>
          <w:bCs/>
          <w:color w:val="000000"/>
          <w:szCs w:val="24"/>
          <w:lang w:val="fi-FI"/>
        </w:rPr>
      </w:pPr>
      <w:r>
        <w:rPr>
          <w:b/>
          <w:bCs/>
          <w:color w:val="000000"/>
          <w:szCs w:val="24"/>
          <w:lang w:val="fi-FI"/>
        </w:rPr>
        <w:t xml:space="preserve">Untuk memenuhi persyaratan </w:t>
      </w:r>
    </w:p>
    <w:p w:rsidR="003C411D" w:rsidRDefault="00430E7B" w:rsidP="00D5700D">
      <w:pPr>
        <w:spacing w:before="0" w:after="0" w:line="240" w:lineRule="auto"/>
        <w:jc w:val="center"/>
        <w:rPr>
          <w:b/>
          <w:bCs/>
          <w:color w:val="000000"/>
          <w:szCs w:val="24"/>
        </w:rPr>
      </w:pPr>
      <w:r>
        <w:rPr>
          <w:b/>
          <w:bCs/>
          <w:color w:val="000000"/>
          <w:szCs w:val="24"/>
        </w:rPr>
        <w:t>M</w:t>
      </w:r>
      <w:r w:rsidR="008E59BF">
        <w:rPr>
          <w:b/>
          <w:bCs/>
          <w:color w:val="000000"/>
          <w:szCs w:val="24"/>
          <w:lang w:val="id-ID"/>
        </w:rPr>
        <w:t>ata</w:t>
      </w:r>
      <w:r w:rsidR="003C411D">
        <w:rPr>
          <w:b/>
          <w:bCs/>
          <w:color w:val="000000"/>
          <w:szCs w:val="24"/>
        </w:rPr>
        <w:t xml:space="preserve"> Kuliah Berbasis Kompetensi </w:t>
      </w:r>
    </w:p>
    <w:p w:rsidR="00D5700D" w:rsidRPr="00D5700D" w:rsidRDefault="00D5700D" w:rsidP="00D5700D">
      <w:pPr>
        <w:spacing w:before="0" w:after="0" w:line="240" w:lineRule="auto"/>
        <w:jc w:val="center"/>
        <w:rPr>
          <w:b/>
          <w:bCs/>
          <w:color w:val="000000"/>
          <w:szCs w:val="24"/>
          <w:lang w:val="id-ID"/>
        </w:rPr>
      </w:pPr>
      <w:r>
        <w:rPr>
          <w:b/>
          <w:bCs/>
          <w:color w:val="000000"/>
          <w:szCs w:val="24"/>
          <w:lang w:val="id-ID"/>
        </w:rPr>
        <w:t>Perancangan Web</w:t>
      </w:r>
    </w:p>
    <w:p w:rsidR="00D5700D" w:rsidRDefault="00D5700D" w:rsidP="00D5700D">
      <w:pPr>
        <w:spacing w:before="0" w:after="0" w:line="240" w:lineRule="auto"/>
        <w:jc w:val="center"/>
        <w:rPr>
          <w:b/>
          <w:bCs/>
          <w:color w:val="000000"/>
          <w:szCs w:val="24"/>
          <w:lang w:val="fi-FI"/>
        </w:rPr>
      </w:pPr>
      <w:r>
        <w:rPr>
          <w:b/>
          <w:bCs/>
          <w:color w:val="000000"/>
          <w:szCs w:val="24"/>
          <w:lang w:val="fi-FI"/>
        </w:rPr>
        <w:t>Program Studi Manajemen Informatika</w:t>
      </w:r>
    </w:p>
    <w:p w:rsidR="00D92D62" w:rsidRDefault="00D92D62" w:rsidP="00833D19">
      <w:pPr>
        <w:spacing w:before="0" w:after="0" w:line="240" w:lineRule="auto"/>
        <w:jc w:val="center"/>
        <w:rPr>
          <w:b/>
          <w:bCs/>
          <w:color w:val="000000"/>
          <w:szCs w:val="24"/>
          <w:lang w:val="fi-FI"/>
        </w:rPr>
      </w:pPr>
    </w:p>
    <w:p w:rsidR="00D92D62" w:rsidRDefault="00D92D62" w:rsidP="00833D19">
      <w:pPr>
        <w:spacing w:before="0" w:after="0" w:line="240" w:lineRule="auto"/>
        <w:jc w:val="center"/>
        <w:rPr>
          <w:b/>
          <w:bCs/>
          <w:color w:val="000000"/>
          <w:szCs w:val="24"/>
          <w:lang w:val="fi-FI"/>
        </w:rPr>
      </w:pPr>
    </w:p>
    <w:p w:rsidR="00D92D62" w:rsidRDefault="00D92D62" w:rsidP="00833D19">
      <w:pPr>
        <w:spacing w:before="0" w:after="0" w:line="240" w:lineRule="auto"/>
        <w:jc w:val="center"/>
        <w:rPr>
          <w:b/>
          <w:bCs/>
          <w:color w:val="000000"/>
          <w:szCs w:val="24"/>
          <w:lang w:val="fi-FI"/>
        </w:rPr>
      </w:pPr>
    </w:p>
    <w:p w:rsidR="001C0B5E" w:rsidRDefault="00124DBD" w:rsidP="00236916">
      <w:pPr>
        <w:spacing w:before="0" w:after="0" w:line="240" w:lineRule="auto"/>
        <w:jc w:val="center"/>
        <w:rPr>
          <w:b/>
          <w:bCs/>
          <w:color w:val="000000"/>
          <w:szCs w:val="24"/>
          <w:lang w:val="fi-FI"/>
        </w:rPr>
      </w:pPr>
      <w:r>
        <w:rPr>
          <w:b/>
          <w:bCs/>
          <w:color w:val="000000"/>
          <w:szCs w:val="24"/>
          <w:lang w:val="id-ID"/>
        </w:rPr>
        <w:t>D</w:t>
      </w:r>
      <w:r w:rsidR="00833D19">
        <w:rPr>
          <w:b/>
          <w:bCs/>
          <w:color w:val="000000"/>
          <w:szCs w:val="24"/>
          <w:lang w:val="fi-FI"/>
        </w:rPr>
        <w:t>iajukan o</w:t>
      </w:r>
      <w:r w:rsidR="001C0B5E" w:rsidRPr="00236916">
        <w:rPr>
          <w:b/>
          <w:bCs/>
          <w:color w:val="000000"/>
          <w:szCs w:val="24"/>
          <w:lang w:val="fi-FI"/>
        </w:rPr>
        <w:t>leh</w:t>
      </w:r>
      <w:r w:rsidR="001C6F7F">
        <w:rPr>
          <w:b/>
          <w:bCs/>
          <w:color w:val="000000"/>
          <w:szCs w:val="24"/>
          <w:lang w:val="fi-FI"/>
        </w:rPr>
        <w:t>:</w:t>
      </w:r>
    </w:p>
    <w:p w:rsidR="00201D5F" w:rsidRPr="00236916" w:rsidRDefault="00201D5F" w:rsidP="00236916">
      <w:pPr>
        <w:spacing w:before="0" w:after="0" w:line="240" w:lineRule="auto"/>
        <w:jc w:val="center"/>
        <w:rPr>
          <w:b/>
          <w:bCs/>
          <w:color w:val="000000"/>
          <w:szCs w:val="24"/>
          <w:lang w:val="fi-FI"/>
        </w:rPr>
      </w:pPr>
    </w:p>
    <w:p w:rsidR="00F90A96" w:rsidRDefault="00D5700D" w:rsidP="00D92D62">
      <w:pPr>
        <w:spacing w:before="0" w:after="0" w:line="240" w:lineRule="auto"/>
        <w:rPr>
          <w:b/>
          <w:bCs/>
          <w:color w:val="000000"/>
          <w:sz w:val="28"/>
          <w:szCs w:val="28"/>
          <w:lang w:val="sv-SE"/>
        </w:rPr>
      </w:pPr>
      <w:r>
        <w:rPr>
          <w:b/>
          <w:bCs/>
          <w:color w:val="000000"/>
          <w:sz w:val="28"/>
          <w:szCs w:val="28"/>
          <w:lang w:val="sv-SE"/>
        </w:rPr>
        <w:tab/>
      </w:r>
      <w:r w:rsidR="00193A52">
        <w:rPr>
          <w:b/>
          <w:bCs/>
          <w:color w:val="000000"/>
          <w:sz w:val="28"/>
          <w:szCs w:val="28"/>
          <w:lang w:val="id-ID"/>
        </w:rPr>
        <w:t>121</w:t>
      </w:r>
      <w:r w:rsidR="00193A52">
        <w:rPr>
          <w:b/>
          <w:bCs/>
          <w:color w:val="000000"/>
          <w:sz w:val="28"/>
          <w:szCs w:val="28"/>
        </w:rPr>
        <w:t>42498</w:t>
      </w:r>
      <w:r>
        <w:rPr>
          <w:b/>
          <w:bCs/>
          <w:color w:val="000000"/>
          <w:sz w:val="28"/>
          <w:szCs w:val="28"/>
          <w:lang w:val="sv-SE"/>
        </w:rPr>
        <w:tab/>
      </w:r>
      <w:r>
        <w:rPr>
          <w:b/>
          <w:bCs/>
          <w:color w:val="000000"/>
          <w:sz w:val="28"/>
          <w:szCs w:val="28"/>
          <w:lang w:val="sv-SE"/>
        </w:rPr>
        <w:tab/>
      </w:r>
      <w:r w:rsidR="00193A52">
        <w:rPr>
          <w:b/>
          <w:bCs/>
          <w:color w:val="000000"/>
          <w:sz w:val="28"/>
          <w:szCs w:val="28"/>
          <w:lang w:val="id-ID"/>
        </w:rPr>
        <w:t>Maulana</w:t>
      </w:r>
      <w:r w:rsidR="0015775B">
        <w:rPr>
          <w:b/>
          <w:bCs/>
          <w:color w:val="000000"/>
          <w:sz w:val="28"/>
          <w:szCs w:val="28"/>
        </w:rPr>
        <w:t xml:space="preserve"> </w:t>
      </w:r>
      <w:r w:rsidR="00193A52">
        <w:rPr>
          <w:b/>
          <w:bCs/>
          <w:color w:val="000000"/>
          <w:sz w:val="28"/>
          <w:szCs w:val="28"/>
          <w:lang w:val="id-ID"/>
        </w:rPr>
        <w:t>Ramdhan</w:t>
      </w:r>
    </w:p>
    <w:p w:rsidR="00D92D62" w:rsidRPr="00193A52" w:rsidRDefault="00D5700D" w:rsidP="00D92D62">
      <w:pPr>
        <w:spacing w:before="0" w:after="0" w:line="240" w:lineRule="auto"/>
        <w:rPr>
          <w:b/>
          <w:bCs/>
          <w:color w:val="000000"/>
          <w:sz w:val="28"/>
          <w:szCs w:val="28"/>
        </w:rPr>
      </w:pPr>
      <w:r>
        <w:rPr>
          <w:b/>
          <w:bCs/>
          <w:color w:val="000000"/>
          <w:sz w:val="28"/>
          <w:szCs w:val="28"/>
          <w:lang w:val="sv-SE"/>
        </w:rPr>
        <w:tab/>
      </w:r>
      <w:r w:rsidR="00193A52">
        <w:rPr>
          <w:b/>
          <w:bCs/>
          <w:color w:val="000000"/>
          <w:sz w:val="28"/>
          <w:szCs w:val="28"/>
          <w:lang w:val="id-ID"/>
        </w:rPr>
        <w:t>12</w:t>
      </w:r>
      <w:r w:rsidR="00193A52">
        <w:rPr>
          <w:b/>
          <w:bCs/>
          <w:color w:val="000000"/>
          <w:sz w:val="28"/>
          <w:szCs w:val="28"/>
        </w:rPr>
        <w:t>153504</w:t>
      </w:r>
      <w:r w:rsidR="00193A52">
        <w:rPr>
          <w:b/>
          <w:bCs/>
          <w:color w:val="000000"/>
          <w:sz w:val="28"/>
          <w:szCs w:val="28"/>
          <w:lang w:val="id-ID"/>
        </w:rPr>
        <w:tab/>
      </w:r>
      <w:r w:rsidR="00193A52">
        <w:rPr>
          <w:b/>
          <w:bCs/>
          <w:color w:val="000000"/>
          <w:sz w:val="28"/>
          <w:szCs w:val="28"/>
          <w:lang w:val="id-ID"/>
        </w:rPr>
        <w:tab/>
        <w:t>Maulana</w:t>
      </w:r>
      <w:r w:rsidR="00193A52">
        <w:rPr>
          <w:b/>
          <w:bCs/>
          <w:color w:val="000000"/>
          <w:sz w:val="28"/>
          <w:szCs w:val="28"/>
        </w:rPr>
        <w:t xml:space="preserve"> Nur Ramadhani</w:t>
      </w:r>
    </w:p>
    <w:p w:rsidR="00D5700D" w:rsidRDefault="00D5700D" w:rsidP="00D92D62">
      <w:pPr>
        <w:spacing w:before="0" w:after="0" w:line="240" w:lineRule="auto"/>
        <w:rPr>
          <w:b/>
          <w:bCs/>
          <w:color w:val="000000"/>
          <w:sz w:val="28"/>
          <w:szCs w:val="28"/>
          <w:lang w:val="id-ID"/>
        </w:rPr>
      </w:pPr>
      <w:r>
        <w:rPr>
          <w:b/>
          <w:bCs/>
          <w:color w:val="000000"/>
          <w:sz w:val="28"/>
          <w:szCs w:val="28"/>
          <w:lang w:val="id-ID"/>
        </w:rPr>
        <w:tab/>
        <w:t>12154046</w:t>
      </w:r>
      <w:r>
        <w:rPr>
          <w:b/>
          <w:bCs/>
          <w:color w:val="000000"/>
          <w:sz w:val="28"/>
          <w:szCs w:val="28"/>
          <w:lang w:val="id-ID"/>
        </w:rPr>
        <w:tab/>
      </w:r>
      <w:r>
        <w:rPr>
          <w:b/>
          <w:bCs/>
          <w:color w:val="000000"/>
          <w:sz w:val="28"/>
          <w:szCs w:val="28"/>
          <w:lang w:val="id-ID"/>
        </w:rPr>
        <w:tab/>
        <w:t>Enggar Riska Winaryatin</w:t>
      </w:r>
    </w:p>
    <w:p w:rsidR="00D5700D" w:rsidRDefault="00D5700D" w:rsidP="00D92D62">
      <w:pPr>
        <w:spacing w:before="0" w:after="0" w:line="240" w:lineRule="auto"/>
        <w:rPr>
          <w:b/>
          <w:bCs/>
          <w:color w:val="000000"/>
          <w:sz w:val="28"/>
          <w:szCs w:val="28"/>
          <w:lang w:val="id-ID"/>
        </w:rPr>
      </w:pPr>
      <w:r>
        <w:rPr>
          <w:b/>
          <w:bCs/>
          <w:color w:val="000000"/>
          <w:sz w:val="28"/>
          <w:szCs w:val="28"/>
          <w:lang w:val="id-ID"/>
        </w:rPr>
        <w:tab/>
        <w:t>12154012</w:t>
      </w:r>
      <w:r>
        <w:rPr>
          <w:b/>
          <w:bCs/>
          <w:color w:val="000000"/>
          <w:sz w:val="28"/>
          <w:szCs w:val="28"/>
          <w:lang w:val="id-ID"/>
        </w:rPr>
        <w:tab/>
      </w:r>
      <w:r>
        <w:rPr>
          <w:b/>
          <w:bCs/>
          <w:color w:val="000000"/>
          <w:sz w:val="28"/>
          <w:szCs w:val="28"/>
          <w:lang w:val="id-ID"/>
        </w:rPr>
        <w:tab/>
        <w:t>Kemala Chintya Putri</w:t>
      </w:r>
    </w:p>
    <w:p w:rsidR="00D5700D" w:rsidRPr="00D5700D" w:rsidRDefault="00D5700D" w:rsidP="00D92D62">
      <w:pPr>
        <w:spacing w:before="0" w:after="0" w:line="240" w:lineRule="auto"/>
        <w:rPr>
          <w:b/>
          <w:bCs/>
          <w:color w:val="000000"/>
          <w:sz w:val="28"/>
          <w:szCs w:val="28"/>
          <w:lang w:val="id-ID"/>
        </w:rPr>
      </w:pPr>
      <w:r>
        <w:rPr>
          <w:b/>
          <w:bCs/>
          <w:color w:val="000000"/>
          <w:sz w:val="28"/>
          <w:szCs w:val="28"/>
          <w:lang w:val="id-ID"/>
        </w:rPr>
        <w:tab/>
        <w:t>12154250</w:t>
      </w:r>
      <w:r>
        <w:rPr>
          <w:b/>
          <w:bCs/>
          <w:color w:val="000000"/>
          <w:sz w:val="28"/>
          <w:szCs w:val="28"/>
          <w:lang w:val="id-ID"/>
        </w:rPr>
        <w:tab/>
      </w:r>
      <w:r>
        <w:rPr>
          <w:b/>
          <w:bCs/>
          <w:color w:val="000000"/>
          <w:sz w:val="28"/>
          <w:szCs w:val="28"/>
          <w:lang w:val="id-ID"/>
        </w:rPr>
        <w:tab/>
        <w:t>Novita Triastuti</w:t>
      </w:r>
    </w:p>
    <w:p w:rsidR="002F2BDB" w:rsidRDefault="002F2BDB" w:rsidP="00236916">
      <w:pPr>
        <w:spacing w:before="0" w:after="0" w:line="240" w:lineRule="auto"/>
        <w:jc w:val="center"/>
        <w:rPr>
          <w:b/>
          <w:bCs/>
          <w:color w:val="000000"/>
          <w:sz w:val="28"/>
          <w:szCs w:val="28"/>
          <w:lang w:val="sv-SE"/>
        </w:rPr>
      </w:pPr>
    </w:p>
    <w:p w:rsidR="0086546D" w:rsidRDefault="0086546D" w:rsidP="00236916">
      <w:pPr>
        <w:spacing w:before="0" w:after="0" w:line="240" w:lineRule="auto"/>
        <w:jc w:val="center"/>
        <w:rPr>
          <w:b/>
          <w:bCs/>
          <w:color w:val="000000"/>
          <w:sz w:val="28"/>
          <w:szCs w:val="28"/>
        </w:rPr>
      </w:pPr>
    </w:p>
    <w:p w:rsidR="00201D5F" w:rsidRDefault="00201D5F" w:rsidP="00236916">
      <w:pPr>
        <w:spacing w:before="0" w:after="0" w:line="240" w:lineRule="auto"/>
        <w:jc w:val="center"/>
        <w:rPr>
          <w:b/>
          <w:bCs/>
          <w:color w:val="000000"/>
          <w:sz w:val="28"/>
          <w:szCs w:val="28"/>
        </w:rPr>
      </w:pPr>
    </w:p>
    <w:p w:rsidR="00236916" w:rsidRDefault="00236916" w:rsidP="00236916">
      <w:pPr>
        <w:spacing w:before="0" w:after="0" w:line="240" w:lineRule="auto"/>
        <w:jc w:val="center"/>
        <w:rPr>
          <w:b/>
          <w:bCs/>
          <w:color w:val="000000"/>
          <w:sz w:val="28"/>
          <w:szCs w:val="28"/>
        </w:rPr>
      </w:pPr>
    </w:p>
    <w:p w:rsidR="00236916" w:rsidRDefault="00236916" w:rsidP="00236916">
      <w:pPr>
        <w:spacing w:before="0" w:after="0" w:line="240" w:lineRule="auto"/>
        <w:jc w:val="center"/>
        <w:rPr>
          <w:b/>
          <w:bCs/>
          <w:color w:val="000000"/>
          <w:szCs w:val="24"/>
        </w:rPr>
      </w:pPr>
    </w:p>
    <w:p w:rsidR="0070029C" w:rsidRDefault="0070029C" w:rsidP="00236916">
      <w:pPr>
        <w:spacing w:before="0" w:after="0" w:line="240" w:lineRule="auto"/>
        <w:jc w:val="center"/>
        <w:rPr>
          <w:b/>
          <w:bCs/>
          <w:color w:val="000000"/>
          <w:szCs w:val="24"/>
        </w:rPr>
      </w:pPr>
    </w:p>
    <w:p w:rsidR="003C411D" w:rsidRPr="001C6F7F" w:rsidRDefault="003C411D" w:rsidP="00236916">
      <w:pPr>
        <w:spacing w:before="0" w:after="0" w:line="240" w:lineRule="auto"/>
        <w:jc w:val="center"/>
        <w:rPr>
          <w:b/>
          <w:bCs/>
          <w:color w:val="000000"/>
          <w:szCs w:val="24"/>
        </w:rPr>
      </w:pPr>
    </w:p>
    <w:p w:rsidR="00236916" w:rsidRPr="00D5700D" w:rsidRDefault="00C96879" w:rsidP="00236916">
      <w:pPr>
        <w:spacing w:before="0" w:after="0" w:line="240" w:lineRule="auto"/>
        <w:jc w:val="center"/>
        <w:rPr>
          <w:b/>
          <w:bCs/>
          <w:color w:val="000000"/>
          <w:szCs w:val="24"/>
        </w:rPr>
      </w:pPr>
      <w:r w:rsidRPr="001C6F7F">
        <w:rPr>
          <w:b/>
          <w:bCs/>
          <w:color w:val="000000"/>
          <w:szCs w:val="24"/>
        </w:rPr>
        <w:t>Akademi</w:t>
      </w:r>
      <w:r w:rsidR="00D92D62" w:rsidRPr="001C6F7F">
        <w:rPr>
          <w:b/>
          <w:bCs/>
          <w:color w:val="000000"/>
          <w:szCs w:val="24"/>
        </w:rPr>
        <w:t xml:space="preserve"> Manajemen Informatik</w:t>
      </w:r>
      <w:r w:rsidR="00D92D62" w:rsidRPr="00D5700D">
        <w:rPr>
          <w:b/>
          <w:bCs/>
          <w:color w:val="000000"/>
          <w:szCs w:val="24"/>
        </w:rPr>
        <w:t>a dan Komputer</w:t>
      </w:r>
    </w:p>
    <w:p w:rsidR="00236916" w:rsidRPr="00D5700D" w:rsidRDefault="00C96879" w:rsidP="00C96879">
      <w:pPr>
        <w:tabs>
          <w:tab w:val="left" w:pos="800"/>
          <w:tab w:val="center" w:pos="3969"/>
        </w:tabs>
        <w:spacing w:before="0" w:after="0" w:line="240" w:lineRule="auto"/>
        <w:jc w:val="left"/>
        <w:rPr>
          <w:b/>
          <w:bCs/>
          <w:color w:val="000000"/>
          <w:szCs w:val="24"/>
        </w:rPr>
      </w:pPr>
      <w:r w:rsidRPr="00D5700D">
        <w:rPr>
          <w:b/>
          <w:bCs/>
          <w:color w:val="000000"/>
          <w:szCs w:val="24"/>
        </w:rPr>
        <w:tab/>
      </w:r>
      <w:r w:rsidRPr="00D5700D">
        <w:rPr>
          <w:b/>
          <w:bCs/>
          <w:color w:val="000000"/>
          <w:szCs w:val="24"/>
        </w:rPr>
        <w:tab/>
        <w:t>Bina Sarana Informatika</w:t>
      </w:r>
    </w:p>
    <w:p w:rsidR="0070029C" w:rsidRDefault="0011423E" w:rsidP="00236916">
      <w:pPr>
        <w:spacing w:before="0" w:after="0" w:line="240" w:lineRule="auto"/>
        <w:jc w:val="center"/>
        <w:rPr>
          <w:b/>
          <w:noProof/>
          <w:szCs w:val="24"/>
        </w:rPr>
      </w:pPr>
      <w:r>
        <w:rPr>
          <w:b/>
          <w:noProof/>
          <w:szCs w:val="24"/>
        </w:rPr>
        <w:pict>
          <v:rect id="_x0000_s1026" style="position:absolute;left:0;text-align:left;margin-left:258.35pt;margin-top:22.75pt;width:43.5pt;height:38.75pt;z-index:251599872" stroked="f"/>
        </w:pict>
      </w:r>
      <w:r w:rsidR="0070029C">
        <w:rPr>
          <w:b/>
          <w:noProof/>
          <w:szCs w:val="24"/>
        </w:rPr>
        <w:t>JAKARTA</w:t>
      </w:r>
    </w:p>
    <w:p w:rsidR="009B2F5D" w:rsidRDefault="00D5700D" w:rsidP="0070029C">
      <w:pPr>
        <w:spacing w:before="0" w:after="0" w:line="240" w:lineRule="auto"/>
        <w:jc w:val="center"/>
        <w:rPr>
          <w:noProof/>
          <w:szCs w:val="24"/>
        </w:rPr>
      </w:pPr>
      <w:r w:rsidRPr="00D5700D">
        <w:rPr>
          <w:b/>
          <w:noProof/>
          <w:szCs w:val="24"/>
        </w:rPr>
        <w:t>2017</w:t>
      </w:r>
    </w:p>
    <w:p w:rsidR="009B2F5D" w:rsidRDefault="009B2F5D" w:rsidP="00236916">
      <w:pPr>
        <w:spacing w:before="0" w:after="0" w:line="240" w:lineRule="auto"/>
        <w:jc w:val="center"/>
        <w:rPr>
          <w:b/>
          <w:bCs/>
          <w:color w:val="000000"/>
          <w:szCs w:val="24"/>
        </w:rPr>
        <w:sectPr w:rsidR="009B2F5D" w:rsidSect="00430E7B">
          <w:headerReference w:type="default" r:id="rId10"/>
          <w:footerReference w:type="default" r:id="rId11"/>
          <w:footerReference w:type="first" r:id="rId12"/>
          <w:type w:val="nextColumn"/>
          <w:pgSz w:w="11907" w:h="16840" w:code="9"/>
          <w:pgMar w:top="1701" w:right="1701" w:bottom="1701" w:left="2268" w:header="850" w:footer="0" w:gutter="0"/>
          <w:pgNumType w:fmt="lowerRoman" w:start="1"/>
          <w:cols w:space="720"/>
          <w:titlePg/>
          <w:docGrid w:linePitch="360"/>
        </w:sectPr>
      </w:pPr>
    </w:p>
    <w:p w:rsidR="009B2F5D" w:rsidRDefault="009B2F5D" w:rsidP="009B2F5D">
      <w:pPr>
        <w:spacing w:line="240" w:lineRule="auto"/>
        <w:jc w:val="center"/>
        <w:rPr>
          <w:b/>
          <w:sz w:val="28"/>
          <w:szCs w:val="28"/>
          <w:lang w:val="fi-FI"/>
        </w:rPr>
      </w:pPr>
      <w:r>
        <w:rPr>
          <w:b/>
          <w:sz w:val="28"/>
          <w:szCs w:val="28"/>
          <w:lang w:val="fi-FI"/>
        </w:rPr>
        <w:lastRenderedPageBreak/>
        <w:t>HALAMAN PERNYATAAN</w:t>
      </w:r>
    </w:p>
    <w:p w:rsidR="009B2F5D" w:rsidRDefault="009B2F5D" w:rsidP="009B2F5D">
      <w:pPr>
        <w:spacing w:line="240" w:lineRule="auto"/>
        <w:jc w:val="left"/>
        <w:rPr>
          <w:b/>
          <w:sz w:val="28"/>
          <w:szCs w:val="28"/>
          <w:lang w:val="fi-FI"/>
        </w:rPr>
      </w:pPr>
    </w:p>
    <w:p w:rsidR="008830AB" w:rsidRDefault="009B2F5D" w:rsidP="006848D6">
      <w:pPr>
        <w:spacing w:line="240" w:lineRule="auto"/>
        <w:rPr>
          <w:szCs w:val="24"/>
          <w:lang w:val="id-ID"/>
        </w:rPr>
      </w:pPr>
      <w:r w:rsidRPr="001C6F7F">
        <w:rPr>
          <w:szCs w:val="24"/>
          <w:lang w:val="fi-FI"/>
        </w:rPr>
        <w:t xml:space="preserve">Kami yang bertanda tangan di </w:t>
      </w:r>
      <w:r w:rsidR="00DA43DE">
        <w:rPr>
          <w:szCs w:val="24"/>
          <w:lang w:val="fi-FI"/>
        </w:rPr>
        <w:t>bawah</w:t>
      </w:r>
      <w:r w:rsidR="0070029C">
        <w:rPr>
          <w:szCs w:val="24"/>
          <w:lang w:val="fi-FI"/>
        </w:rPr>
        <w:t xml:space="preserve"> ini memberikan pernyataa</w:t>
      </w:r>
      <w:r w:rsidR="0070029C">
        <w:rPr>
          <w:szCs w:val="24"/>
          <w:lang w:val="id-ID"/>
        </w:rPr>
        <w:t>n</w:t>
      </w:r>
      <w:r w:rsidR="008830AB">
        <w:rPr>
          <w:szCs w:val="24"/>
          <w:lang w:val="id-ID"/>
        </w:rPr>
        <w:t xml:space="preserve"> bahwa laporan yang telah kami buat dengan judul “</w:t>
      </w:r>
      <w:r w:rsidR="008830AB">
        <w:rPr>
          <w:b/>
          <w:szCs w:val="24"/>
          <w:lang w:val="id-ID"/>
        </w:rPr>
        <w:t>Perancangangan Sistem Informasi Disposisi</w:t>
      </w:r>
      <w:r w:rsidR="006848D6">
        <w:rPr>
          <w:b/>
          <w:szCs w:val="24"/>
        </w:rPr>
        <w:t xml:space="preserve"> Surat</w:t>
      </w:r>
      <w:r w:rsidR="008830AB">
        <w:rPr>
          <w:b/>
          <w:szCs w:val="24"/>
          <w:lang w:val="id-ID"/>
        </w:rPr>
        <w:t xml:space="preserve"> Berba</w:t>
      </w:r>
      <w:r w:rsidR="00C26946">
        <w:rPr>
          <w:b/>
          <w:szCs w:val="24"/>
          <w:lang w:val="id-ID"/>
        </w:rPr>
        <w:t>sis Web</w:t>
      </w:r>
      <w:r w:rsidR="006848D6">
        <w:rPr>
          <w:b/>
          <w:szCs w:val="24"/>
        </w:rPr>
        <w:t xml:space="preserve"> menggunak</w:t>
      </w:r>
      <w:r w:rsidR="007A12D3">
        <w:rPr>
          <w:b/>
          <w:szCs w:val="24"/>
        </w:rPr>
        <w:t>an Twitter Bootstrap</w:t>
      </w:r>
      <w:r w:rsidR="006848D6">
        <w:rPr>
          <w:b/>
          <w:szCs w:val="24"/>
        </w:rPr>
        <w:t xml:space="preserve"> dan MySQL</w:t>
      </w:r>
      <w:r w:rsidR="008830AB">
        <w:rPr>
          <w:b/>
          <w:szCs w:val="24"/>
          <w:lang w:val="id-ID"/>
        </w:rPr>
        <w:t xml:space="preserve">” </w:t>
      </w:r>
      <w:r w:rsidR="008830AB">
        <w:rPr>
          <w:szCs w:val="24"/>
          <w:lang w:val="id-ID"/>
        </w:rPr>
        <w:t>telah selesai tepat waktu dan laporan ini adalah hasil dari pemikiran dan diskusi kami selama belajar.</w:t>
      </w:r>
    </w:p>
    <w:p w:rsidR="009B2F5D" w:rsidRPr="00454A22" w:rsidRDefault="008830AB" w:rsidP="009B2F5D">
      <w:pPr>
        <w:spacing w:line="240" w:lineRule="auto"/>
        <w:jc w:val="left"/>
        <w:rPr>
          <w:szCs w:val="24"/>
          <w:lang w:val="id-ID"/>
        </w:rPr>
      </w:pPr>
      <w:r>
        <w:rPr>
          <w:szCs w:val="24"/>
          <w:lang w:val="id-ID"/>
        </w:rPr>
        <w:t>Demikian surat pernyataan kami buat sebagai bukti atas selesainya laporan ini agar dapat menjadi bahan diskusi dalam presentasi dan pembelajaran.</w:t>
      </w:r>
    </w:p>
    <w:p w:rsidR="009B2F5D" w:rsidRPr="00454A22" w:rsidRDefault="009B2F5D" w:rsidP="009B2F5D">
      <w:pPr>
        <w:tabs>
          <w:tab w:val="left" w:pos="4820"/>
        </w:tabs>
        <w:spacing w:before="0" w:after="0" w:line="240" w:lineRule="auto"/>
        <w:rPr>
          <w:b/>
          <w:szCs w:val="24"/>
          <w:lang w:val="id-ID"/>
        </w:rPr>
      </w:pP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jc w:val="center"/>
        <w:rPr>
          <w:b/>
          <w:szCs w:val="24"/>
          <w:lang w:val="fi-FI"/>
        </w:rPr>
      </w:pPr>
      <w:r w:rsidRPr="001C6F7F">
        <w:rPr>
          <w:b/>
          <w:szCs w:val="24"/>
          <w:lang w:val="fi-FI"/>
        </w:rPr>
        <w:t>Ketua</w:t>
      </w:r>
    </w:p>
    <w:p w:rsidR="009B2F5D" w:rsidRPr="001C6F7F" w:rsidRDefault="009B2F5D" w:rsidP="009B2F5D">
      <w:pPr>
        <w:tabs>
          <w:tab w:val="left" w:pos="4820"/>
        </w:tabs>
        <w:spacing w:before="0" w:after="0" w:line="240" w:lineRule="auto"/>
        <w:jc w:val="center"/>
        <w:rPr>
          <w:b/>
          <w:szCs w:val="24"/>
          <w:lang w:val="fi-FI"/>
        </w:rPr>
      </w:pPr>
    </w:p>
    <w:p w:rsidR="009B2F5D" w:rsidRPr="001C6F7F" w:rsidRDefault="009B2F5D" w:rsidP="009B2F5D">
      <w:pPr>
        <w:tabs>
          <w:tab w:val="left" w:pos="4820"/>
        </w:tabs>
        <w:spacing w:before="0" w:after="0" w:line="240" w:lineRule="auto"/>
        <w:jc w:val="center"/>
        <w:rPr>
          <w:b/>
          <w:szCs w:val="24"/>
          <w:lang w:val="fi-FI"/>
        </w:rPr>
      </w:pPr>
    </w:p>
    <w:p w:rsidR="009B2F5D" w:rsidRPr="001C6F7F" w:rsidRDefault="009B2F5D" w:rsidP="009B2F5D">
      <w:pPr>
        <w:tabs>
          <w:tab w:val="left" w:pos="4820"/>
        </w:tabs>
        <w:spacing w:before="0" w:after="0" w:line="240" w:lineRule="auto"/>
        <w:jc w:val="center"/>
        <w:rPr>
          <w:b/>
          <w:szCs w:val="24"/>
          <w:u w:val="single"/>
          <w:lang w:val="fi-FI"/>
        </w:rPr>
      </w:pPr>
    </w:p>
    <w:p w:rsidR="009B2F5D" w:rsidRPr="001C6F7F" w:rsidRDefault="009B2F5D" w:rsidP="009B2F5D">
      <w:pPr>
        <w:tabs>
          <w:tab w:val="left" w:pos="4820"/>
        </w:tabs>
        <w:spacing w:before="0" w:after="0" w:line="240" w:lineRule="auto"/>
        <w:jc w:val="center"/>
        <w:rPr>
          <w:b/>
          <w:szCs w:val="24"/>
          <w:u w:val="single"/>
          <w:lang w:val="fi-FI"/>
        </w:rPr>
      </w:pPr>
    </w:p>
    <w:p w:rsidR="009B2F5D" w:rsidRPr="0070029C" w:rsidRDefault="0070029C" w:rsidP="009B2F5D">
      <w:pPr>
        <w:tabs>
          <w:tab w:val="left" w:pos="4820"/>
        </w:tabs>
        <w:spacing w:before="0" w:after="0" w:line="240" w:lineRule="auto"/>
        <w:jc w:val="center"/>
        <w:rPr>
          <w:b/>
          <w:szCs w:val="24"/>
          <w:u w:val="single"/>
          <w:lang w:val="id-ID"/>
        </w:rPr>
      </w:pPr>
      <w:r>
        <w:rPr>
          <w:b/>
          <w:szCs w:val="24"/>
          <w:u w:val="single"/>
          <w:lang w:val="id-ID"/>
        </w:rPr>
        <w:t>Maulana Nur Ramadhani</w:t>
      </w:r>
    </w:p>
    <w:p w:rsidR="009B2F5D" w:rsidRPr="007A12D3" w:rsidRDefault="007A12D3" w:rsidP="009B2F5D">
      <w:pPr>
        <w:tabs>
          <w:tab w:val="left" w:pos="4820"/>
        </w:tabs>
        <w:spacing w:before="0" w:after="0" w:line="240" w:lineRule="auto"/>
        <w:jc w:val="center"/>
        <w:rPr>
          <w:b/>
          <w:szCs w:val="24"/>
        </w:rPr>
      </w:pPr>
      <w:r>
        <w:rPr>
          <w:b/>
          <w:szCs w:val="24"/>
          <w:lang w:val="id-ID"/>
        </w:rPr>
        <w:t>1215</w:t>
      </w:r>
      <w:r>
        <w:rPr>
          <w:b/>
          <w:szCs w:val="24"/>
        </w:rPr>
        <w:t>3504</w:t>
      </w: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r w:rsidRPr="001C6F7F">
        <w:rPr>
          <w:b/>
          <w:szCs w:val="24"/>
          <w:lang w:val="fi-FI"/>
        </w:rPr>
        <w:t>Anggota</w:t>
      </w:r>
      <w:r w:rsidRPr="001C6F7F">
        <w:rPr>
          <w:b/>
          <w:szCs w:val="24"/>
          <w:lang w:val="fi-FI"/>
        </w:rPr>
        <w:tab/>
        <w:t>Anggota</w:t>
      </w: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u w:val="single"/>
          <w:lang w:val="fi-FI"/>
        </w:rPr>
      </w:pPr>
    </w:p>
    <w:p w:rsidR="009B2F5D" w:rsidRPr="001C6F7F" w:rsidRDefault="009B2F5D" w:rsidP="009B2F5D">
      <w:pPr>
        <w:tabs>
          <w:tab w:val="left" w:pos="4820"/>
        </w:tabs>
        <w:spacing w:before="0" w:after="0" w:line="240" w:lineRule="auto"/>
        <w:rPr>
          <w:b/>
          <w:szCs w:val="24"/>
          <w:u w:val="single"/>
          <w:lang w:val="fi-FI"/>
        </w:rPr>
      </w:pPr>
    </w:p>
    <w:p w:rsidR="009B2F5D" w:rsidRPr="0070029C" w:rsidRDefault="0070029C" w:rsidP="009B2F5D">
      <w:pPr>
        <w:tabs>
          <w:tab w:val="left" w:pos="4820"/>
        </w:tabs>
        <w:spacing w:before="0" w:after="0" w:line="240" w:lineRule="auto"/>
        <w:rPr>
          <w:b/>
          <w:szCs w:val="24"/>
          <w:u w:val="single"/>
          <w:lang w:val="id-ID"/>
        </w:rPr>
      </w:pPr>
      <w:r>
        <w:rPr>
          <w:b/>
          <w:szCs w:val="24"/>
          <w:u w:val="single"/>
          <w:lang w:val="id-ID"/>
        </w:rPr>
        <w:t>Maulana Ramdhan</w:t>
      </w:r>
      <w:r w:rsidR="009B2F5D" w:rsidRPr="001C6F7F">
        <w:rPr>
          <w:b/>
          <w:szCs w:val="24"/>
          <w:lang w:val="fi-FI"/>
        </w:rPr>
        <w:tab/>
      </w:r>
      <w:r>
        <w:rPr>
          <w:b/>
          <w:szCs w:val="24"/>
          <w:u w:val="single"/>
          <w:lang w:val="id-ID"/>
        </w:rPr>
        <w:t>Enggar Riska Winaryatin</w:t>
      </w:r>
    </w:p>
    <w:p w:rsidR="009B2F5D" w:rsidRPr="0070029C" w:rsidRDefault="0070029C" w:rsidP="009B2F5D">
      <w:pPr>
        <w:tabs>
          <w:tab w:val="left" w:pos="4820"/>
        </w:tabs>
        <w:spacing w:before="0" w:after="0" w:line="240" w:lineRule="auto"/>
        <w:rPr>
          <w:b/>
          <w:szCs w:val="24"/>
          <w:lang w:val="id-ID"/>
        </w:rPr>
      </w:pPr>
      <w:r>
        <w:rPr>
          <w:b/>
          <w:szCs w:val="24"/>
          <w:lang w:val="id-ID"/>
        </w:rPr>
        <w:t>12142498</w:t>
      </w:r>
      <w:r>
        <w:rPr>
          <w:b/>
          <w:szCs w:val="24"/>
          <w:lang w:val="fi-FI"/>
        </w:rPr>
        <w:tab/>
      </w:r>
      <w:r>
        <w:rPr>
          <w:b/>
          <w:szCs w:val="24"/>
          <w:lang w:val="id-ID"/>
        </w:rPr>
        <w:t>12154046</w:t>
      </w:r>
    </w:p>
    <w:p w:rsidR="009B2F5D" w:rsidRDefault="009B2F5D" w:rsidP="009B2F5D">
      <w:pPr>
        <w:tabs>
          <w:tab w:val="left" w:pos="4820"/>
        </w:tabs>
        <w:spacing w:before="0" w:after="0" w:line="240" w:lineRule="auto"/>
        <w:rPr>
          <w:b/>
          <w:szCs w:val="24"/>
          <w:lang w:val="fi-FI"/>
        </w:rPr>
      </w:pPr>
    </w:p>
    <w:p w:rsidR="0070029C" w:rsidRPr="001C6F7F" w:rsidRDefault="0070029C"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r w:rsidRPr="001C6F7F">
        <w:rPr>
          <w:b/>
          <w:szCs w:val="24"/>
          <w:lang w:val="fi-FI"/>
        </w:rPr>
        <w:t>Anggota</w:t>
      </w:r>
      <w:r w:rsidRPr="001C6F7F">
        <w:rPr>
          <w:b/>
          <w:szCs w:val="24"/>
          <w:lang w:val="fi-FI"/>
        </w:rPr>
        <w:tab/>
        <w:t>Anggota</w:t>
      </w: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lang w:val="fi-FI"/>
        </w:rPr>
      </w:pPr>
    </w:p>
    <w:p w:rsidR="009B2F5D" w:rsidRPr="001C6F7F" w:rsidRDefault="009B2F5D" w:rsidP="009B2F5D">
      <w:pPr>
        <w:tabs>
          <w:tab w:val="left" w:pos="4820"/>
        </w:tabs>
        <w:spacing w:before="0" w:after="0" w:line="240" w:lineRule="auto"/>
        <w:rPr>
          <w:b/>
          <w:szCs w:val="24"/>
          <w:u w:val="single"/>
          <w:lang w:val="fi-FI"/>
        </w:rPr>
      </w:pPr>
    </w:p>
    <w:p w:rsidR="009B2F5D" w:rsidRPr="001C6F7F" w:rsidRDefault="009B2F5D" w:rsidP="009B2F5D">
      <w:pPr>
        <w:tabs>
          <w:tab w:val="left" w:pos="4820"/>
        </w:tabs>
        <w:spacing w:before="0" w:after="0" w:line="240" w:lineRule="auto"/>
        <w:rPr>
          <w:b/>
          <w:szCs w:val="24"/>
          <w:u w:val="single"/>
          <w:lang w:val="fi-FI"/>
        </w:rPr>
      </w:pPr>
    </w:p>
    <w:p w:rsidR="009B2F5D" w:rsidRPr="0070029C" w:rsidRDefault="0070029C" w:rsidP="009B2F5D">
      <w:pPr>
        <w:tabs>
          <w:tab w:val="left" w:pos="4820"/>
        </w:tabs>
        <w:spacing w:before="0" w:after="0" w:line="240" w:lineRule="auto"/>
        <w:rPr>
          <w:b/>
          <w:szCs w:val="24"/>
          <w:u w:val="single"/>
          <w:lang w:val="id-ID"/>
        </w:rPr>
      </w:pPr>
      <w:r w:rsidRPr="0070029C">
        <w:rPr>
          <w:b/>
          <w:szCs w:val="24"/>
          <w:u w:val="single"/>
          <w:lang w:val="id-ID"/>
        </w:rPr>
        <w:t>Kemala Chintya Putri</w:t>
      </w:r>
      <w:r w:rsidR="009B2F5D" w:rsidRPr="001C6F7F">
        <w:rPr>
          <w:b/>
          <w:szCs w:val="24"/>
          <w:lang w:val="fi-FI"/>
        </w:rPr>
        <w:tab/>
      </w:r>
      <w:r>
        <w:rPr>
          <w:b/>
          <w:szCs w:val="24"/>
          <w:u w:val="single"/>
          <w:lang w:val="id-ID"/>
        </w:rPr>
        <w:t>Novita Triastuti</w:t>
      </w:r>
    </w:p>
    <w:p w:rsidR="009B2F5D" w:rsidRPr="0070029C" w:rsidRDefault="0070029C" w:rsidP="009B2F5D">
      <w:pPr>
        <w:tabs>
          <w:tab w:val="left" w:pos="4820"/>
        </w:tabs>
        <w:spacing w:before="0" w:after="0" w:line="240" w:lineRule="auto"/>
        <w:rPr>
          <w:b/>
          <w:szCs w:val="24"/>
          <w:lang w:val="id-ID"/>
        </w:rPr>
      </w:pPr>
      <w:r>
        <w:rPr>
          <w:b/>
          <w:szCs w:val="24"/>
          <w:lang w:val="id-ID"/>
        </w:rPr>
        <w:t>12154012</w:t>
      </w:r>
      <w:r>
        <w:rPr>
          <w:b/>
          <w:szCs w:val="24"/>
          <w:lang w:val="fi-FI"/>
        </w:rPr>
        <w:tab/>
      </w:r>
      <w:r>
        <w:rPr>
          <w:b/>
          <w:szCs w:val="24"/>
          <w:lang w:val="id-ID"/>
        </w:rPr>
        <w:t>12154250</w:t>
      </w:r>
    </w:p>
    <w:p w:rsidR="009B2F5D" w:rsidRDefault="009B2F5D" w:rsidP="00236916">
      <w:pPr>
        <w:spacing w:before="0" w:after="0" w:line="240" w:lineRule="auto"/>
        <w:jc w:val="center"/>
        <w:rPr>
          <w:b/>
          <w:bCs/>
          <w:color w:val="000000"/>
          <w:szCs w:val="24"/>
        </w:rPr>
      </w:pPr>
    </w:p>
    <w:p w:rsidR="009B2F5D" w:rsidRDefault="009B2F5D" w:rsidP="00236916">
      <w:pPr>
        <w:spacing w:before="0" w:after="0" w:line="240" w:lineRule="auto"/>
        <w:jc w:val="center"/>
        <w:rPr>
          <w:b/>
          <w:bCs/>
          <w:color w:val="000000"/>
          <w:szCs w:val="24"/>
        </w:rPr>
        <w:sectPr w:rsidR="009B2F5D" w:rsidSect="009B2F5D">
          <w:pgSz w:w="11907" w:h="16840" w:code="9"/>
          <w:pgMar w:top="1701" w:right="1701" w:bottom="1701" w:left="2268" w:header="850" w:footer="0" w:gutter="0"/>
          <w:pgNumType w:fmt="lowerRoman"/>
          <w:cols w:space="720"/>
          <w:titlePg/>
          <w:docGrid w:linePitch="360"/>
        </w:sectPr>
      </w:pPr>
    </w:p>
    <w:p w:rsidR="009B2F5D" w:rsidRDefault="009B2F5D" w:rsidP="009B2F5D">
      <w:pPr>
        <w:spacing w:line="240" w:lineRule="auto"/>
        <w:jc w:val="center"/>
        <w:rPr>
          <w:b/>
          <w:sz w:val="28"/>
          <w:szCs w:val="28"/>
          <w:lang w:val="fi-FI"/>
        </w:rPr>
      </w:pPr>
      <w:r>
        <w:rPr>
          <w:b/>
          <w:sz w:val="28"/>
          <w:szCs w:val="28"/>
          <w:lang w:val="fi-FI"/>
        </w:rPr>
        <w:lastRenderedPageBreak/>
        <w:t>HALAMAN PENGESAHAN</w:t>
      </w:r>
    </w:p>
    <w:p w:rsidR="009B2F5D" w:rsidRDefault="009B2F5D" w:rsidP="009B2F5D">
      <w:pPr>
        <w:spacing w:before="0" w:after="0" w:line="240" w:lineRule="auto"/>
        <w:jc w:val="center"/>
        <w:rPr>
          <w:b/>
          <w:sz w:val="28"/>
          <w:szCs w:val="28"/>
          <w:lang w:val="fi-FI"/>
        </w:rPr>
      </w:pPr>
    </w:p>
    <w:p w:rsidR="009B2F5D" w:rsidRPr="00236916" w:rsidRDefault="009B2F5D" w:rsidP="00A94580">
      <w:pPr>
        <w:spacing w:before="0" w:after="0" w:line="240" w:lineRule="auto"/>
        <w:jc w:val="center"/>
        <w:rPr>
          <w:b/>
          <w:sz w:val="28"/>
          <w:szCs w:val="28"/>
          <w:lang w:val="fi-FI"/>
        </w:rPr>
      </w:pPr>
      <w:r>
        <w:rPr>
          <w:b/>
          <w:sz w:val="28"/>
          <w:szCs w:val="28"/>
          <w:lang w:val="fi-FI"/>
        </w:rPr>
        <w:t>PERANCANGAN SISTEM IN</w:t>
      </w:r>
      <w:r w:rsidR="00124DBD">
        <w:rPr>
          <w:b/>
          <w:sz w:val="28"/>
          <w:szCs w:val="28"/>
          <w:lang w:val="fi-FI"/>
        </w:rPr>
        <w:t>FORMASI DISPOSISI</w:t>
      </w:r>
      <w:r w:rsidR="006848D6">
        <w:rPr>
          <w:b/>
          <w:sz w:val="28"/>
          <w:szCs w:val="28"/>
          <w:lang w:val="fi-FI"/>
        </w:rPr>
        <w:t xml:space="preserve"> SURAT</w:t>
      </w:r>
      <w:r>
        <w:rPr>
          <w:b/>
          <w:sz w:val="28"/>
          <w:szCs w:val="28"/>
          <w:lang w:val="fi-FI"/>
        </w:rPr>
        <w:t>B</w:t>
      </w:r>
      <w:r w:rsidR="00C26946">
        <w:rPr>
          <w:b/>
          <w:sz w:val="28"/>
          <w:szCs w:val="28"/>
          <w:lang w:val="fi-FI"/>
        </w:rPr>
        <w:t xml:space="preserve">ERBASIS </w:t>
      </w:r>
      <w:r w:rsidR="00A94580">
        <w:rPr>
          <w:b/>
          <w:sz w:val="28"/>
          <w:szCs w:val="28"/>
          <w:lang w:val="fi-FI"/>
        </w:rPr>
        <w:t>WEB</w:t>
      </w:r>
      <w:r w:rsidR="006848D6">
        <w:rPr>
          <w:b/>
          <w:sz w:val="28"/>
          <w:szCs w:val="28"/>
          <w:lang w:val="fi-FI"/>
        </w:rPr>
        <w:t xml:space="preserve"> MENGGUNA</w:t>
      </w:r>
      <w:r w:rsidR="000A5BB4">
        <w:rPr>
          <w:b/>
          <w:sz w:val="28"/>
          <w:szCs w:val="28"/>
          <w:lang w:val="fi-FI"/>
        </w:rPr>
        <w:t xml:space="preserve">KAN TWITTER BOOTSRAP PHP </w:t>
      </w:r>
      <w:r w:rsidR="006848D6">
        <w:rPr>
          <w:b/>
          <w:sz w:val="28"/>
          <w:szCs w:val="28"/>
          <w:lang w:val="fi-FI"/>
        </w:rPr>
        <w:t>DAN MYSQL</w:t>
      </w:r>
    </w:p>
    <w:p w:rsidR="009B2F5D" w:rsidRDefault="009B2F5D" w:rsidP="009B2F5D">
      <w:pPr>
        <w:spacing w:before="0" w:after="0" w:line="240" w:lineRule="auto"/>
        <w:jc w:val="center"/>
        <w:rPr>
          <w:b/>
          <w:bCs/>
          <w:color w:val="000000"/>
          <w:szCs w:val="24"/>
          <w:lang w:val="fi-FI"/>
        </w:rPr>
      </w:pPr>
    </w:p>
    <w:p w:rsidR="009B2F5D" w:rsidRDefault="009B2F5D" w:rsidP="009B2F5D">
      <w:pPr>
        <w:spacing w:before="0" w:after="0" w:line="240" w:lineRule="auto"/>
        <w:jc w:val="center"/>
        <w:rPr>
          <w:b/>
          <w:bCs/>
          <w:color w:val="000000"/>
          <w:szCs w:val="24"/>
          <w:lang w:val="fi-FI"/>
        </w:rPr>
      </w:pPr>
    </w:p>
    <w:p w:rsidR="009B2F5D" w:rsidRDefault="0070029C" w:rsidP="009B2F5D">
      <w:pPr>
        <w:spacing w:before="0" w:after="0" w:line="240" w:lineRule="auto"/>
        <w:jc w:val="center"/>
        <w:rPr>
          <w:bCs/>
          <w:color w:val="000000"/>
          <w:szCs w:val="24"/>
          <w:lang w:val="sv-SE"/>
        </w:rPr>
      </w:pPr>
      <w:r>
        <w:rPr>
          <w:bCs/>
          <w:color w:val="000000"/>
          <w:szCs w:val="24"/>
          <w:lang w:val="id-ID"/>
        </w:rPr>
        <w:t>T</w:t>
      </w:r>
      <w:r w:rsidR="009B2F5D" w:rsidRPr="00B62913">
        <w:rPr>
          <w:bCs/>
          <w:color w:val="000000"/>
          <w:szCs w:val="24"/>
          <w:lang w:val="sv-SE"/>
        </w:rPr>
        <w:t xml:space="preserve">elah </w:t>
      </w:r>
      <w:r w:rsidR="009B2F5D">
        <w:rPr>
          <w:bCs/>
          <w:color w:val="000000"/>
          <w:szCs w:val="24"/>
          <w:lang w:val="sv-SE"/>
        </w:rPr>
        <w:t xml:space="preserve">dipresentasikan </w:t>
      </w:r>
      <w:r w:rsidR="009B2F5D" w:rsidRPr="00B62913">
        <w:rPr>
          <w:bCs/>
          <w:color w:val="000000"/>
          <w:szCs w:val="24"/>
          <w:lang w:val="sv-SE"/>
        </w:rPr>
        <w:t xml:space="preserve">di depan </w:t>
      </w:r>
      <w:r w:rsidR="009B2F5D">
        <w:rPr>
          <w:bCs/>
          <w:color w:val="000000"/>
          <w:szCs w:val="24"/>
          <w:lang w:val="sv-SE"/>
        </w:rPr>
        <w:t xml:space="preserve">Dosen Mata </w:t>
      </w:r>
    </w:p>
    <w:p w:rsidR="009B2F5D" w:rsidRPr="0070029C" w:rsidRDefault="0031573B" w:rsidP="009B2F5D">
      <w:pPr>
        <w:spacing w:before="0" w:after="0" w:line="240" w:lineRule="auto"/>
        <w:jc w:val="center"/>
        <w:rPr>
          <w:bCs/>
          <w:color w:val="000000"/>
          <w:szCs w:val="24"/>
          <w:lang w:val="id-ID"/>
        </w:rPr>
      </w:pPr>
      <w:r>
        <w:rPr>
          <w:bCs/>
          <w:color w:val="000000"/>
          <w:szCs w:val="24"/>
          <w:lang w:val="sv-SE"/>
        </w:rPr>
        <w:t>Kuliah Perancangan</w:t>
      </w:r>
      <w:r w:rsidR="006822AA">
        <w:rPr>
          <w:bCs/>
          <w:color w:val="000000"/>
          <w:szCs w:val="24"/>
          <w:lang w:val="sv-SE"/>
        </w:rPr>
        <w:t xml:space="preserve"> Web </w:t>
      </w:r>
      <w:r w:rsidR="006822AA" w:rsidRPr="0070029C">
        <w:rPr>
          <w:bCs/>
          <w:color w:val="000000"/>
          <w:szCs w:val="24"/>
          <w:lang w:val="sv-SE"/>
        </w:rPr>
        <w:t xml:space="preserve">Kelas </w:t>
      </w:r>
      <w:r w:rsidR="0070029C" w:rsidRPr="0070029C">
        <w:rPr>
          <w:bCs/>
          <w:color w:val="000000"/>
          <w:szCs w:val="24"/>
          <w:lang w:val="sv-SE"/>
        </w:rPr>
        <w:t>12.</w:t>
      </w:r>
      <w:r w:rsidR="0070029C" w:rsidRPr="0070029C">
        <w:rPr>
          <w:bCs/>
          <w:color w:val="000000"/>
          <w:szCs w:val="24"/>
          <w:lang w:val="id-ID"/>
        </w:rPr>
        <w:t>5A</w:t>
      </w:r>
      <w:r w:rsidR="0070029C">
        <w:rPr>
          <w:bCs/>
          <w:color w:val="000000"/>
          <w:szCs w:val="24"/>
          <w:lang w:val="id-ID"/>
        </w:rPr>
        <w:t>.37</w:t>
      </w:r>
    </w:p>
    <w:p w:rsidR="009B2F5D" w:rsidRPr="0070029C" w:rsidRDefault="0070029C" w:rsidP="009B2F5D">
      <w:pPr>
        <w:spacing w:before="0" w:after="0" w:line="240" w:lineRule="auto"/>
        <w:jc w:val="center"/>
        <w:rPr>
          <w:bCs/>
          <w:color w:val="000000"/>
          <w:szCs w:val="24"/>
          <w:lang w:val="id-ID"/>
        </w:rPr>
      </w:pPr>
      <w:r>
        <w:rPr>
          <w:bCs/>
          <w:color w:val="000000"/>
          <w:szCs w:val="24"/>
          <w:lang w:val="sv-SE"/>
        </w:rPr>
        <w:t xml:space="preserve">pada tanggal </w:t>
      </w:r>
      <w:r>
        <w:rPr>
          <w:bCs/>
          <w:color w:val="000000"/>
          <w:szCs w:val="24"/>
          <w:lang w:val="id-ID"/>
        </w:rPr>
        <w:t>20 November 2017</w:t>
      </w: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Cs/>
          <w:color w:val="000000"/>
          <w:szCs w:val="24"/>
          <w:lang w:val="sv-SE"/>
        </w:rPr>
      </w:pPr>
    </w:p>
    <w:p w:rsidR="009B2F5D" w:rsidRDefault="009B2F5D" w:rsidP="009B2F5D">
      <w:pPr>
        <w:spacing w:before="0" w:after="0" w:line="240" w:lineRule="auto"/>
        <w:jc w:val="center"/>
        <w:rPr>
          <w:b/>
          <w:bCs/>
          <w:color w:val="000000"/>
          <w:szCs w:val="24"/>
          <w:u w:val="single"/>
          <w:lang w:val="sv-SE"/>
        </w:rPr>
      </w:pPr>
      <w:r w:rsidRPr="006A6E57">
        <w:rPr>
          <w:b/>
          <w:bCs/>
          <w:color w:val="000000"/>
          <w:szCs w:val="24"/>
          <w:u w:val="single"/>
          <w:lang w:val="sv-SE"/>
        </w:rPr>
        <w:t xml:space="preserve">(Petrus Christo, </w:t>
      </w:r>
      <w:r>
        <w:rPr>
          <w:b/>
          <w:bCs/>
          <w:color w:val="000000"/>
          <w:szCs w:val="24"/>
          <w:u w:val="single"/>
          <w:lang w:val="sv-SE"/>
        </w:rPr>
        <w:t>M</w:t>
      </w:r>
      <w:r w:rsidRPr="006A6E57">
        <w:rPr>
          <w:b/>
          <w:bCs/>
          <w:color w:val="000000"/>
          <w:szCs w:val="24"/>
          <w:u w:val="single"/>
          <w:lang w:val="sv-SE"/>
        </w:rPr>
        <w:t>.Kom)</w:t>
      </w:r>
    </w:p>
    <w:p w:rsidR="009B2F5D" w:rsidRPr="006A6E57" w:rsidRDefault="009B2F5D" w:rsidP="009B2F5D">
      <w:pPr>
        <w:spacing w:before="0" w:after="0" w:line="240" w:lineRule="auto"/>
        <w:jc w:val="center"/>
        <w:rPr>
          <w:b/>
          <w:bCs/>
          <w:color w:val="000000"/>
          <w:szCs w:val="24"/>
          <w:u w:val="single"/>
          <w:lang w:val="sv-SE"/>
        </w:rPr>
      </w:pPr>
    </w:p>
    <w:p w:rsidR="009B2F5D" w:rsidRDefault="009B2F5D" w:rsidP="00236916">
      <w:pPr>
        <w:spacing w:before="0" w:after="0" w:line="240" w:lineRule="auto"/>
        <w:jc w:val="center"/>
        <w:rPr>
          <w:b/>
          <w:bCs/>
          <w:color w:val="000000"/>
          <w:szCs w:val="24"/>
        </w:rPr>
        <w:sectPr w:rsidR="009B2F5D" w:rsidSect="009B2F5D">
          <w:pgSz w:w="11907" w:h="16840" w:code="9"/>
          <w:pgMar w:top="1701" w:right="1701" w:bottom="1701" w:left="2268" w:header="850" w:footer="0" w:gutter="0"/>
          <w:pgNumType w:fmt="lowerRoman"/>
          <w:cols w:space="720"/>
          <w:titlePg/>
          <w:docGrid w:linePitch="360"/>
        </w:sectPr>
      </w:pPr>
    </w:p>
    <w:p w:rsidR="009B2F5D" w:rsidRDefault="009B2F5D" w:rsidP="009B2F5D">
      <w:pPr>
        <w:pStyle w:val="NoSpacing"/>
      </w:pPr>
      <w:r>
        <w:lastRenderedPageBreak/>
        <w:t>KATA PENGANTAR</w:t>
      </w:r>
    </w:p>
    <w:p w:rsidR="00191CE7" w:rsidRDefault="009B2F5D" w:rsidP="009B2F5D">
      <w:pPr>
        <w:spacing w:before="0" w:after="0"/>
        <w:ind w:firstLine="720"/>
        <w:rPr>
          <w:lang w:val="id-ID"/>
        </w:rPr>
      </w:pPr>
      <w:proofErr w:type="gramStart"/>
      <w:r>
        <w:t>Segala p</w:t>
      </w:r>
      <w:r w:rsidR="00D5700D">
        <w:t xml:space="preserve">uji bagi Allah SWT </w:t>
      </w:r>
      <w:r>
        <w:t>Pencip</w:t>
      </w:r>
      <w:r w:rsidR="00AE0632">
        <w:t>ta dan Pemelihara alam semesta yang telah memberikan kami kemudahan menyelesaikan makalah ini.</w:t>
      </w:r>
      <w:proofErr w:type="gramEnd"/>
      <w:r w:rsidR="00AE0632">
        <w:t xml:space="preserve"> Tanpa pertolongan-Nya mungkin penyusun tidak </w:t>
      </w:r>
      <w:proofErr w:type="gramStart"/>
      <w:r w:rsidR="00AE0632">
        <w:t>akan</w:t>
      </w:r>
      <w:proofErr w:type="gramEnd"/>
      <w:r w:rsidR="00AE0632">
        <w:t xml:space="preserve"> sanggup menyelesaikannya dengan baik. S</w:t>
      </w:r>
      <w:r>
        <w:t xml:space="preserve">halawat serta </w:t>
      </w:r>
      <w:proofErr w:type="gramStart"/>
      <w:r>
        <w:t>salam</w:t>
      </w:r>
      <w:proofErr w:type="gramEnd"/>
      <w:r>
        <w:t xml:space="preserve"> semo</w:t>
      </w:r>
      <w:r w:rsidR="00191CE7">
        <w:t xml:space="preserve">ga terlimpah </w:t>
      </w:r>
      <w:r w:rsidR="00281388">
        <w:t xml:space="preserve">curahkan </w:t>
      </w:r>
      <w:r w:rsidR="00281388">
        <w:rPr>
          <w:lang w:val="id-ID"/>
        </w:rPr>
        <w:t xml:space="preserve">kepada </w:t>
      </w:r>
      <w:r w:rsidR="00281388">
        <w:t>baginda tercinta</w:t>
      </w:r>
      <w:r w:rsidR="00DA43DE">
        <w:rPr>
          <w:lang w:val="id-ID"/>
        </w:rPr>
        <w:t xml:space="preserve"> kita</w:t>
      </w:r>
      <w:r w:rsidR="00281388">
        <w:t xml:space="preserve"> yakni</w:t>
      </w:r>
      <w:r w:rsidR="00191CE7">
        <w:rPr>
          <w:lang w:val="id-ID"/>
        </w:rPr>
        <w:t xml:space="preserve"> Nabi</w:t>
      </w:r>
      <w:r w:rsidR="00DA43DE">
        <w:rPr>
          <w:lang w:val="id-ID"/>
        </w:rPr>
        <w:t xml:space="preserve">besar </w:t>
      </w:r>
      <w:r w:rsidR="00191CE7">
        <w:t>Muhammad SAW</w:t>
      </w:r>
      <w:r w:rsidR="00191CE7">
        <w:rPr>
          <w:lang w:val="id-ID"/>
        </w:rPr>
        <w:t xml:space="preserve">. </w:t>
      </w:r>
    </w:p>
    <w:p w:rsidR="009B2F5D" w:rsidRDefault="00281388" w:rsidP="009B2F5D">
      <w:pPr>
        <w:spacing w:before="0" w:after="0"/>
        <w:ind w:firstLine="720"/>
      </w:pPr>
      <w:r>
        <w:t xml:space="preserve">Makalah ini di susun agar pembaca dapat memperluas ilmu tentang “Disposisi Surat”, yang kami sajikan berdasarkan pengamatan dari berbagai sumber baik datang dari kami maupun dari luar. Makalah </w:t>
      </w:r>
      <w:r w:rsidR="009B2F5D">
        <w:t xml:space="preserve">ini sesungguhnya bukanlah sebuah kerja individual dan </w:t>
      </w:r>
      <w:proofErr w:type="gramStart"/>
      <w:r w:rsidR="009B2F5D">
        <w:t>akan</w:t>
      </w:r>
      <w:proofErr w:type="gramEnd"/>
      <w:r w:rsidR="009B2F5D">
        <w:t xml:space="preserve"> sulit terlaksana tanpa bantuan banyak pihak y</w:t>
      </w:r>
      <w:r>
        <w:t>ang tak mungkin penyusun</w:t>
      </w:r>
      <w:r w:rsidR="009B2F5D">
        <w:t xml:space="preserve"> sebutkan satu persatu, namun dengan</w:t>
      </w:r>
      <w:r>
        <w:t xml:space="preserve"> segala kerendahan hati, kami</w:t>
      </w:r>
      <w:r w:rsidR="009B2F5D">
        <w:t xml:space="preserve"> mengucapkan terima kasih kepada:</w:t>
      </w:r>
    </w:p>
    <w:p w:rsidR="00622670" w:rsidRPr="00622670" w:rsidRDefault="00622670" w:rsidP="000206D3">
      <w:pPr>
        <w:numPr>
          <w:ilvl w:val="0"/>
          <w:numId w:val="11"/>
        </w:numPr>
        <w:spacing w:before="0" w:after="0"/>
      </w:pPr>
      <w:r>
        <w:rPr>
          <w:lang w:val="id-ID"/>
        </w:rPr>
        <w:t>Bapak Petrus Christo, M.Kom, selaku dosen mata kuliah Perancangan Web</w:t>
      </w:r>
    </w:p>
    <w:p w:rsidR="00622670" w:rsidRPr="00622670" w:rsidRDefault="00281388" w:rsidP="000206D3">
      <w:pPr>
        <w:numPr>
          <w:ilvl w:val="0"/>
          <w:numId w:val="11"/>
        </w:numPr>
        <w:spacing w:before="0" w:after="0"/>
      </w:pPr>
      <w:r>
        <w:rPr>
          <w:lang w:val="id-ID"/>
        </w:rPr>
        <w:t>Teman</w:t>
      </w:r>
      <w:r>
        <w:t xml:space="preserve"> – </w:t>
      </w:r>
      <w:r w:rsidR="00622670">
        <w:rPr>
          <w:lang w:val="id-ID"/>
        </w:rPr>
        <w:t>teman</w:t>
      </w:r>
      <w:r>
        <w:t xml:space="preserve"> kelas</w:t>
      </w:r>
      <w:r w:rsidR="00622670">
        <w:rPr>
          <w:lang w:val="id-ID"/>
        </w:rPr>
        <w:t xml:space="preserve"> 12.5A.37</w:t>
      </w:r>
    </w:p>
    <w:p w:rsidR="009C469E" w:rsidRDefault="00622670" w:rsidP="000206D3">
      <w:pPr>
        <w:numPr>
          <w:ilvl w:val="0"/>
          <w:numId w:val="11"/>
        </w:numPr>
        <w:spacing w:before="0" w:after="0"/>
      </w:pPr>
      <w:r>
        <w:t>Dan seluruh pihak yang terkait baik secara langsung maupun tidak langsung yang tidak dapat disebutkan satu per satu.</w:t>
      </w:r>
    </w:p>
    <w:p w:rsidR="009C469E" w:rsidRDefault="009C469E" w:rsidP="009C469E">
      <w:pPr>
        <w:spacing w:before="0" w:after="0"/>
      </w:pPr>
    </w:p>
    <w:p w:rsidR="009B2F5D" w:rsidRDefault="009B2F5D" w:rsidP="009B2F5D">
      <w:pPr>
        <w:spacing w:before="0" w:after="0"/>
        <w:ind w:firstLine="720"/>
      </w:pPr>
      <w:proofErr w:type="gramStart"/>
      <w:r>
        <w:t>Akhirnya, Penulis berharap semoga</w:t>
      </w:r>
      <w:r w:rsidR="00281388">
        <w:t xml:space="preserve"> makalah ini memberikan pengetahuan yang lebih luas kepada pembaca dan </w:t>
      </w:r>
      <w:r>
        <w:t>menjadi sumbangsih ya</w:t>
      </w:r>
      <w:r w:rsidR="00622670">
        <w:t>ng bermanfaat bagi</w:t>
      </w:r>
      <w:r w:rsidR="00622670">
        <w:rPr>
          <w:lang w:val="id-ID"/>
        </w:rPr>
        <w:t xml:space="preserve"> dunia Ilmu teknologi dan Komputer </w:t>
      </w:r>
      <w:r>
        <w:t>di Indonesia, khususnya disiplin keilmuan yang Penulis dalami.</w:t>
      </w:r>
      <w:proofErr w:type="gramEnd"/>
    </w:p>
    <w:p w:rsidR="009B2F5D" w:rsidRDefault="009B2F5D" w:rsidP="009B2F5D">
      <w:pPr>
        <w:spacing w:before="0" w:after="0"/>
      </w:pPr>
    </w:p>
    <w:p w:rsidR="009B2F5D" w:rsidRDefault="00FC1F17" w:rsidP="009B2F5D">
      <w:pPr>
        <w:jc w:val="right"/>
      </w:pPr>
      <w:r>
        <w:t>Jakarta</w:t>
      </w:r>
      <w:r w:rsidR="00B46005">
        <w:rPr>
          <w:lang w:val="id-ID"/>
        </w:rPr>
        <w:t xml:space="preserve">, </w:t>
      </w:r>
      <w:r w:rsidR="00B46005">
        <w:t>20</w:t>
      </w:r>
      <w:r w:rsidR="00C26946">
        <w:rPr>
          <w:lang w:val="id-ID"/>
        </w:rPr>
        <w:t xml:space="preserve"> November</w:t>
      </w:r>
      <w:r w:rsidR="00622670">
        <w:rPr>
          <w:lang w:val="id-ID"/>
        </w:rPr>
        <w:t xml:space="preserve"> 2017</w:t>
      </w:r>
    </w:p>
    <w:p w:rsidR="000A5BB4" w:rsidRDefault="000A5BB4" w:rsidP="009B2F5D">
      <w:pPr>
        <w:jc w:val="right"/>
      </w:pPr>
    </w:p>
    <w:p w:rsidR="000A5BB4" w:rsidRPr="000A5BB4" w:rsidRDefault="000A5BB4" w:rsidP="009B2F5D">
      <w:pPr>
        <w:jc w:val="right"/>
      </w:pPr>
    </w:p>
    <w:p w:rsidR="009B2F5D" w:rsidRDefault="009B2F5D" w:rsidP="009B2F5D">
      <w:pPr>
        <w:spacing w:before="0" w:after="0" w:line="240" w:lineRule="auto"/>
        <w:jc w:val="right"/>
      </w:pPr>
      <w:r>
        <w:t>Penyusun</w:t>
      </w:r>
    </w:p>
    <w:p w:rsidR="009B2F5D" w:rsidRDefault="009B2F5D" w:rsidP="009B2F5D">
      <w:pPr>
        <w:spacing w:before="0" w:after="0" w:line="240" w:lineRule="auto"/>
        <w:jc w:val="right"/>
      </w:pPr>
    </w:p>
    <w:p w:rsidR="009B2F5D" w:rsidRDefault="009B2F5D" w:rsidP="009B2F5D">
      <w:pPr>
        <w:spacing w:before="0" w:after="0" w:line="240" w:lineRule="auto"/>
        <w:jc w:val="right"/>
        <w:sectPr w:rsidR="009B2F5D" w:rsidSect="009B2F5D">
          <w:pgSz w:w="11907" w:h="16840" w:code="9"/>
          <w:pgMar w:top="1701" w:right="1701" w:bottom="1701" w:left="2268" w:header="850" w:footer="0" w:gutter="0"/>
          <w:pgNumType w:fmt="lowerRoman"/>
          <w:cols w:space="720"/>
          <w:titlePg/>
          <w:docGrid w:linePitch="360"/>
        </w:sectPr>
      </w:pPr>
    </w:p>
    <w:p w:rsidR="0066757D" w:rsidRPr="0066757D" w:rsidRDefault="009B2F5D" w:rsidP="0066757D">
      <w:pPr>
        <w:pStyle w:val="NoSpacing"/>
        <w:rPr>
          <w:caps w:val="0"/>
        </w:rPr>
      </w:pPr>
      <w:r>
        <w:rPr>
          <w:caps w:val="0"/>
        </w:rPr>
        <w:lastRenderedPageBreak/>
        <w:t>DAFTAR ISI</w:t>
      </w:r>
    </w:p>
    <w:p w:rsidR="00A5518B" w:rsidRPr="00A5518B" w:rsidRDefault="00A5518B" w:rsidP="00282450">
      <w:pPr>
        <w:pStyle w:val="TOC1"/>
        <w:spacing w:line="240" w:lineRule="auto"/>
        <w:rPr>
          <w:szCs w:val="24"/>
        </w:rPr>
      </w:pPr>
      <w:r w:rsidRPr="00A5518B">
        <w:t>Cover</w:t>
      </w:r>
      <w:r w:rsidRPr="00A5518B">
        <w:rPr>
          <w:szCs w:val="24"/>
        </w:rPr>
        <w:ptab w:relativeTo="margin" w:alignment="right" w:leader="dot"/>
      </w:r>
      <w:r w:rsidR="00282450">
        <w:rPr>
          <w:szCs w:val="24"/>
        </w:rPr>
        <w:t xml:space="preserve"> </w:t>
      </w:r>
      <w:r w:rsidRPr="00A5518B">
        <w:rPr>
          <w:szCs w:val="24"/>
        </w:rPr>
        <w:t>i</w:t>
      </w:r>
    </w:p>
    <w:p w:rsidR="00A5518B" w:rsidRPr="0015775B" w:rsidRDefault="00A5518B" w:rsidP="00282450">
      <w:pPr>
        <w:spacing w:line="240" w:lineRule="auto"/>
        <w:rPr>
          <w:b/>
          <w:szCs w:val="24"/>
        </w:rPr>
      </w:pPr>
      <w:r w:rsidRPr="0015775B">
        <w:rPr>
          <w:b/>
        </w:rPr>
        <w:t>Halaman Pernyataan</w:t>
      </w:r>
      <w:r w:rsidRPr="0015775B">
        <w:rPr>
          <w:b/>
          <w:szCs w:val="24"/>
        </w:rPr>
        <w:ptab w:relativeTo="margin" w:alignment="right" w:leader="dot"/>
      </w:r>
      <w:r w:rsidR="00282450">
        <w:rPr>
          <w:b/>
          <w:szCs w:val="24"/>
        </w:rPr>
        <w:t xml:space="preserve"> </w:t>
      </w:r>
      <w:r w:rsidRPr="0015775B">
        <w:rPr>
          <w:b/>
          <w:szCs w:val="24"/>
        </w:rPr>
        <w:t>ii</w:t>
      </w:r>
    </w:p>
    <w:p w:rsidR="00A5518B" w:rsidRPr="0015775B" w:rsidRDefault="00A5518B" w:rsidP="00282450">
      <w:pPr>
        <w:spacing w:line="240" w:lineRule="auto"/>
        <w:rPr>
          <w:b/>
          <w:szCs w:val="24"/>
        </w:rPr>
      </w:pPr>
      <w:r w:rsidRPr="0015775B">
        <w:rPr>
          <w:b/>
          <w:szCs w:val="24"/>
        </w:rPr>
        <w:t>Halaman Pengesahan</w:t>
      </w:r>
      <w:r w:rsidRPr="0015775B">
        <w:rPr>
          <w:b/>
          <w:szCs w:val="24"/>
        </w:rPr>
        <w:ptab w:relativeTo="margin" w:alignment="right" w:leader="dot"/>
      </w:r>
      <w:r w:rsidR="00282450">
        <w:rPr>
          <w:b/>
          <w:szCs w:val="24"/>
        </w:rPr>
        <w:t xml:space="preserve"> </w:t>
      </w:r>
      <w:r w:rsidRPr="0015775B">
        <w:rPr>
          <w:b/>
          <w:szCs w:val="24"/>
        </w:rPr>
        <w:t>iii</w:t>
      </w:r>
    </w:p>
    <w:p w:rsidR="00A5518B" w:rsidRPr="0015775B" w:rsidRDefault="00A5518B" w:rsidP="00282450">
      <w:pPr>
        <w:spacing w:line="240" w:lineRule="auto"/>
        <w:rPr>
          <w:b/>
          <w:szCs w:val="24"/>
        </w:rPr>
      </w:pPr>
      <w:r w:rsidRPr="0015775B">
        <w:rPr>
          <w:b/>
          <w:szCs w:val="24"/>
        </w:rPr>
        <w:t>Kata Pengantar</w:t>
      </w:r>
      <w:r w:rsidRPr="0015775B">
        <w:rPr>
          <w:b/>
          <w:szCs w:val="24"/>
        </w:rPr>
        <w:ptab w:relativeTo="margin" w:alignment="right" w:leader="dot"/>
      </w:r>
      <w:r w:rsidR="00282450">
        <w:rPr>
          <w:b/>
          <w:szCs w:val="24"/>
        </w:rPr>
        <w:t xml:space="preserve"> </w:t>
      </w:r>
      <w:proofErr w:type="gramStart"/>
      <w:r w:rsidRPr="0015775B">
        <w:rPr>
          <w:b/>
          <w:szCs w:val="24"/>
        </w:rPr>
        <w:t>iv</w:t>
      </w:r>
      <w:proofErr w:type="gramEnd"/>
    </w:p>
    <w:p w:rsidR="00A5518B" w:rsidRPr="0015775B" w:rsidRDefault="00A5518B" w:rsidP="00282450">
      <w:pPr>
        <w:spacing w:line="240" w:lineRule="auto"/>
        <w:rPr>
          <w:b/>
          <w:szCs w:val="24"/>
        </w:rPr>
      </w:pPr>
      <w:r w:rsidRPr="0015775B">
        <w:rPr>
          <w:b/>
          <w:szCs w:val="24"/>
        </w:rPr>
        <w:t>Daftar Isi</w:t>
      </w:r>
      <w:r w:rsidRPr="0015775B">
        <w:rPr>
          <w:b/>
          <w:szCs w:val="24"/>
        </w:rPr>
        <w:ptab w:relativeTo="margin" w:alignment="right" w:leader="dot"/>
      </w:r>
      <w:r w:rsidR="00282450">
        <w:rPr>
          <w:b/>
          <w:szCs w:val="24"/>
        </w:rPr>
        <w:t xml:space="preserve"> </w:t>
      </w:r>
      <w:r w:rsidRPr="0015775B">
        <w:rPr>
          <w:b/>
          <w:szCs w:val="24"/>
        </w:rPr>
        <w:t>v</w:t>
      </w:r>
    </w:p>
    <w:p w:rsidR="00A5518B" w:rsidRPr="0015775B" w:rsidRDefault="00A5518B" w:rsidP="00282450">
      <w:pPr>
        <w:spacing w:line="240" w:lineRule="auto"/>
        <w:rPr>
          <w:b/>
          <w:szCs w:val="24"/>
        </w:rPr>
      </w:pPr>
      <w:r w:rsidRPr="0015775B">
        <w:rPr>
          <w:b/>
        </w:rPr>
        <w:t>Daftar Tabel</w:t>
      </w:r>
      <w:r w:rsidRPr="0015775B">
        <w:rPr>
          <w:b/>
          <w:szCs w:val="24"/>
        </w:rPr>
        <w:ptab w:relativeTo="margin" w:alignment="right" w:leader="dot"/>
      </w:r>
      <w:r w:rsidR="00282450">
        <w:rPr>
          <w:b/>
          <w:szCs w:val="24"/>
        </w:rPr>
        <w:t xml:space="preserve"> </w:t>
      </w:r>
      <w:r w:rsidR="00E55C7B">
        <w:rPr>
          <w:b/>
          <w:szCs w:val="24"/>
        </w:rPr>
        <w:t>vii</w:t>
      </w:r>
    </w:p>
    <w:p w:rsidR="00A5518B" w:rsidRPr="0015775B" w:rsidRDefault="00A5518B" w:rsidP="00282450">
      <w:pPr>
        <w:spacing w:line="240" w:lineRule="auto"/>
        <w:rPr>
          <w:b/>
          <w:szCs w:val="24"/>
        </w:rPr>
      </w:pPr>
      <w:r w:rsidRPr="0015775B">
        <w:rPr>
          <w:b/>
          <w:szCs w:val="24"/>
        </w:rPr>
        <w:t>Daftar Gambar</w:t>
      </w:r>
      <w:r w:rsidRPr="0015775B">
        <w:rPr>
          <w:b/>
          <w:szCs w:val="24"/>
        </w:rPr>
        <w:ptab w:relativeTo="margin" w:alignment="right" w:leader="dot"/>
      </w:r>
      <w:r w:rsidR="00282450">
        <w:rPr>
          <w:b/>
          <w:szCs w:val="24"/>
        </w:rPr>
        <w:t xml:space="preserve"> </w:t>
      </w:r>
      <w:r w:rsidR="00E55C7B">
        <w:rPr>
          <w:b/>
          <w:szCs w:val="24"/>
        </w:rPr>
        <w:t>viii</w:t>
      </w:r>
    </w:p>
    <w:p w:rsidR="00A5518B" w:rsidRPr="0015775B" w:rsidRDefault="00A5518B" w:rsidP="00282450">
      <w:pPr>
        <w:spacing w:line="240" w:lineRule="auto"/>
        <w:rPr>
          <w:b/>
          <w:szCs w:val="24"/>
        </w:rPr>
      </w:pPr>
      <w:r w:rsidRPr="0015775B">
        <w:rPr>
          <w:b/>
          <w:szCs w:val="24"/>
        </w:rPr>
        <w:t>Abstrak</w:t>
      </w:r>
      <w:r w:rsidRPr="0015775B">
        <w:rPr>
          <w:b/>
          <w:szCs w:val="24"/>
        </w:rPr>
        <w:ptab w:relativeTo="margin" w:alignment="right" w:leader="dot"/>
      </w:r>
      <w:r w:rsidR="00282450">
        <w:rPr>
          <w:b/>
          <w:szCs w:val="24"/>
        </w:rPr>
        <w:t xml:space="preserve"> </w:t>
      </w:r>
      <w:r w:rsidRPr="0015775B">
        <w:rPr>
          <w:b/>
          <w:szCs w:val="24"/>
        </w:rPr>
        <w:t>ix</w:t>
      </w:r>
    </w:p>
    <w:p w:rsidR="00A5518B" w:rsidRPr="0015775B" w:rsidRDefault="00A5518B" w:rsidP="00282450">
      <w:pPr>
        <w:spacing w:line="240" w:lineRule="auto"/>
        <w:rPr>
          <w:b/>
        </w:rPr>
      </w:pPr>
      <w:r w:rsidRPr="0015775B">
        <w:rPr>
          <w:b/>
        </w:rPr>
        <w:t>Abstrac</w:t>
      </w:r>
      <w:r w:rsidR="0015775B" w:rsidRPr="0015775B">
        <w:rPr>
          <w:b/>
        </w:rPr>
        <w:t>t</w:t>
      </w:r>
      <w:r w:rsidRPr="0015775B">
        <w:rPr>
          <w:b/>
          <w:szCs w:val="24"/>
        </w:rPr>
        <w:ptab w:relativeTo="margin" w:alignment="right" w:leader="dot"/>
      </w:r>
      <w:r w:rsidR="00282450">
        <w:rPr>
          <w:b/>
          <w:szCs w:val="24"/>
        </w:rPr>
        <w:t xml:space="preserve"> </w:t>
      </w:r>
      <w:r w:rsidRPr="0015775B">
        <w:rPr>
          <w:b/>
          <w:szCs w:val="24"/>
        </w:rPr>
        <w:t>x</w:t>
      </w:r>
    </w:p>
    <w:p w:rsidR="00CF4301" w:rsidRPr="0015775B" w:rsidRDefault="00F03F75" w:rsidP="00282450">
      <w:pPr>
        <w:pStyle w:val="TOC1"/>
        <w:spacing w:line="240" w:lineRule="auto"/>
        <w:rPr>
          <w:rFonts w:asciiTheme="minorHAnsi" w:eastAsiaTheme="minorEastAsia" w:hAnsiTheme="minorHAnsi" w:cstheme="minorBidi"/>
          <w:sz w:val="22"/>
        </w:rPr>
      </w:pPr>
      <w:r>
        <w:fldChar w:fldCharType="begin"/>
      </w:r>
      <w:r w:rsidR="009B2F5D">
        <w:instrText xml:space="preserve"> TOC \o "1-3" \h \z \u </w:instrText>
      </w:r>
      <w:r>
        <w:fldChar w:fldCharType="separate"/>
      </w:r>
      <w:hyperlink w:anchor="_Toc498902079" w:history="1">
        <w:r w:rsidR="00CF4301" w:rsidRPr="0015775B">
          <w:rPr>
            <w:rStyle w:val="Hyperlink"/>
          </w:rPr>
          <w:t>BAB I</w:t>
        </w:r>
        <w:r w:rsidR="00A20EBB">
          <w:rPr>
            <w:rStyle w:val="Hyperlink"/>
          </w:rPr>
          <w:t xml:space="preserve"> PENDAHULUAN </w:t>
        </w:r>
        <w:r w:rsidR="00CF4301" w:rsidRPr="0015775B">
          <w:rPr>
            <w:webHidden/>
          </w:rPr>
          <w:tab/>
        </w:r>
        <w:r w:rsidR="00282450">
          <w:rPr>
            <w:webHidden/>
          </w:rPr>
          <w:t xml:space="preserve"> </w:t>
        </w:r>
        <w:r w:rsidRPr="0015775B">
          <w:rPr>
            <w:webHidden/>
          </w:rPr>
          <w:fldChar w:fldCharType="begin"/>
        </w:r>
        <w:r w:rsidR="00CF4301" w:rsidRPr="0015775B">
          <w:rPr>
            <w:webHidden/>
          </w:rPr>
          <w:instrText xml:space="preserve"> PAGEREF _Toc498902079 \h </w:instrText>
        </w:r>
        <w:r w:rsidRPr="0015775B">
          <w:rPr>
            <w:webHidden/>
          </w:rPr>
        </w:r>
        <w:r w:rsidRPr="0015775B">
          <w:rPr>
            <w:webHidden/>
          </w:rPr>
          <w:fldChar w:fldCharType="separate"/>
        </w:r>
        <w:r w:rsidR="00CF4301" w:rsidRPr="0015775B">
          <w:rPr>
            <w:webHidden/>
          </w:rPr>
          <w:t>1</w:t>
        </w:r>
        <w:r w:rsidRPr="0015775B">
          <w:rPr>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80" w:history="1">
        <w:r w:rsidR="00CF4301" w:rsidRPr="00C57D68">
          <w:rPr>
            <w:rStyle w:val="Hyperlink"/>
            <w:noProof/>
          </w:rPr>
          <w:t>1.1</w:t>
        </w:r>
        <w:r w:rsidR="00CF4301">
          <w:rPr>
            <w:rFonts w:asciiTheme="minorHAnsi" w:eastAsiaTheme="minorEastAsia" w:hAnsiTheme="minorHAnsi" w:cstheme="minorBidi"/>
            <w:noProof/>
            <w:sz w:val="22"/>
          </w:rPr>
          <w:tab/>
        </w:r>
        <w:r w:rsidR="00CF4301" w:rsidRPr="00C57D68">
          <w:rPr>
            <w:rStyle w:val="Hyperlink"/>
            <w:noProof/>
          </w:rPr>
          <w:t>Latar Belakang</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_Toc498902080 \h </w:instrText>
        </w:r>
        <w:r w:rsidR="00F03F75">
          <w:rPr>
            <w:noProof/>
            <w:webHidden/>
          </w:rPr>
        </w:r>
        <w:r w:rsidR="00F03F75">
          <w:rPr>
            <w:noProof/>
            <w:webHidden/>
          </w:rPr>
          <w:fldChar w:fldCharType="separate"/>
        </w:r>
        <w:r w:rsidR="00CF4301">
          <w:rPr>
            <w:noProof/>
            <w:webHidden/>
          </w:rPr>
          <w:t>1</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81" w:history="1">
        <w:r w:rsidR="00CF4301" w:rsidRPr="00C57D68">
          <w:rPr>
            <w:rStyle w:val="Hyperlink"/>
            <w:noProof/>
          </w:rPr>
          <w:t>1.2</w:t>
        </w:r>
        <w:r w:rsidR="00CF4301">
          <w:rPr>
            <w:rFonts w:asciiTheme="minorHAnsi" w:eastAsiaTheme="minorEastAsia" w:hAnsiTheme="minorHAnsi" w:cstheme="minorBidi"/>
            <w:noProof/>
            <w:sz w:val="22"/>
          </w:rPr>
          <w:tab/>
        </w:r>
        <w:r w:rsidR="00CF4301" w:rsidRPr="00C57D68">
          <w:rPr>
            <w:rStyle w:val="Hyperlink"/>
            <w:noProof/>
          </w:rPr>
          <w:t>Rumusan Masalah</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_Toc498902081 \h </w:instrText>
        </w:r>
        <w:r w:rsidR="00F03F75">
          <w:rPr>
            <w:noProof/>
            <w:webHidden/>
          </w:rPr>
        </w:r>
        <w:r w:rsidR="00F03F75">
          <w:rPr>
            <w:noProof/>
            <w:webHidden/>
          </w:rPr>
          <w:fldChar w:fldCharType="separate"/>
        </w:r>
        <w:r w:rsidR="00CF4301">
          <w:rPr>
            <w:noProof/>
            <w:webHidden/>
          </w:rPr>
          <w:t>2</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82" w:history="1">
        <w:r w:rsidR="00CF4301" w:rsidRPr="00C57D68">
          <w:rPr>
            <w:rStyle w:val="Hyperlink"/>
            <w:noProof/>
          </w:rPr>
          <w:t>1.3</w:t>
        </w:r>
        <w:r w:rsidR="00CF4301">
          <w:rPr>
            <w:rFonts w:asciiTheme="minorHAnsi" w:eastAsiaTheme="minorEastAsia" w:hAnsiTheme="minorHAnsi" w:cstheme="minorBidi"/>
            <w:noProof/>
            <w:sz w:val="22"/>
          </w:rPr>
          <w:tab/>
        </w:r>
        <w:r w:rsidR="00CF4301" w:rsidRPr="00C57D68">
          <w:rPr>
            <w:rStyle w:val="Hyperlink"/>
            <w:noProof/>
          </w:rPr>
          <w:t>Batasan Masalah</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_Toc498902082 \h </w:instrText>
        </w:r>
        <w:r w:rsidR="00F03F75">
          <w:rPr>
            <w:noProof/>
            <w:webHidden/>
          </w:rPr>
        </w:r>
        <w:r w:rsidR="00F03F75">
          <w:rPr>
            <w:noProof/>
            <w:webHidden/>
          </w:rPr>
          <w:fldChar w:fldCharType="separate"/>
        </w:r>
        <w:r w:rsidR="00CF4301">
          <w:rPr>
            <w:noProof/>
            <w:webHidden/>
          </w:rPr>
          <w:t>2</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83" w:history="1">
        <w:r w:rsidR="00CF4301" w:rsidRPr="00C57D68">
          <w:rPr>
            <w:rStyle w:val="Hyperlink"/>
            <w:noProof/>
          </w:rPr>
          <w:t>1.4</w:t>
        </w:r>
        <w:r w:rsidR="00CF4301">
          <w:rPr>
            <w:rFonts w:asciiTheme="minorHAnsi" w:eastAsiaTheme="minorEastAsia" w:hAnsiTheme="minorHAnsi" w:cstheme="minorBidi"/>
            <w:noProof/>
            <w:sz w:val="22"/>
          </w:rPr>
          <w:tab/>
        </w:r>
        <w:r w:rsidR="00CF4301" w:rsidRPr="00C57D68">
          <w:rPr>
            <w:rStyle w:val="Hyperlink"/>
            <w:noProof/>
          </w:rPr>
          <w:t>Penjadwalan</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_Toc498902083 \h </w:instrText>
        </w:r>
        <w:r w:rsidR="00F03F75">
          <w:rPr>
            <w:noProof/>
            <w:webHidden/>
          </w:rPr>
        </w:r>
        <w:r w:rsidR="00F03F75">
          <w:rPr>
            <w:noProof/>
            <w:webHidden/>
          </w:rPr>
          <w:fldChar w:fldCharType="separate"/>
        </w:r>
        <w:r w:rsidR="00CF4301">
          <w:rPr>
            <w:noProof/>
            <w:webHidden/>
          </w:rPr>
          <w:t>3</w:t>
        </w:r>
        <w:r w:rsidR="00F03F75">
          <w:rPr>
            <w:noProof/>
            <w:webHidden/>
          </w:rPr>
          <w:fldChar w:fldCharType="end"/>
        </w:r>
      </w:hyperlink>
    </w:p>
    <w:p w:rsidR="00CF4301" w:rsidRDefault="0011423E" w:rsidP="00282450">
      <w:pPr>
        <w:pStyle w:val="TOC1"/>
        <w:spacing w:line="240" w:lineRule="auto"/>
        <w:rPr>
          <w:rFonts w:asciiTheme="minorHAnsi" w:eastAsiaTheme="minorEastAsia" w:hAnsiTheme="minorHAnsi" w:cstheme="minorBidi"/>
          <w:sz w:val="22"/>
        </w:rPr>
      </w:pPr>
      <w:hyperlink w:anchor="_Toc498902084" w:history="1">
        <w:r w:rsidR="00CF4301" w:rsidRPr="00C57D68">
          <w:rPr>
            <w:rStyle w:val="Hyperlink"/>
          </w:rPr>
          <w:t>BAB II</w:t>
        </w:r>
        <w:r w:rsidR="00A20EBB">
          <w:rPr>
            <w:rStyle w:val="Hyperlink"/>
          </w:rPr>
          <w:t xml:space="preserve"> LANDASAN TEORI </w:t>
        </w:r>
        <w:r w:rsidR="00CF4301">
          <w:rPr>
            <w:webHidden/>
          </w:rPr>
          <w:tab/>
        </w:r>
        <w:r w:rsidR="00282450">
          <w:rPr>
            <w:webHidden/>
          </w:rPr>
          <w:t xml:space="preserve"> </w:t>
        </w:r>
        <w:r w:rsidR="00F03F75">
          <w:rPr>
            <w:webHidden/>
          </w:rPr>
          <w:fldChar w:fldCharType="begin"/>
        </w:r>
        <w:r w:rsidR="00CF4301">
          <w:rPr>
            <w:webHidden/>
          </w:rPr>
          <w:instrText xml:space="preserve"> PAGEREF _Toc498902084 \h </w:instrText>
        </w:r>
        <w:r w:rsidR="00F03F75">
          <w:rPr>
            <w:webHidden/>
          </w:rPr>
        </w:r>
        <w:r w:rsidR="00F03F75">
          <w:rPr>
            <w:webHidden/>
          </w:rPr>
          <w:fldChar w:fldCharType="separate"/>
        </w:r>
        <w:r w:rsidR="00CF4301">
          <w:rPr>
            <w:webHidden/>
          </w:rPr>
          <w:t>4</w:t>
        </w:r>
        <w:r w:rsidR="00F03F75">
          <w:rPr>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85" w:history="1">
        <w:r w:rsidR="00CF4301" w:rsidRPr="00C57D68">
          <w:rPr>
            <w:rStyle w:val="Hyperlink"/>
            <w:noProof/>
          </w:rPr>
          <w:t>2.1</w:t>
        </w:r>
        <w:r w:rsidR="00CF4301">
          <w:rPr>
            <w:rFonts w:asciiTheme="minorHAnsi" w:eastAsiaTheme="minorEastAsia" w:hAnsiTheme="minorHAnsi" w:cstheme="minorBidi"/>
            <w:noProof/>
            <w:sz w:val="22"/>
          </w:rPr>
          <w:tab/>
        </w:r>
        <w:r w:rsidR="00CF4301" w:rsidRPr="00C57D68">
          <w:rPr>
            <w:rStyle w:val="Hyperlink"/>
            <w:noProof/>
          </w:rPr>
          <w:t>Teori Pendukung</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_Toc498902085 \h </w:instrText>
        </w:r>
        <w:r w:rsidR="00F03F75">
          <w:rPr>
            <w:noProof/>
            <w:webHidden/>
          </w:rPr>
        </w:r>
        <w:r w:rsidR="00F03F75">
          <w:rPr>
            <w:noProof/>
            <w:webHidden/>
          </w:rPr>
          <w:fldChar w:fldCharType="separate"/>
        </w:r>
        <w:r w:rsidR="00CF4301">
          <w:rPr>
            <w:noProof/>
            <w:webHidden/>
          </w:rPr>
          <w:t>4</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86" w:history="1">
        <w:r w:rsidR="00CF4301" w:rsidRPr="00C57D68">
          <w:rPr>
            <w:rStyle w:val="Hyperlink"/>
            <w:noProof/>
          </w:rPr>
          <w:t>2.1.1</w:t>
        </w:r>
        <w:r w:rsidR="00CF4301">
          <w:rPr>
            <w:rFonts w:asciiTheme="minorHAnsi" w:eastAsiaTheme="minorEastAsia" w:hAnsiTheme="minorHAnsi" w:cstheme="minorBidi"/>
            <w:noProof/>
            <w:sz w:val="22"/>
          </w:rPr>
          <w:tab/>
        </w:r>
        <w:r w:rsidR="00CF4301" w:rsidRPr="00C57D68">
          <w:rPr>
            <w:rStyle w:val="Hyperlink"/>
            <w:noProof/>
          </w:rPr>
          <w:t>Bahasa Pemrograman</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_Toc498902086 \h </w:instrText>
        </w:r>
        <w:r w:rsidR="00F03F75">
          <w:rPr>
            <w:noProof/>
            <w:webHidden/>
          </w:rPr>
        </w:r>
        <w:r w:rsidR="00F03F75">
          <w:rPr>
            <w:noProof/>
            <w:webHidden/>
          </w:rPr>
          <w:fldChar w:fldCharType="separate"/>
        </w:r>
        <w:r w:rsidR="00CF4301">
          <w:rPr>
            <w:noProof/>
            <w:webHidden/>
          </w:rPr>
          <w:t>4</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87" w:history="1">
        <w:r w:rsidR="00CF4301" w:rsidRPr="00C57D68">
          <w:rPr>
            <w:rStyle w:val="Hyperlink"/>
            <w:noProof/>
          </w:rPr>
          <w:t>2.1.2</w:t>
        </w:r>
        <w:r w:rsidR="00CF4301">
          <w:rPr>
            <w:rFonts w:asciiTheme="minorHAnsi" w:eastAsiaTheme="minorEastAsia" w:hAnsiTheme="minorHAnsi" w:cstheme="minorBidi"/>
            <w:noProof/>
            <w:sz w:val="22"/>
          </w:rPr>
          <w:tab/>
        </w:r>
        <w:r w:rsidR="00CF4301" w:rsidRPr="00C57D68">
          <w:rPr>
            <w:rStyle w:val="Hyperlink"/>
            <w:noProof/>
          </w:rPr>
          <w:t>Permodelan Berbasis Objek (UML)</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_Toc498902087 \h </w:instrText>
        </w:r>
        <w:r w:rsidR="00F03F75">
          <w:rPr>
            <w:noProof/>
            <w:webHidden/>
          </w:rPr>
        </w:r>
        <w:r w:rsidR="00F03F75">
          <w:rPr>
            <w:noProof/>
            <w:webHidden/>
          </w:rPr>
          <w:fldChar w:fldCharType="separate"/>
        </w:r>
        <w:r w:rsidR="00CF4301">
          <w:rPr>
            <w:noProof/>
            <w:webHidden/>
          </w:rPr>
          <w:t>5</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88" w:history="1">
        <w:r w:rsidR="00CF4301" w:rsidRPr="00C57D68">
          <w:rPr>
            <w:rStyle w:val="Hyperlink"/>
            <w:noProof/>
          </w:rPr>
          <w:t>2.1.3</w:t>
        </w:r>
        <w:r w:rsidR="00CF4301">
          <w:rPr>
            <w:rFonts w:asciiTheme="minorHAnsi" w:eastAsiaTheme="minorEastAsia" w:hAnsiTheme="minorHAnsi" w:cstheme="minorBidi"/>
            <w:noProof/>
            <w:sz w:val="22"/>
          </w:rPr>
          <w:tab/>
        </w:r>
        <w:r w:rsidR="00CF4301" w:rsidRPr="00C57D68">
          <w:rPr>
            <w:rStyle w:val="Hyperlink"/>
            <w:noProof/>
          </w:rPr>
          <w:t>Pemrograman Web</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_Toc498902088 \h </w:instrText>
        </w:r>
        <w:r w:rsidR="00F03F75">
          <w:rPr>
            <w:noProof/>
            <w:webHidden/>
          </w:rPr>
        </w:r>
        <w:r w:rsidR="00F03F75">
          <w:rPr>
            <w:noProof/>
            <w:webHidden/>
          </w:rPr>
          <w:fldChar w:fldCharType="separate"/>
        </w:r>
        <w:r w:rsidR="00CF4301">
          <w:rPr>
            <w:noProof/>
            <w:webHidden/>
          </w:rPr>
          <w:t>11</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89" w:history="1">
        <w:r w:rsidR="00CF4301" w:rsidRPr="00C57D68">
          <w:rPr>
            <w:rStyle w:val="Hyperlink"/>
            <w:noProof/>
          </w:rPr>
          <w:t>2.2</w:t>
        </w:r>
        <w:r w:rsidR="00CF4301">
          <w:rPr>
            <w:rFonts w:asciiTheme="minorHAnsi" w:eastAsiaTheme="minorEastAsia" w:hAnsiTheme="minorHAnsi" w:cstheme="minorBidi"/>
            <w:noProof/>
            <w:sz w:val="22"/>
          </w:rPr>
          <w:tab/>
        </w:r>
        <w:r w:rsidR="00CF4301" w:rsidRPr="00C57D68">
          <w:rPr>
            <w:rStyle w:val="Hyperlink"/>
            <w:noProof/>
          </w:rPr>
          <w:t>Perangkat bantu</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_Toc498902089 \h </w:instrText>
        </w:r>
        <w:r w:rsidR="00F03F75">
          <w:rPr>
            <w:noProof/>
            <w:webHidden/>
          </w:rPr>
        </w:r>
        <w:r w:rsidR="00F03F75">
          <w:rPr>
            <w:noProof/>
            <w:webHidden/>
          </w:rPr>
          <w:fldChar w:fldCharType="separate"/>
        </w:r>
        <w:r w:rsidR="00CF4301">
          <w:rPr>
            <w:noProof/>
            <w:webHidden/>
          </w:rPr>
          <w:t>16</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0" w:history="1">
        <w:r w:rsidR="00CF4301" w:rsidRPr="00C57D68">
          <w:rPr>
            <w:rStyle w:val="Hyperlink"/>
            <w:noProof/>
          </w:rPr>
          <w:t>2.2.1</w:t>
        </w:r>
        <w:r w:rsidR="00CF4301">
          <w:rPr>
            <w:rFonts w:asciiTheme="minorHAnsi" w:eastAsiaTheme="minorEastAsia" w:hAnsiTheme="minorHAnsi" w:cstheme="minorBidi"/>
            <w:noProof/>
            <w:sz w:val="22"/>
          </w:rPr>
          <w:tab/>
        </w:r>
        <w:r w:rsidR="00CF4301" w:rsidRPr="00C57D68">
          <w:rPr>
            <w:rStyle w:val="Hyperlink"/>
            <w:noProof/>
          </w:rPr>
          <w:t>XAMPP</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_Toc498902090 \h </w:instrText>
        </w:r>
        <w:r w:rsidR="00F03F75">
          <w:rPr>
            <w:noProof/>
            <w:webHidden/>
          </w:rPr>
        </w:r>
        <w:r w:rsidR="00F03F75">
          <w:rPr>
            <w:noProof/>
            <w:webHidden/>
          </w:rPr>
          <w:fldChar w:fldCharType="separate"/>
        </w:r>
        <w:r w:rsidR="00CF4301">
          <w:rPr>
            <w:noProof/>
            <w:webHidden/>
          </w:rPr>
          <w:t>16</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1" w:history="1">
        <w:r w:rsidR="00CF4301" w:rsidRPr="00C57D68">
          <w:rPr>
            <w:rStyle w:val="Hyperlink"/>
            <w:noProof/>
          </w:rPr>
          <w:t>2.2.2</w:t>
        </w:r>
        <w:r w:rsidR="00CF4301">
          <w:rPr>
            <w:rFonts w:asciiTheme="minorHAnsi" w:eastAsiaTheme="minorEastAsia" w:hAnsiTheme="minorHAnsi" w:cstheme="minorBidi"/>
            <w:noProof/>
            <w:sz w:val="22"/>
          </w:rPr>
          <w:tab/>
        </w:r>
        <w:r w:rsidR="00CF4301" w:rsidRPr="00C57D68">
          <w:rPr>
            <w:rStyle w:val="Hyperlink"/>
            <w:noProof/>
          </w:rPr>
          <w:t>PHP</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_Toc498902091 \h </w:instrText>
        </w:r>
        <w:r w:rsidR="00F03F75">
          <w:rPr>
            <w:noProof/>
            <w:webHidden/>
          </w:rPr>
        </w:r>
        <w:r w:rsidR="00F03F75">
          <w:rPr>
            <w:noProof/>
            <w:webHidden/>
          </w:rPr>
          <w:fldChar w:fldCharType="separate"/>
        </w:r>
        <w:r w:rsidR="00CF4301">
          <w:rPr>
            <w:noProof/>
            <w:webHidden/>
          </w:rPr>
          <w:t>17</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2" w:history="1">
        <w:r w:rsidR="00CF4301" w:rsidRPr="00C57D68">
          <w:rPr>
            <w:rStyle w:val="Hyperlink"/>
            <w:noProof/>
          </w:rPr>
          <w:t>2.2.3</w:t>
        </w:r>
        <w:r w:rsidR="00CF4301">
          <w:rPr>
            <w:rFonts w:asciiTheme="minorHAnsi" w:eastAsiaTheme="minorEastAsia" w:hAnsiTheme="minorHAnsi" w:cstheme="minorBidi"/>
            <w:noProof/>
            <w:sz w:val="22"/>
          </w:rPr>
          <w:tab/>
        </w:r>
        <w:r w:rsidR="00CF4301" w:rsidRPr="00C57D68">
          <w:rPr>
            <w:rStyle w:val="Hyperlink"/>
            <w:noProof/>
          </w:rPr>
          <w:t>MySQL</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_Toc498902092 \h </w:instrText>
        </w:r>
        <w:r w:rsidR="00F03F75">
          <w:rPr>
            <w:noProof/>
            <w:webHidden/>
          </w:rPr>
        </w:r>
        <w:r w:rsidR="00F03F75">
          <w:rPr>
            <w:noProof/>
            <w:webHidden/>
          </w:rPr>
          <w:fldChar w:fldCharType="separate"/>
        </w:r>
        <w:r w:rsidR="00CF4301">
          <w:rPr>
            <w:noProof/>
            <w:webHidden/>
          </w:rPr>
          <w:t>18</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3" w:history="1">
        <w:r w:rsidR="00CF4301" w:rsidRPr="00C57D68">
          <w:rPr>
            <w:rStyle w:val="Hyperlink"/>
            <w:noProof/>
          </w:rPr>
          <w:t>2.2.4</w:t>
        </w:r>
        <w:r w:rsidR="00CF4301">
          <w:rPr>
            <w:rFonts w:asciiTheme="minorHAnsi" w:eastAsiaTheme="minorEastAsia" w:hAnsiTheme="minorHAnsi" w:cstheme="minorBidi"/>
            <w:noProof/>
            <w:sz w:val="22"/>
          </w:rPr>
          <w:tab/>
        </w:r>
        <w:r w:rsidR="00CF4301" w:rsidRPr="00C57D68">
          <w:rPr>
            <w:rStyle w:val="Hyperlink"/>
            <w:noProof/>
          </w:rPr>
          <w:t>Materialize</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_Toc498902093 \h </w:instrText>
        </w:r>
        <w:r w:rsidR="00F03F75">
          <w:rPr>
            <w:noProof/>
            <w:webHidden/>
          </w:rPr>
        </w:r>
        <w:r w:rsidR="00F03F75">
          <w:rPr>
            <w:noProof/>
            <w:webHidden/>
          </w:rPr>
          <w:fldChar w:fldCharType="separate"/>
        </w:r>
        <w:r w:rsidR="00CF4301">
          <w:rPr>
            <w:noProof/>
            <w:webHidden/>
          </w:rPr>
          <w:t>18</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4" w:history="1">
        <w:r w:rsidR="00CF4301" w:rsidRPr="00C57D68">
          <w:rPr>
            <w:rStyle w:val="Hyperlink"/>
            <w:noProof/>
          </w:rPr>
          <w:t>2.2.5</w:t>
        </w:r>
        <w:r w:rsidR="00CF4301">
          <w:rPr>
            <w:rFonts w:asciiTheme="minorHAnsi" w:eastAsiaTheme="minorEastAsia" w:hAnsiTheme="minorHAnsi" w:cstheme="minorBidi"/>
            <w:noProof/>
            <w:sz w:val="22"/>
          </w:rPr>
          <w:tab/>
        </w:r>
        <w:r w:rsidR="00CF4301" w:rsidRPr="00C57D68">
          <w:rPr>
            <w:rStyle w:val="Hyperlink"/>
            <w:noProof/>
          </w:rPr>
          <w:t>Bootstrap</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_Toc498902094 \h </w:instrText>
        </w:r>
        <w:r w:rsidR="00F03F75">
          <w:rPr>
            <w:noProof/>
            <w:webHidden/>
          </w:rPr>
        </w:r>
        <w:r w:rsidR="00F03F75">
          <w:rPr>
            <w:noProof/>
            <w:webHidden/>
          </w:rPr>
          <w:fldChar w:fldCharType="separate"/>
        </w:r>
        <w:r w:rsidR="00CF4301">
          <w:rPr>
            <w:noProof/>
            <w:webHidden/>
          </w:rPr>
          <w:t>18</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5" w:history="1">
        <w:r w:rsidR="00CF4301" w:rsidRPr="00C57D68">
          <w:rPr>
            <w:rStyle w:val="Hyperlink"/>
            <w:noProof/>
          </w:rPr>
          <w:t>2.2.6</w:t>
        </w:r>
        <w:r w:rsidR="00CF4301">
          <w:rPr>
            <w:rFonts w:asciiTheme="minorHAnsi" w:eastAsiaTheme="minorEastAsia" w:hAnsiTheme="minorHAnsi" w:cstheme="minorBidi"/>
            <w:noProof/>
            <w:sz w:val="22"/>
          </w:rPr>
          <w:tab/>
        </w:r>
        <w:r w:rsidR="00CF4301" w:rsidRPr="00C57D68">
          <w:rPr>
            <w:rStyle w:val="Hyperlink"/>
            <w:noProof/>
          </w:rPr>
          <w:t>Adobe Dreamweaver</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_Toc498902095 \h </w:instrText>
        </w:r>
        <w:r w:rsidR="00F03F75">
          <w:rPr>
            <w:noProof/>
            <w:webHidden/>
          </w:rPr>
        </w:r>
        <w:r w:rsidR="00F03F75">
          <w:rPr>
            <w:noProof/>
            <w:webHidden/>
          </w:rPr>
          <w:fldChar w:fldCharType="separate"/>
        </w:r>
        <w:r w:rsidR="00CF4301">
          <w:rPr>
            <w:noProof/>
            <w:webHidden/>
          </w:rPr>
          <w:t>19</w:t>
        </w:r>
        <w:r w:rsidR="00F03F75">
          <w:rPr>
            <w:noProof/>
            <w:webHidden/>
          </w:rPr>
          <w:fldChar w:fldCharType="end"/>
        </w:r>
      </w:hyperlink>
    </w:p>
    <w:p w:rsidR="00CF4301" w:rsidRDefault="0011423E" w:rsidP="00282450">
      <w:pPr>
        <w:pStyle w:val="TOC1"/>
        <w:spacing w:line="240" w:lineRule="auto"/>
        <w:rPr>
          <w:rFonts w:asciiTheme="minorHAnsi" w:eastAsiaTheme="minorEastAsia" w:hAnsiTheme="minorHAnsi" w:cstheme="minorBidi"/>
          <w:sz w:val="22"/>
        </w:rPr>
      </w:pPr>
      <w:hyperlink w:anchor="_Toc498902096" w:history="1">
        <w:r w:rsidR="00CF4301" w:rsidRPr="00C57D68">
          <w:rPr>
            <w:rStyle w:val="Hyperlink"/>
          </w:rPr>
          <w:t>BAB III</w:t>
        </w:r>
        <w:r w:rsidR="00A20EBB">
          <w:rPr>
            <w:rStyle w:val="Hyperlink"/>
          </w:rPr>
          <w:t xml:space="preserve"> PEMBAHASAN</w:t>
        </w:r>
        <w:r w:rsidR="00CF4301">
          <w:rPr>
            <w:webHidden/>
          </w:rPr>
          <w:tab/>
        </w:r>
        <w:r w:rsidR="00282450">
          <w:rPr>
            <w:webHidden/>
          </w:rPr>
          <w:t xml:space="preserve"> </w:t>
        </w:r>
        <w:r w:rsidR="00F03F75">
          <w:rPr>
            <w:webHidden/>
          </w:rPr>
          <w:fldChar w:fldCharType="begin"/>
        </w:r>
        <w:r w:rsidR="00CF4301">
          <w:rPr>
            <w:webHidden/>
          </w:rPr>
          <w:instrText xml:space="preserve"> PAGEREF _Toc498902096 \h </w:instrText>
        </w:r>
        <w:r w:rsidR="00F03F75">
          <w:rPr>
            <w:webHidden/>
          </w:rPr>
        </w:r>
        <w:r w:rsidR="00F03F75">
          <w:rPr>
            <w:webHidden/>
          </w:rPr>
          <w:fldChar w:fldCharType="separate"/>
        </w:r>
        <w:r w:rsidR="00CF4301">
          <w:rPr>
            <w:webHidden/>
          </w:rPr>
          <w:t>20</w:t>
        </w:r>
        <w:r w:rsidR="00F03F75">
          <w:rPr>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097" w:history="1">
        <w:r w:rsidR="00CF4301" w:rsidRPr="00C57D68">
          <w:rPr>
            <w:rStyle w:val="Hyperlink"/>
            <w:noProof/>
          </w:rPr>
          <w:t>3.1</w:t>
        </w:r>
        <w:r w:rsidR="00CF4301">
          <w:rPr>
            <w:rFonts w:asciiTheme="minorHAnsi" w:eastAsiaTheme="minorEastAsia" w:hAnsiTheme="minorHAnsi" w:cstheme="minorBidi"/>
            <w:noProof/>
            <w:sz w:val="22"/>
          </w:rPr>
          <w:tab/>
        </w:r>
        <w:r w:rsidR="00CF4301" w:rsidRPr="00C57D68">
          <w:rPr>
            <w:rStyle w:val="Hyperlink"/>
            <w:noProof/>
          </w:rPr>
          <w:t>Spesifikasi Rancangan Program</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_Toc498902097 \h </w:instrText>
        </w:r>
        <w:r w:rsidR="00F03F75">
          <w:rPr>
            <w:noProof/>
            <w:webHidden/>
          </w:rPr>
        </w:r>
        <w:r w:rsidR="00F03F75">
          <w:rPr>
            <w:noProof/>
            <w:webHidden/>
          </w:rPr>
          <w:fldChar w:fldCharType="separate"/>
        </w:r>
        <w:r w:rsidR="00CF4301">
          <w:rPr>
            <w:noProof/>
            <w:webHidden/>
          </w:rPr>
          <w:t>20</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098" w:history="1">
        <w:r w:rsidR="00CF4301" w:rsidRPr="00C57D68">
          <w:rPr>
            <w:rStyle w:val="Hyperlink"/>
            <w:noProof/>
          </w:rPr>
          <w:t>3.1.1</w:t>
        </w:r>
        <w:r w:rsidR="00CF4301">
          <w:rPr>
            <w:rFonts w:asciiTheme="minorHAnsi" w:eastAsiaTheme="minorEastAsia" w:hAnsiTheme="minorHAnsi" w:cstheme="minorBidi"/>
            <w:noProof/>
            <w:sz w:val="22"/>
          </w:rPr>
          <w:tab/>
        </w:r>
        <w:r w:rsidR="00CF4301" w:rsidRPr="00C57D68">
          <w:rPr>
            <w:rStyle w:val="Hyperlink"/>
            <w:noProof/>
          </w:rPr>
          <w:t>Rancangan Masukan (</w:t>
        </w:r>
        <w:r w:rsidR="00CF4301" w:rsidRPr="00C57D68">
          <w:rPr>
            <w:rStyle w:val="Hyperlink"/>
            <w:i/>
            <w:noProof/>
          </w:rPr>
          <w:t>Input</w:t>
        </w:r>
        <w:r w:rsidR="00CF4301" w:rsidRPr="00C57D68">
          <w:rPr>
            <w:rStyle w:val="Hyperlink"/>
            <w:noProof/>
          </w:rPr>
          <w:t>)</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_Toc498902098 \h </w:instrText>
        </w:r>
        <w:r w:rsidR="00F03F75">
          <w:rPr>
            <w:noProof/>
            <w:webHidden/>
          </w:rPr>
        </w:r>
        <w:r w:rsidR="00F03F75">
          <w:rPr>
            <w:noProof/>
            <w:webHidden/>
          </w:rPr>
          <w:fldChar w:fldCharType="separate"/>
        </w:r>
        <w:r w:rsidR="00CF4301">
          <w:rPr>
            <w:noProof/>
            <w:webHidden/>
          </w:rPr>
          <w:t>20</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13" w:history="1">
        <w:r w:rsidR="00CF4301" w:rsidRPr="00C57D68">
          <w:rPr>
            <w:rStyle w:val="Hyperlink"/>
            <w:noProof/>
          </w:rPr>
          <w:t>3.1.2</w:t>
        </w:r>
        <w:r w:rsidR="00CF4301">
          <w:rPr>
            <w:rFonts w:asciiTheme="minorHAnsi" w:eastAsiaTheme="minorEastAsia" w:hAnsiTheme="minorHAnsi" w:cstheme="minorBidi"/>
            <w:noProof/>
            <w:sz w:val="22"/>
          </w:rPr>
          <w:tab/>
        </w:r>
        <w:r w:rsidR="00CF4301" w:rsidRPr="00C57D68">
          <w:rPr>
            <w:rStyle w:val="Hyperlink"/>
            <w:noProof/>
          </w:rPr>
          <w:t>Rancangan Keluaran (</w:t>
        </w:r>
        <w:r w:rsidR="00CF4301" w:rsidRPr="00C57D68">
          <w:rPr>
            <w:rStyle w:val="Hyperlink"/>
            <w:i/>
            <w:noProof/>
          </w:rPr>
          <w:t>output</w:t>
        </w:r>
        <w:r w:rsidR="00CF4301" w:rsidRPr="00C57D68">
          <w:rPr>
            <w:rStyle w:val="Hyperlink"/>
            <w:noProof/>
          </w:rPr>
          <w:t>)</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_Toc498902113 \h </w:instrText>
        </w:r>
        <w:r w:rsidR="00F03F75">
          <w:rPr>
            <w:noProof/>
            <w:webHidden/>
          </w:rPr>
        </w:r>
        <w:r w:rsidR="00F03F75">
          <w:rPr>
            <w:noProof/>
            <w:webHidden/>
          </w:rPr>
          <w:fldChar w:fldCharType="separate"/>
        </w:r>
        <w:r w:rsidR="00CF4301">
          <w:rPr>
            <w:noProof/>
            <w:webHidden/>
          </w:rPr>
          <w:t>21</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0" w:history="1">
        <w:r w:rsidR="00CF4301" w:rsidRPr="00C57D68">
          <w:rPr>
            <w:rStyle w:val="Hyperlink"/>
            <w:noProof/>
          </w:rPr>
          <w:t>3.1.3</w:t>
        </w:r>
        <w:r w:rsidR="00CF4301">
          <w:rPr>
            <w:rFonts w:asciiTheme="minorHAnsi" w:eastAsiaTheme="minorEastAsia" w:hAnsiTheme="minorHAnsi" w:cstheme="minorBidi"/>
            <w:noProof/>
            <w:sz w:val="22"/>
          </w:rPr>
          <w:tab/>
        </w:r>
        <w:r w:rsidR="00CF4301" w:rsidRPr="00C57D68">
          <w:rPr>
            <w:rStyle w:val="Hyperlink"/>
            <w:noProof/>
          </w:rPr>
          <w:t>Use Case Diagram</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_Toc498902150 \h </w:instrText>
        </w:r>
        <w:r w:rsidR="00F03F75">
          <w:rPr>
            <w:noProof/>
            <w:webHidden/>
          </w:rPr>
        </w:r>
        <w:r w:rsidR="00F03F75">
          <w:rPr>
            <w:noProof/>
            <w:webHidden/>
          </w:rPr>
          <w:fldChar w:fldCharType="separate"/>
        </w:r>
        <w:r w:rsidR="00CF4301">
          <w:rPr>
            <w:noProof/>
            <w:webHidden/>
          </w:rPr>
          <w:t>23</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1" w:history="1">
        <w:r w:rsidR="00CF4301" w:rsidRPr="00C57D68">
          <w:rPr>
            <w:rStyle w:val="Hyperlink"/>
            <w:noProof/>
          </w:rPr>
          <w:t>3.1.4</w:t>
        </w:r>
        <w:r w:rsidR="00CF4301">
          <w:rPr>
            <w:rFonts w:asciiTheme="minorHAnsi" w:eastAsiaTheme="minorEastAsia" w:hAnsiTheme="minorHAnsi" w:cstheme="minorBidi"/>
            <w:noProof/>
            <w:sz w:val="22"/>
          </w:rPr>
          <w:tab/>
        </w:r>
        <w:r w:rsidR="00CF4301" w:rsidRPr="00C57D68">
          <w:rPr>
            <w:rStyle w:val="Hyperlink"/>
            <w:noProof/>
          </w:rPr>
          <w:t>Activity Diagram</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_Toc498902151 \h </w:instrText>
        </w:r>
        <w:r w:rsidR="00F03F75">
          <w:rPr>
            <w:noProof/>
            <w:webHidden/>
          </w:rPr>
        </w:r>
        <w:r w:rsidR="00F03F75">
          <w:rPr>
            <w:noProof/>
            <w:webHidden/>
          </w:rPr>
          <w:fldChar w:fldCharType="separate"/>
        </w:r>
        <w:r w:rsidR="00CF4301">
          <w:rPr>
            <w:noProof/>
            <w:webHidden/>
          </w:rPr>
          <w:t>24</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2" w:history="1">
        <w:r w:rsidR="00CF4301" w:rsidRPr="00C57D68">
          <w:rPr>
            <w:rStyle w:val="Hyperlink"/>
            <w:noProof/>
          </w:rPr>
          <w:t>3.1.5</w:t>
        </w:r>
        <w:r w:rsidR="00CF4301">
          <w:rPr>
            <w:rFonts w:asciiTheme="minorHAnsi" w:eastAsiaTheme="minorEastAsia" w:hAnsiTheme="minorHAnsi" w:cstheme="minorBidi"/>
            <w:noProof/>
            <w:sz w:val="22"/>
          </w:rPr>
          <w:tab/>
        </w:r>
        <w:r w:rsidR="00CF4301" w:rsidRPr="00C57D68">
          <w:rPr>
            <w:rStyle w:val="Hyperlink"/>
            <w:noProof/>
          </w:rPr>
          <w:t>ERD</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_Toc498902152 \h </w:instrText>
        </w:r>
        <w:r w:rsidR="00F03F75">
          <w:rPr>
            <w:noProof/>
            <w:webHidden/>
          </w:rPr>
        </w:r>
        <w:r w:rsidR="00F03F75">
          <w:rPr>
            <w:noProof/>
            <w:webHidden/>
          </w:rPr>
          <w:fldChar w:fldCharType="separate"/>
        </w:r>
        <w:r w:rsidR="00CF4301">
          <w:rPr>
            <w:noProof/>
            <w:webHidden/>
          </w:rPr>
          <w:t>25</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3" w:history="1">
        <w:r w:rsidR="00CF4301" w:rsidRPr="00C57D68">
          <w:rPr>
            <w:rStyle w:val="Hyperlink"/>
            <w:noProof/>
          </w:rPr>
          <w:t>3.1.6</w:t>
        </w:r>
        <w:r w:rsidR="00CF4301">
          <w:rPr>
            <w:rFonts w:asciiTheme="minorHAnsi" w:eastAsiaTheme="minorEastAsia" w:hAnsiTheme="minorHAnsi" w:cstheme="minorBidi"/>
            <w:noProof/>
            <w:sz w:val="22"/>
          </w:rPr>
          <w:tab/>
        </w:r>
        <w:r w:rsidR="00CF4301" w:rsidRPr="00C57D68">
          <w:rPr>
            <w:rStyle w:val="Hyperlink"/>
            <w:noProof/>
          </w:rPr>
          <w:t>LRS</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_Toc498902153 \h </w:instrText>
        </w:r>
        <w:r w:rsidR="00F03F75">
          <w:rPr>
            <w:noProof/>
            <w:webHidden/>
          </w:rPr>
        </w:r>
        <w:r w:rsidR="00F03F75">
          <w:rPr>
            <w:noProof/>
            <w:webHidden/>
          </w:rPr>
          <w:fldChar w:fldCharType="separate"/>
        </w:r>
        <w:r w:rsidR="00CF4301">
          <w:rPr>
            <w:noProof/>
            <w:webHidden/>
          </w:rPr>
          <w:t>26</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4" w:history="1">
        <w:r w:rsidR="00CF4301" w:rsidRPr="00C57D68">
          <w:rPr>
            <w:rStyle w:val="Hyperlink"/>
            <w:noProof/>
          </w:rPr>
          <w:t>3.1.7</w:t>
        </w:r>
        <w:r w:rsidR="00CF4301">
          <w:rPr>
            <w:rFonts w:asciiTheme="minorHAnsi" w:eastAsiaTheme="minorEastAsia" w:hAnsiTheme="minorHAnsi" w:cstheme="minorBidi"/>
            <w:noProof/>
            <w:sz w:val="22"/>
          </w:rPr>
          <w:tab/>
        </w:r>
        <w:r w:rsidR="00CF4301" w:rsidRPr="00C57D68">
          <w:rPr>
            <w:rStyle w:val="Hyperlink"/>
            <w:noProof/>
          </w:rPr>
          <w:t>Class Diagram</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_Toc498902154 \h </w:instrText>
        </w:r>
        <w:r w:rsidR="00F03F75">
          <w:rPr>
            <w:noProof/>
            <w:webHidden/>
          </w:rPr>
        </w:r>
        <w:r w:rsidR="00F03F75">
          <w:rPr>
            <w:noProof/>
            <w:webHidden/>
          </w:rPr>
          <w:fldChar w:fldCharType="separate"/>
        </w:r>
        <w:r w:rsidR="00CF4301">
          <w:rPr>
            <w:noProof/>
            <w:webHidden/>
          </w:rPr>
          <w:t>26</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5" w:history="1">
        <w:r w:rsidR="00CF4301" w:rsidRPr="00C57D68">
          <w:rPr>
            <w:rStyle w:val="Hyperlink"/>
            <w:noProof/>
          </w:rPr>
          <w:t>3.1.8</w:t>
        </w:r>
        <w:r w:rsidR="00CF4301">
          <w:rPr>
            <w:rFonts w:asciiTheme="minorHAnsi" w:eastAsiaTheme="minorEastAsia" w:hAnsiTheme="minorHAnsi" w:cstheme="minorBidi"/>
            <w:noProof/>
            <w:sz w:val="22"/>
          </w:rPr>
          <w:tab/>
        </w:r>
        <w:r w:rsidR="00CF4301" w:rsidRPr="00C57D68">
          <w:rPr>
            <w:rStyle w:val="Hyperlink"/>
            <w:noProof/>
          </w:rPr>
          <w:t>Sequence Diagram</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_Toc498902155 \h </w:instrText>
        </w:r>
        <w:r w:rsidR="00F03F75">
          <w:rPr>
            <w:noProof/>
            <w:webHidden/>
          </w:rPr>
        </w:r>
        <w:r w:rsidR="00F03F75">
          <w:rPr>
            <w:noProof/>
            <w:webHidden/>
          </w:rPr>
          <w:fldChar w:fldCharType="separate"/>
        </w:r>
        <w:r w:rsidR="00CF4301">
          <w:rPr>
            <w:noProof/>
            <w:webHidden/>
          </w:rPr>
          <w:t>27</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56" w:history="1">
        <w:r w:rsidR="00CF4301" w:rsidRPr="00C57D68">
          <w:rPr>
            <w:rStyle w:val="Hyperlink"/>
            <w:noProof/>
          </w:rPr>
          <w:t>3.1.9</w:t>
        </w:r>
        <w:r w:rsidR="00CF4301">
          <w:rPr>
            <w:rFonts w:asciiTheme="minorHAnsi" w:eastAsiaTheme="minorEastAsia" w:hAnsiTheme="minorHAnsi" w:cstheme="minorBidi"/>
            <w:noProof/>
            <w:sz w:val="22"/>
          </w:rPr>
          <w:tab/>
        </w:r>
        <w:r w:rsidR="00CF4301" w:rsidRPr="00C57D68">
          <w:rPr>
            <w:rStyle w:val="Hyperlink"/>
            <w:noProof/>
          </w:rPr>
          <w:t>Struktur Navigasi</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_Toc498902156 \h </w:instrText>
        </w:r>
        <w:r w:rsidR="00F03F75">
          <w:rPr>
            <w:noProof/>
            <w:webHidden/>
          </w:rPr>
        </w:r>
        <w:r w:rsidR="00F03F75">
          <w:rPr>
            <w:noProof/>
            <w:webHidden/>
          </w:rPr>
          <w:fldChar w:fldCharType="separate"/>
        </w:r>
        <w:r w:rsidR="00CF4301">
          <w:rPr>
            <w:noProof/>
            <w:webHidden/>
          </w:rPr>
          <w:t>28</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157" w:history="1">
        <w:r w:rsidR="00CF4301" w:rsidRPr="00C57D68">
          <w:rPr>
            <w:rStyle w:val="Hyperlink"/>
            <w:noProof/>
          </w:rPr>
          <w:t>3.2</w:t>
        </w:r>
        <w:r w:rsidR="00CF4301">
          <w:rPr>
            <w:rFonts w:asciiTheme="minorHAnsi" w:eastAsiaTheme="minorEastAsia" w:hAnsiTheme="minorHAnsi" w:cstheme="minorBidi"/>
            <w:noProof/>
            <w:sz w:val="22"/>
          </w:rPr>
          <w:tab/>
        </w:r>
        <w:r w:rsidR="00CF4301" w:rsidRPr="00C57D68">
          <w:rPr>
            <w:rStyle w:val="Hyperlink"/>
            <w:noProof/>
          </w:rPr>
          <w:t>Spesifikasi Basis Data</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_Toc498902157 \h </w:instrText>
        </w:r>
        <w:r w:rsidR="00F03F75">
          <w:rPr>
            <w:noProof/>
            <w:webHidden/>
          </w:rPr>
        </w:r>
        <w:r w:rsidR="00F03F75">
          <w:rPr>
            <w:noProof/>
            <w:webHidden/>
          </w:rPr>
          <w:fldChar w:fldCharType="separate"/>
        </w:r>
        <w:r w:rsidR="00CF4301">
          <w:rPr>
            <w:noProof/>
            <w:webHidden/>
          </w:rPr>
          <w:t>29</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158" w:history="1">
        <w:r w:rsidR="00CF4301" w:rsidRPr="00C57D68">
          <w:rPr>
            <w:rStyle w:val="Hyperlink"/>
            <w:noProof/>
          </w:rPr>
          <w:t>3.3</w:t>
        </w:r>
        <w:r w:rsidR="00CF4301">
          <w:rPr>
            <w:rFonts w:asciiTheme="minorHAnsi" w:eastAsiaTheme="minorEastAsia" w:hAnsiTheme="minorHAnsi" w:cstheme="minorBidi"/>
            <w:noProof/>
            <w:sz w:val="22"/>
          </w:rPr>
          <w:tab/>
        </w:r>
        <w:r w:rsidR="00CF4301" w:rsidRPr="00C57D68">
          <w:rPr>
            <w:rStyle w:val="Hyperlink"/>
            <w:noProof/>
          </w:rPr>
          <w:t>Rancangan Antar Muka</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_Toc498902158 \h </w:instrText>
        </w:r>
        <w:r w:rsidR="00F03F75">
          <w:rPr>
            <w:noProof/>
            <w:webHidden/>
          </w:rPr>
        </w:r>
        <w:r w:rsidR="00F03F75">
          <w:rPr>
            <w:noProof/>
            <w:webHidden/>
          </w:rPr>
          <w:fldChar w:fldCharType="separate"/>
        </w:r>
        <w:r w:rsidR="00CF4301">
          <w:rPr>
            <w:noProof/>
            <w:webHidden/>
          </w:rPr>
          <w:t>31</w:t>
        </w:r>
        <w:r w:rsidR="00F03F75">
          <w:rPr>
            <w:noProof/>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159" w:history="1">
        <w:r w:rsidR="00CF4301" w:rsidRPr="00C57D68">
          <w:rPr>
            <w:rStyle w:val="Hyperlink"/>
            <w:noProof/>
          </w:rPr>
          <w:t>3.4</w:t>
        </w:r>
        <w:r w:rsidR="00CF4301">
          <w:rPr>
            <w:rFonts w:asciiTheme="minorHAnsi" w:eastAsiaTheme="minorEastAsia" w:hAnsiTheme="minorHAnsi" w:cstheme="minorBidi"/>
            <w:noProof/>
            <w:sz w:val="22"/>
          </w:rPr>
          <w:tab/>
        </w:r>
        <w:r w:rsidR="00CF4301" w:rsidRPr="00C57D68">
          <w:rPr>
            <w:rStyle w:val="Hyperlink"/>
            <w:noProof/>
          </w:rPr>
          <w:t>Hasil Pengujian</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_Toc498902159 \h </w:instrText>
        </w:r>
        <w:r w:rsidR="00F03F75">
          <w:rPr>
            <w:noProof/>
            <w:webHidden/>
          </w:rPr>
        </w:r>
        <w:r w:rsidR="00F03F75">
          <w:rPr>
            <w:noProof/>
            <w:webHidden/>
          </w:rPr>
          <w:fldChar w:fldCharType="separate"/>
        </w:r>
        <w:r w:rsidR="00CF4301">
          <w:rPr>
            <w:noProof/>
            <w:webHidden/>
          </w:rPr>
          <w:t>36</w:t>
        </w:r>
        <w:r w:rsidR="00F03F75">
          <w:rPr>
            <w:noProof/>
            <w:webHidden/>
          </w:rPr>
          <w:fldChar w:fldCharType="end"/>
        </w:r>
      </w:hyperlink>
    </w:p>
    <w:p w:rsidR="00CF4301" w:rsidRDefault="0011423E" w:rsidP="00282450">
      <w:pPr>
        <w:pStyle w:val="TOC3"/>
        <w:spacing w:line="240" w:lineRule="auto"/>
        <w:rPr>
          <w:rFonts w:asciiTheme="minorHAnsi" w:eastAsiaTheme="minorEastAsia" w:hAnsiTheme="minorHAnsi" w:cstheme="minorBidi"/>
          <w:noProof/>
          <w:sz w:val="22"/>
        </w:rPr>
      </w:pPr>
      <w:hyperlink w:anchor="_Toc498902160" w:history="1">
        <w:r w:rsidR="00CF4301" w:rsidRPr="00C57D68">
          <w:rPr>
            <w:rStyle w:val="Hyperlink"/>
            <w:noProof/>
          </w:rPr>
          <w:t>3.4.1</w:t>
        </w:r>
        <w:r w:rsidR="00CF4301">
          <w:rPr>
            <w:rFonts w:asciiTheme="minorHAnsi" w:eastAsiaTheme="minorEastAsia" w:hAnsiTheme="minorHAnsi" w:cstheme="minorBidi"/>
            <w:noProof/>
            <w:sz w:val="22"/>
          </w:rPr>
          <w:tab/>
        </w:r>
        <w:r w:rsidR="00CF4301" w:rsidRPr="00C57D68">
          <w:rPr>
            <w:rStyle w:val="Hyperlink"/>
            <w:noProof/>
          </w:rPr>
          <w:t>Hasil pengujian dengan Desk Checking</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_Toc498902160 \h </w:instrText>
        </w:r>
        <w:r w:rsidR="00F03F75">
          <w:rPr>
            <w:noProof/>
            <w:webHidden/>
          </w:rPr>
        </w:r>
        <w:r w:rsidR="00F03F75">
          <w:rPr>
            <w:noProof/>
            <w:webHidden/>
          </w:rPr>
          <w:fldChar w:fldCharType="separate"/>
        </w:r>
        <w:r w:rsidR="00CF4301">
          <w:rPr>
            <w:noProof/>
            <w:webHidden/>
          </w:rPr>
          <w:t>36</w:t>
        </w:r>
        <w:r w:rsidR="00F03F75">
          <w:rPr>
            <w:noProof/>
            <w:webHidden/>
          </w:rPr>
          <w:fldChar w:fldCharType="end"/>
        </w:r>
      </w:hyperlink>
    </w:p>
    <w:p w:rsidR="00CF4301" w:rsidRDefault="0011423E" w:rsidP="00282450">
      <w:pPr>
        <w:pStyle w:val="TOC1"/>
        <w:spacing w:line="240" w:lineRule="auto"/>
        <w:rPr>
          <w:rFonts w:asciiTheme="minorHAnsi" w:eastAsiaTheme="minorEastAsia" w:hAnsiTheme="minorHAnsi" w:cstheme="minorBidi"/>
          <w:sz w:val="22"/>
        </w:rPr>
      </w:pPr>
      <w:hyperlink w:anchor="_Toc498902161" w:history="1">
        <w:r w:rsidR="00CF4301" w:rsidRPr="00C57D68">
          <w:rPr>
            <w:rStyle w:val="Hyperlink"/>
          </w:rPr>
          <w:t>BAB IV</w:t>
        </w:r>
        <w:r w:rsidR="00A20EBB">
          <w:rPr>
            <w:rStyle w:val="Hyperlink"/>
          </w:rPr>
          <w:t xml:space="preserve"> PENUTUP </w:t>
        </w:r>
        <w:r w:rsidR="00CF4301">
          <w:rPr>
            <w:webHidden/>
          </w:rPr>
          <w:tab/>
        </w:r>
        <w:r w:rsidR="00282450">
          <w:rPr>
            <w:webHidden/>
          </w:rPr>
          <w:t xml:space="preserve"> </w:t>
        </w:r>
        <w:r w:rsidR="00F03F75">
          <w:rPr>
            <w:webHidden/>
          </w:rPr>
          <w:fldChar w:fldCharType="begin"/>
        </w:r>
        <w:r w:rsidR="00CF4301">
          <w:rPr>
            <w:webHidden/>
          </w:rPr>
          <w:instrText xml:space="preserve"> PAGEREF _Toc498902161 \h </w:instrText>
        </w:r>
        <w:r w:rsidR="00F03F75">
          <w:rPr>
            <w:webHidden/>
          </w:rPr>
        </w:r>
        <w:r w:rsidR="00F03F75">
          <w:rPr>
            <w:webHidden/>
          </w:rPr>
          <w:fldChar w:fldCharType="separate"/>
        </w:r>
        <w:r w:rsidR="00CF4301">
          <w:rPr>
            <w:webHidden/>
          </w:rPr>
          <w:t>37</w:t>
        </w:r>
        <w:r w:rsidR="00F03F75">
          <w:rPr>
            <w:webHidden/>
          </w:rPr>
          <w:fldChar w:fldCharType="end"/>
        </w:r>
      </w:hyperlink>
    </w:p>
    <w:p w:rsidR="00CF4301" w:rsidRDefault="0011423E" w:rsidP="00282450">
      <w:pPr>
        <w:pStyle w:val="TOC2"/>
        <w:spacing w:line="240" w:lineRule="auto"/>
        <w:rPr>
          <w:rFonts w:asciiTheme="minorHAnsi" w:eastAsiaTheme="minorEastAsia" w:hAnsiTheme="minorHAnsi" w:cstheme="minorBidi"/>
          <w:noProof/>
          <w:sz w:val="22"/>
        </w:rPr>
      </w:pPr>
      <w:hyperlink w:anchor="_Toc498902162" w:history="1">
        <w:r w:rsidR="00CF4301" w:rsidRPr="00C57D68">
          <w:rPr>
            <w:rStyle w:val="Hyperlink"/>
            <w:noProof/>
          </w:rPr>
          <w:t>4.1</w:t>
        </w:r>
        <w:r w:rsidR="00CF4301">
          <w:rPr>
            <w:rFonts w:asciiTheme="minorHAnsi" w:eastAsiaTheme="minorEastAsia" w:hAnsiTheme="minorHAnsi" w:cstheme="minorBidi"/>
            <w:noProof/>
            <w:sz w:val="22"/>
          </w:rPr>
          <w:tab/>
        </w:r>
        <w:r w:rsidR="00CF4301" w:rsidRPr="00C57D68">
          <w:rPr>
            <w:rStyle w:val="Hyperlink"/>
            <w:noProof/>
          </w:rPr>
          <w:t>Kesimpulan</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_Toc498902162 \h </w:instrText>
        </w:r>
        <w:r w:rsidR="00F03F75">
          <w:rPr>
            <w:noProof/>
            <w:webHidden/>
          </w:rPr>
        </w:r>
        <w:r w:rsidR="00F03F75">
          <w:rPr>
            <w:noProof/>
            <w:webHidden/>
          </w:rPr>
          <w:fldChar w:fldCharType="separate"/>
        </w:r>
        <w:r w:rsidR="00CF4301">
          <w:rPr>
            <w:noProof/>
            <w:webHidden/>
          </w:rPr>
          <w:t>37</w:t>
        </w:r>
        <w:r w:rsidR="00F03F75">
          <w:rPr>
            <w:noProof/>
            <w:webHidden/>
          </w:rPr>
          <w:fldChar w:fldCharType="end"/>
        </w:r>
      </w:hyperlink>
    </w:p>
    <w:p w:rsidR="00CF4301" w:rsidRDefault="0011423E" w:rsidP="00282450">
      <w:pPr>
        <w:pStyle w:val="TOC2"/>
        <w:spacing w:line="240" w:lineRule="auto"/>
        <w:rPr>
          <w:rStyle w:val="Hyperlink"/>
          <w:noProof/>
        </w:rPr>
      </w:pPr>
      <w:hyperlink w:anchor="_Toc498902163" w:history="1">
        <w:r w:rsidR="00CF4301" w:rsidRPr="00C57D68">
          <w:rPr>
            <w:rStyle w:val="Hyperlink"/>
            <w:noProof/>
          </w:rPr>
          <w:t>4.2</w:t>
        </w:r>
        <w:r w:rsidR="00CF4301">
          <w:rPr>
            <w:rFonts w:asciiTheme="minorHAnsi" w:eastAsiaTheme="minorEastAsia" w:hAnsiTheme="minorHAnsi" w:cstheme="minorBidi"/>
            <w:noProof/>
            <w:sz w:val="22"/>
          </w:rPr>
          <w:tab/>
        </w:r>
        <w:r w:rsidR="00CF4301" w:rsidRPr="00C57D68">
          <w:rPr>
            <w:rStyle w:val="Hyperlink"/>
            <w:noProof/>
          </w:rPr>
          <w:t>Saran</w:t>
        </w:r>
        <w:r w:rsidR="00CF4301">
          <w:rPr>
            <w:noProof/>
            <w:webHidden/>
          </w:rPr>
          <w:tab/>
        </w:r>
        <w:r w:rsidR="00282450">
          <w:rPr>
            <w:noProof/>
            <w:webHidden/>
          </w:rPr>
          <w:t xml:space="preserve"> </w:t>
        </w:r>
        <w:r w:rsidR="00F03F75">
          <w:rPr>
            <w:noProof/>
            <w:webHidden/>
          </w:rPr>
          <w:fldChar w:fldCharType="begin"/>
        </w:r>
        <w:r w:rsidR="00CF4301">
          <w:rPr>
            <w:noProof/>
            <w:webHidden/>
          </w:rPr>
          <w:instrText xml:space="preserve"> PAGEREF _Toc498902163 \h </w:instrText>
        </w:r>
        <w:r w:rsidR="00F03F75">
          <w:rPr>
            <w:noProof/>
            <w:webHidden/>
          </w:rPr>
        </w:r>
        <w:r w:rsidR="00F03F75">
          <w:rPr>
            <w:noProof/>
            <w:webHidden/>
          </w:rPr>
          <w:fldChar w:fldCharType="separate"/>
        </w:r>
        <w:r w:rsidR="00CF4301">
          <w:rPr>
            <w:noProof/>
            <w:webHidden/>
          </w:rPr>
          <w:t>38</w:t>
        </w:r>
        <w:r w:rsidR="00F03F75">
          <w:rPr>
            <w:noProof/>
            <w:webHidden/>
          </w:rPr>
          <w:fldChar w:fldCharType="end"/>
        </w:r>
      </w:hyperlink>
    </w:p>
    <w:p w:rsidR="00CF4301" w:rsidRPr="0015775B" w:rsidRDefault="00CF4301" w:rsidP="00282450">
      <w:pPr>
        <w:spacing w:line="240" w:lineRule="auto"/>
        <w:rPr>
          <w:b/>
        </w:rPr>
      </w:pPr>
      <w:r w:rsidRPr="0015775B">
        <w:rPr>
          <w:b/>
        </w:rPr>
        <w:t>Daftar Pustaka</w:t>
      </w:r>
      <w:r w:rsidRPr="0015775B">
        <w:rPr>
          <w:b/>
          <w:szCs w:val="24"/>
        </w:rPr>
        <w:ptab w:relativeTo="margin" w:alignment="right" w:leader="dot"/>
      </w:r>
      <w:r w:rsidR="00282450">
        <w:rPr>
          <w:b/>
          <w:szCs w:val="24"/>
        </w:rPr>
        <w:t xml:space="preserve"> </w:t>
      </w:r>
      <w:r w:rsidRPr="0015775B">
        <w:rPr>
          <w:b/>
          <w:szCs w:val="24"/>
        </w:rPr>
        <w:t>39</w:t>
      </w:r>
    </w:p>
    <w:p w:rsidR="009B2F5D" w:rsidRDefault="00F03F75" w:rsidP="00282450">
      <w:pPr>
        <w:tabs>
          <w:tab w:val="left" w:pos="1395"/>
        </w:tabs>
        <w:spacing w:line="240" w:lineRule="auto"/>
        <w:rPr>
          <w:b/>
          <w:bCs/>
          <w:noProof/>
        </w:rPr>
      </w:pPr>
      <w:r>
        <w:rPr>
          <w:b/>
          <w:bCs/>
          <w:noProof/>
        </w:rPr>
        <w:fldChar w:fldCharType="end"/>
      </w:r>
      <w:r w:rsidR="00CF4301">
        <w:rPr>
          <w:b/>
          <w:bCs/>
          <w:noProof/>
        </w:rPr>
        <w:tab/>
      </w:r>
      <w:r w:rsidR="00282450">
        <w:rPr>
          <w:b/>
          <w:bCs/>
          <w:noProof/>
        </w:rPr>
        <w:t xml:space="preserve"> </w:t>
      </w:r>
    </w:p>
    <w:p w:rsidR="009B2F5D" w:rsidRDefault="009B2F5D" w:rsidP="00282450">
      <w:pPr>
        <w:spacing w:before="0" w:after="0" w:line="240" w:lineRule="auto"/>
        <w:jc w:val="right"/>
      </w:pPr>
    </w:p>
    <w:p w:rsidR="000465C1" w:rsidRDefault="000465C1" w:rsidP="00282450">
      <w:pPr>
        <w:spacing w:before="0" w:after="0" w:line="240" w:lineRule="auto"/>
        <w:jc w:val="right"/>
        <w:sectPr w:rsidR="000465C1" w:rsidSect="00A5518B">
          <w:pgSz w:w="11907" w:h="16840" w:code="9"/>
          <w:pgMar w:top="851" w:right="1701" w:bottom="1701" w:left="2268" w:header="850" w:footer="0" w:gutter="0"/>
          <w:pgNumType w:fmt="lowerRoman"/>
          <w:cols w:space="720"/>
          <w:titlePg/>
          <w:docGrid w:linePitch="360"/>
        </w:sectPr>
      </w:pPr>
    </w:p>
    <w:p w:rsidR="000465C1" w:rsidRDefault="000465C1" w:rsidP="00282450">
      <w:pPr>
        <w:pStyle w:val="NoSpacing"/>
        <w:spacing w:line="240" w:lineRule="auto"/>
      </w:pPr>
      <w:r>
        <w:lastRenderedPageBreak/>
        <w:t>DAFTAR TABEL</w:t>
      </w:r>
    </w:p>
    <w:p w:rsidR="006E6CFC" w:rsidRDefault="00F03F75" w:rsidP="00282450">
      <w:pPr>
        <w:pStyle w:val="TableofFigures"/>
        <w:spacing w:line="240" w:lineRule="auto"/>
        <w:rPr>
          <w:rStyle w:val="Hyperlink"/>
          <w:noProof/>
        </w:rPr>
      </w:pPr>
      <w:r>
        <w:fldChar w:fldCharType="begin"/>
      </w:r>
      <w:r w:rsidR="000465C1">
        <w:instrText xml:space="preserve"> TOC \h \z \c "Tabel" </w:instrText>
      </w:r>
      <w:r>
        <w:fldChar w:fldCharType="separate"/>
      </w:r>
      <w:hyperlink w:anchor="_Toc498897863" w:history="1">
        <w:r w:rsidR="006E6CFC" w:rsidRPr="00A601AE">
          <w:rPr>
            <w:rStyle w:val="Hyperlink"/>
            <w:noProof/>
          </w:rPr>
          <w:t xml:space="preserve">Tabel I.1. </w:t>
        </w:r>
        <w:r w:rsidR="006E6CFC" w:rsidRPr="00A601AE">
          <w:rPr>
            <w:rStyle w:val="Hyperlink"/>
            <w:noProof/>
            <w:lang w:val="id-ID"/>
          </w:rPr>
          <w:t>Penjadwalan</w:t>
        </w:r>
        <w:r w:rsidR="006E6CFC">
          <w:rPr>
            <w:noProof/>
            <w:webHidden/>
          </w:rPr>
          <w:tab/>
        </w:r>
        <w:r w:rsidR="00282450">
          <w:rPr>
            <w:noProof/>
            <w:webHidden/>
          </w:rPr>
          <w:t xml:space="preserve"> </w:t>
        </w:r>
        <w:r>
          <w:rPr>
            <w:noProof/>
            <w:webHidden/>
          </w:rPr>
          <w:fldChar w:fldCharType="begin"/>
        </w:r>
        <w:r w:rsidR="006E6CFC">
          <w:rPr>
            <w:noProof/>
            <w:webHidden/>
          </w:rPr>
          <w:instrText xml:space="preserve"> PAGEREF _Toc498897863 \h </w:instrText>
        </w:r>
        <w:r>
          <w:rPr>
            <w:noProof/>
            <w:webHidden/>
          </w:rPr>
        </w:r>
        <w:r>
          <w:rPr>
            <w:noProof/>
            <w:webHidden/>
          </w:rPr>
          <w:fldChar w:fldCharType="separate"/>
        </w:r>
        <w:r w:rsidR="006E6CFC">
          <w:rPr>
            <w:noProof/>
            <w:webHidden/>
          </w:rPr>
          <w:t>3</w:t>
        </w:r>
        <w:r>
          <w:rPr>
            <w:noProof/>
            <w:webHidden/>
          </w:rPr>
          <w:fldChar w:fldCharType="end"/>
        </w:r>
      </w:hyperlink>
    </w:p>
    <w:p w:rsidR="006E6CFC" w:rsidRDefault="006E6CFC" w:rsidP="00282450">
      <w:pPr>
        <w:spacing w:line="240" w:lineRule="auto"/>
        <w:rPr>
          <w:szCs w:val="24"/>
        </w:rPr>
      </w:pPr>
      <w:r>
        <w:t>Tabel II.1 Use Case Diagra</w:t>
      </w:r>
      <w:r w:rsidR="00764CB0">
        <w:t>m</w:t>
      </w:r>
      <w:r w:rsidR="00764CB0" w:rsidRPr="00EB010C">
        <w:rPr>
          <w:szCs w:val="24"/>
        </w:rPr>
        <w:ptab w:relativeTo="margin" w:alignment="right" w:leader="dot"/>
      </w:r>
      <w:r w:rsidR="00282450">
        <w:rPr>
          <w:szCs w:val="24"/>
        </w:rPr>
        <w:t xml:space="preserve"> </w:t>
      </w:r>
      <w:r w:rsidR="00764CB0">
        <w:rPr>
          <w:szCs w:val="24"/>
        </w:rPr>
        <w:t>7</w:t>
      </w:r>
    </w:p>
    <w:p w:rsidR="00764CB0" w:rsidRDefault="00764CB0" w:rsidP="00282450">
      <w:pPr>
        <w:spacing w:line="240" w:lineRule="auto"/>
        <w:rPr>
          <w:szCs w:val="24"/>
        </w:rPr>
      </w:pPr>
      <w:r>
        <w:rPr>
          <w:szCs w:val="24"/>
        </w:rPr>
        <w:t>Tabel II.2 Simbol-simbol Activity Diagram</w:t>
      </w:r>
      <w:r w:rsidRPr="00EB010C">
        <w:rPr>
          <w:szCs w:val="24"/>
        </w:rPr>
        <w:ptab w:relativeTo="margin" w:alignment="right" w:leader="dot"/>
      </w:r>
      <w:r w:rsidR="00282450">
        <w:rPr>
          <w:szCs w:val="24"/>
        </w:rPr>
        <w:t xml:space="preserve"> </w:t>
      </w:r>
      <w:r>
        <w:rPr>
          <w:szCs w:val="24"/>
        </w:rPr>
        <w:t>8</w:t>
      </w:r>
    </w:p>
    <w:p w:rsidR="00764CB0" w:rsidRDefault="00764CB0" w:rsidP="00282450">
      <w:pPr>
        <w:spacing w:line="240" w:lineRule="auto"/>
        <w:rPr>
          <w:szCs w:val="24"/>
        </w:rPr>
      </w:pPr>
      <w:r>
        <w:rPr>
          <w:szCs w:val="24"/>
        </w:rPr>
        <w:t>Tabel II.3 Simbol-simbol Sequence</w:t>
      </w:r>
      <w:r w:rsidRPr="00EB010C">
        <w:rPr>
          <w:szCs w:val="24"/>
        </w:rPr>
        <w:ptab w:relativeTo="margin" w:alignment="right" w:leader="dot"/>
      </w:r>
      <w:r w:rsidR="00282450">
        <w:rPr>
          <w:szCs w:val="24"/>
        </w:rPr>
        <w:t xml:space="preserve"> </w:t>
      </w:r>
      <w:r>
        <w:rPr>
          <w:szCs w:val="24"/>
        </w:rPr>
        <w:t>9</w:t>
      </w:r>
    </w:p>
    <w:p w:rsidR="00764CB0" w:rsidRDefault="00764CB0" w:rsidP="00282450">
      <w:pPr>
        <w:spacing w:line="240" w:lineRule="auto"/>
        <w:rPr>
          <w:szCs w:val="24"/>
        </w:rPr>
      </w:pPr>
      <w:r>
        <w:rPr>
          <w:szCs w:val="24"/>
        </w:rPr>
        <w:t>Tabel II.4 Class Diagram</w:t>
      </w:r>
      <w:r w:rsidRPr="00EB010C">
        <w:rPr>
          <w:szCs w:val="24"/>
        </w:rPr>
        <w:ptab w:relativeTo="margin" w:alignment="right" w:leader="dot"/>
      </w:r>
      <w:r w:rsidR="00282450">
        <w:rPr>
          <w:szCs w:val="24"/>
        </w:rPr>
        <w:t xml:space="preserve"> </w:t>
      </w:r>
      <w:r>
        <w:rPr>
          <w:szCs w:val="24"/>
        </w:rPr>
        <w:t>10</w:t>
      </w:r>
    </w:p>
    <w:p w:rsidR="00764CB0" w:rsidRDefault="00764CB0" w:rsidP="00282450">
      <w:pPr>
        <w:spacing w:line="240" w:lineRule="auto"/>
        <w:rPr>
          <w:szCs w:val="24"/>
        </w:rPr>
      </w:pPr>
      <w:r>
        <w:rPr>
          <w:szCs w:val="24"/>
        </w:rPr>
        <w:t>Tabel III.1 Tabel Admin</w:t>
      </w:r>
      <w:r w:rsidRPr="00EB010C">
        <w:rPr>
          <w:szCs w:val="24"/>
        </w:rPr>
        <w:ptab w:relativeTo="margin" w:alignment="right" w:leader="dot"/>
      </w:r>
      <w:r w:rsidR="00282450">
        <w:rPr>
          <w:szCs w:val="24"/>
        </w:rPr>
        <w:t xml:space="preserve"> </w:t>
      </w:r>
      <w:r>
        <w:rPr>
          <w:szCs w:val="24"/>
        </w:rPr>
        <w:t>29</w:t>
      </w:r>
    </w:p>
    <w:p w:rsidR="00764CB0" w:rsidRDefault="00764CB0" w:rsidP="00282450">
      <w:pPr>
        <w:spacing w:line="240" w:lineRule="auto"/>
        <w:rPr>
          <w:szCs w:val="24"/>
        </w:rPr>
      </w:pPr>
      <w:r>
        <w:rPr>
          <w:szCs w:val="24"/>
        </w:rPr>
        <w:t>Tabel III.2 Tabel Disposisi</w:t>
      </w:r>
      <w:r w:rsidRPr="00EB010C">
        <w:rPr>
          <w:szCs w:val="24"/>
        </w:rPr>
        <w:ptab w:relativeTo="margin" w:alignment="right" w:leader="dot"/>
      </w:r>
      <w:r w:rsidR="00282450">
        <w:rPr>
          <w:szCs w:val="24"/>
        </w:rPr>
        <w:t xml:space="preserve"> </w:t>
      </w:r>
      <w:r>
        <w:rPr>
          <w:szCs w:val="24"/>
        </w:rPr>
        <w:t>29</w:t>
      </w:r>
    </w:p>
    <w:p w:rsidR="00764CB0" w:rsidRDefault="00764CB0" w:rsidP="00282450">
      <w:pPr>
        <w:spacing w:line="240" w:lineRule="auto"/>
        <w:rPr>
          <w:szCs w:val="24"/>
        </w:rPr>
      </w:pPr>
      <w:r>
        <w:rPr>
          <w:szCs w:val="24"/>
        </w:rPr>
        <w:t>Tabel III.3 Tabel Surat Masuk</w:t>
      </w:r>
      <w:r w:rsidRPr="00EB010C">
        <w:rPr>
          <w:szCs w:val="24"/>
        </w:rPr>
        <w:ptab w:relativeTo="margin" w:alignment="right" w:leader="dot"/>
      </w:r>
      <w:r w:rsidR="00282450">
        <w:rPr>
          <w:szCs w:val="24"/>
        </w:rPr>
        <w:t xml:space="preserve"> </w:t>
      </w:r>
      <w:r>
        <w:rPr>
          <w:szCs w:val="24"/>
        </w:rPr>
        <w:t>30</w:t>
      </w:r>
    </w:p>
    <w:p w:rsidR="00764CB0" w:rsidRDefault="00764CB0" w:rsidP="00282450">
      <w:pPr>
        <w:spacing w:line="240" w:lineRule="auto"/>
        <w:rPr>
          <w:szCs w:val="24"/>
        </w:rPr>
      </w:pPr>
      <w:r>
        <w:rPr>
          <w:szCs w:val="24"/>
        </w:rPr>
        <w:t>Tabel III.4 Tabel Surat Keluar</w:t>
      </w:r>
      <w:r w:rsidRPr="00EB010C">
        <w:rPr>
          <w:szCs w:val="24"/>
        </w:rPr>
        <w:ptab w:relativeTo="margin" w:alignment="right" w:leader="dot"/>
      </w:r>
      <w:r w:rsidR="00282450">
        <w:rPr>
          <w:szCs w:val="24"/>
        </w:rPr>
        <w:t xml:space="preserve"> </w:t>
      </w:r>
      <w:r>
        <w:rPr>
          <w:szCs w:val="24"/>
        </w:rPr>
        <w:t>30</w:t>
      </w:r>
    </w:p>
    <w:p w:rsidR="00764CB0" w:rsidRDefault="00764CB0" w:rsidP="00282450">
      <w:pPr>
        <w:spacing w:line="240" w:lineRule="auto"/>
        <w:rPr>
          <w:szCs w:val="24"/>
        </w:rPr>
      </w:pPr>
      <w:r>
        <w:rPr>
          <w:szCs w:val="24"/>
        </w:rPr>
        <w:t>Tabel III.5 Tabel Klarifikasi</w:t>
      </w:r>
      <w:r w:rsidRPr="00EB010C">
        <w:rPr>
          <w:szCs w:val="24"/>
        </w:rPr>
        <w:ptab w:relativeTo="margin" w:alignment="right" w:leader="dot"/>
      </w:r>
      <w:r w:rsidR="00282450">
        <w:rPr>
          <w:szCs w:val="24"/>
        </w:rPr>
        <w:t xml:space="preserve"> </w:t>
      </w:r>
      <w:r>
        <w:rPr>
          <w:szCs w:val="24"/>
        </w:rPr>
        <w:t>31</w:t>
      </w:r>
    </w:p>
    <w:p w:rsidR="00764CB0" w:rsidRPr="006E6CFC" w:rsidRDefault="00764CB0" w:rsidP="00282450">
      <w:pPr>
        <w:spacing w:line="240" w:lineRule="auto"/>
      </w:pPr>
      <w:r>
        <w:rPr>
          <w:szCs w:val="24"/>
        </w:rPr>
        <w:t>Tabel III.6 Tabel Sett</w:t>
      </w:r>
      <w:r w:rsidRPr="00EB010C">
        <w:rPr>
          <w:szCs w:val="24"/>
        </w:rPr>
        <w:ptab w:relativeTo="margin" w:alignment="right" w:leader="dot"/>
      </w:r>
      <w:r w:rsidR="00282450">
        <w:rPr>
          <w:szCs w:val="24"/>
        </w:rPr>
        <w:t xml:space="preserve"> </w:t>
      </w:r>
      <w:r>
        <w:rPr>
          <w:szCs w:val="24"/>
        </w:rPr>
        <w:t>31</w:t>
      </w:r>
    </w:p>
    <w:p w:rsidR="000465C1" w:rsidRDefault="00F03F75" w:rsidP="00282450">
      <w:pPr>
        <w:spacing w:line="240" w:lineRule="auto"/>
      </w:pPr>
      <w:r>
        <w:fldChar w:fldCharType="end"/>
      </w:r>
      <w:r w:rsidR="00282450">
        <w:t xml:space="preserve"> </w:t>
      </w:r>
    </w:p>
    <w:p w:rsidR="000D57DA" w:rsidRDefault="000D57DA" w:rsidP="00282450">
      <w:pPr>
        <w:pStyle w:val="NoSpacing"/>
        <w:spacing w:line="240" w:lineRule="auto"/>
      </w:pPr>
    </w:p>
    <w:p w:rsidR="000D57DA" w:rsidRDefault="000D57DA" w:rsidP="00282450">
      <w:pPr>
        <w:pStyle w:val="NoSpacing"/>
        <w:spacing w:line="240" w:lineRule="auto"/>
      </w:pPr>
    </w:p>
    <w:p w:rsidR="00282450" w:rsidRDefault="00282450" w:rsidP="00282450">
      <w:pPr>
        <w:pStyle w:val="NoSpacing"/>
        <w:spacing w:line="240" w:lineRule="auto"/>
      </w:pPr>
    </w:p>
    <w:p w:rsidR="00282450" w:rsidRDefault="00282450" w:rsidP="00282450">
      <w:pPr>
        <w:pStyle w:val="NoSpacing"/>
        <w:spacing w:line="240" w:lineRule="auto"/>
      </w:pPr>
    </w:p>
    <w:p w:rsidR="000D57DA" w:rsidRDefault="004E11B9" w:rsidP="00282450">
      <w:pPr>
        <w:pStyle w:val="NoSpacing"/>
        <w:tabs>
          <w:tab w:val="left" w:pos="360"/>
        </w:tabs>
        <w:spacing w:line="240" w:lineRule="auto"/>
        <w:jc w:val="both"/>
      </w:pPr>
      <w:r>
        <w:tab/>
      </w:r>
    </w:p>
    <w:p w:rsidR="000D57DA" w:rsidRDefault="000D57DA" w:rsidP="00282450">
      <w:pPr>
        <w:pStyle w:val="NoSpacing"/>
        <w:spacing w:line="240" w:lineRule="auto"/>
        <w:jc w:val="both"/>
      </w:pPr>
    </w:p>
    <w:p w:rsidR="004E11B9" w:rsidRDefault="004E11B9" w:rsidP="00282450">
      <w:pPr>
        <w:pStyle w:val="NoSpacing"/>
        <w:tabs>
          <w:tab w:val="left" w:pos="2280"/>
          <w:tab w:val="center" w:pos="3969"/>
        </w:tabs>
        <w:spacing w:line="240" w:lineRule="auto"/>
        <w:jc w:val="both"/>
      </w:pPr>
      <w:r>
        <w:tab/>
      </w:r>
      <w:r>
        <w:tab/>
      </w:r>
    </w:p>
    <w:p w:rsidR="004E11B9" w:rsidRDefault="000465C1" w:rsidP="00282450">
      <w:pPr>
        <w:pStyle w:val="NoSpacing"/>
        <w:tabs>
          <w:tab w:val="left" w:pos="2280"/>
          <w:tab w:val="center" w:pos="3969"/>
        </w:tabs>
        <w:spacing w:line="240" w:lineRule="auto"/>
      </w:pPr>
      <w:r>
        <w:lastRenderedPageBreak/>
        <w:t>DAFTAR GAMBAR</w:t>
      </w:r>
    </w:p>
    <w:p w:rsidR="006D2CB9" w:rsidRDefault="00F03F75" w:rsidP="00282450">
      <w:pPr>
        <w:pStyle w:val="TableofFigures"/>
        <w:spacing w:line="240" w:lineRule="auto"/>
        <w:rPr>
          <w:szCs w:val="24"/>
        </w:rPr>
      </w:pPr>
      <w:r>
        <w:fldChar w:fldCharType="begin"/>
      </w:r>
      <w:r w:rsidR="000465C1">
        <w:instrText xml:space="preserve"> TOC \h \z \c "Gambar" </w:instrText>
      </w:r>
      <w:r>
        <w:fldChar w:fldCharType="separate"/>
      </w:r>
      <w:r w:rsidR="006D2CB9">
        <w:t>1. Gambar II.1 Struktur Navigasi Linier</w:t>
      </w:r>
      <w:r w:rsidR="006D2CB9" w:rsidRPr="00EB010C">
        <w:rPr>
          <w:szCs w:val="24"/>
        </w:rPr>
        <w:ptab w:relativeTo="margin" w:alignment="right" w:leader="dot"/>
      </w:r>
      <w:r w:rsidR="00282450">
        <w:rPr>
          <w:szCs w:val="24"/>
        </w:rPr>
        <w:t xml:space="preserve"> </w:t>
      </w:r>
      <w:r w:rsidR="006D2CB9">
        <w:rPr>
          <w:szCs w:val="24"/>
        </w:rPr>
        <w:t>11</w:t>
      </w:r>
    </w:p>
    <w:p w:rsidR="006D2CB9" w:rsidRDefault="006D2CB9" w:rsidP="00282450">
      <w:pPr>
        <w:spacing w:line="240" w:lineRule="auto"/>
        <w:rPr>
          <w:szCs w:val="24"/>
        </w:rPr>
      </w:pPr>
      <w:r>
        <w:t>2. Gambar II.2 Struktur Navigasi Hirarki</w:t>
      </w:r>
      <w:r w:rsidRPr="00EB010C">
        <w:rPr>
          <w:szCs w:val="24"/>
        </w:rPr>
        <w:ptab w:relativeTo="margin" w:alignment="right" w:leader="dot"/>
      </w:r>
      <w:r w:rsidR="00282450">
        <w:rPr>
          <w:szCs w:val="24"/>
        </w:rPr>
        <w:t xml:space="preserve"> </w:t>
      </w:r>
      <w:r>
        <w:rPr>
          <w:szCs w:val="24"/>
        </w:rPr>
        <w:t>12</w:t>
      </w:r>
    </w:p>
    <w:p w:rsidR="006D2CB9" w:rsidRDefault="006D2CB9" w:rsidP="00282450">
      <w:pPr>
        <w:spacing w:line="240" w:lineRule="auto"/>
        <w:rPr>
          <w:szCs w:val="24"/>
        </w:rPr>
      </w:pPr>
      <w:r>
        <w:rPr>
          <w:szCs w:val="24"/>
        </w:rPr>
        <w:t>3. Gambar II.3 Struktur Navigasi Non Linier</w:t>
      </w:r>
      <w:r w:rsidRPr="00EB010C">
        <w:rPr>
          <w:szCs w:val="24"/>
        </w:rPr>
        <w:ptab w:relativeTo="margin" w:alignment="right" w:leader="dot"/>
      </w:r>
      <w:r w:rsidR="00282450">
        <w:rPr>
          <w:szCs w:val="24"/>
        </w:rPr>
        <w:t xml:space="preserve"> </w:t>
      </w:r>
      <w:r>
        <w:rPr>
          <w:szCs w:val="24"/>
        </w:rPr>
        <w:t>13</w:t>
      </w:r>
    </w:p>
    <w:p w:rsidR="006D2CB9" w:rsidRDefault="006D2CB9" w:rsidP="00282450">
      <w:pPr>
        <w:spacing w:line="240" w:lineRule="auto"/>
        <w:rPr>
          <w:szCs w:val="24"/>
        </w:rPr>
      </w:pPr>
      <w:r>
        <w:rPr>
          <w:szCs w:val="24"/>
        </w:rPr>
        <w:t>4. Gambar II.4 Stuktur Navigasi Campuran</w:t>
      </w:r>
      <w:r w:rsidRPr="00EB010C">
        <w:rPr>
          <w:szCs w:val="24"/>
        </w:rPr>
        <w:ptab w:relativeTo="margin" w:alignment="right" w:leader="dot"/>
      </w:r>
      <w:r w:rsidR="00282450">
        <w:rPr>
          <w:szCs w:val="24"/>
        </w:rPr>
        <w:t xml:space="preserve"> </w:t>
      </w:r>
      <w:r>
        <w:rPr>
          <w:szCs w:val="24"/>
        </w:rPr>
        <w:t>13</w:t>
      </w:r>
    </w:p>
    <w:p w:rsidR="006D2CB9" w:rsidRDefault="006D2CB9" w:rsidP="00282450">
      <w:pPr>
        <w:spacing w:line="240" w:lineRule="auto"/>
        <w:rPr>
          <w:szCs w:val="24"/>
        </w:rPr>
      </w:pPr>
      <w:r>
        <w:rPr>
          <w:szCs w:val="24"/>
        </w:rPr>
        <w:t>5. Gambar III.1 Use Case Diagram</w:t>
      </w:r>
      <w:r w:rsidRPr="00EB010C">
        <w:rPr>
          <w:szCs w:val="24"/>
        </w:rPr>
        <w:ptab w:relativeTo="margin" w:alignment="right" w:leader="dot"/>
      </w:r>
      <w:r w:rsidR="00282450">
        <w:rPr>
          <w:szCs w:val="24"/>
        </w:rPr>
        <w:t xml:space="preserve"> </w:t>
      </w:r>
      <w:r>
        <w:rPr>
          <w:szCs w:val="24"/>
        </w:rPr>
        <w:t>23</w:t>
      </w:r>
    </w:p>
    <w:p w:rsidR="006D2CB9" w:rsidRDefault="006D2CB9" w:rsidP="00282450">
      <w:pPr>
        <w:spacing w:line="240" w:lineRule="auto"/>
        <w:rPr>
          <w:szCs w:val="24"/>
        </w:rPr>
      </w:pPr>
      <w:r>
        <w:rPr>
          <w:szCs w:val="24"/>
        </w:rPr>
        <w:t>6. Gambar III.2 Activity Diagram</w:t>
      </w:r>
      <w:r w:rsidRPr="00EB010C">
        <w:rPr>
          <w:szCs w:val="24"/>
        </w:rPr>
        <w:ptab w:relativeTo="margin" w:alignment="right" w:leader="dot"/>
      </w:r>
      <w:r w:rsidR="00282450">
        <w:rPr>
          <w:szCs w:val="24"/>
        </w:rPr>
        <w:t xml:space="preserve"> </w:t>
      </w:r>
      <w:r>
        <w:rPr>
          <w:szCs w:val="24"/>
        </w:rPr>
        <w:t>24</w:t>
      </w:r>
    </w:p>
    <w:p w:rsidR="006D2CB9" w:rsidRDefault="006D2CB9" w:rsidP="00282450">
      <w:pPr>
        <w:spacing w:line="240" w:lineRule="auto"/>
        <w:rPr>
          <w:szCs w:val="24"/>
        </w:rPr>
      </w:pPr>
      <w:r>
        <w:rPr>
          <w:szCs w:val="24"/>
        </w:rPr>
        <w:t>7. Gambar III.3 ERD</w:t>
      </w:r>
      <w:r w:rsidRPr="00EB010C">
        <w:rPr>
          <w:szCs w:val="24"/>
        </w:rPr>
        <w:ptab w:relativeTo="margin" w:alignment="right" w:leader="dot"/>
      </w:r>
      <w:r w:rsidR="00282450">
        <w:rPr>
          <w:szCs w:val="24"/>
        </w:rPr>
        <w:t xml:space="preserve"> </w:t>
      </w:r>
      <w:r>
        <w:rPr>
          <w:szCs w:val="24"/>
        </w:rPr>
        <w:t>25</w:t>
      </w:r>
    </w:p>
    <w:p w:rsidR="006D2CB9" w:rsidRDefault="006D2CB9" w:rsidP="00282450">
      <w:pPr>
        <w:spacing w:line="240" w:lineRule="auto"/>
        <w:rPr>
          <w:szCs w:val="24"/>
        </w:rPr>
      </w:pPr>
      <w:r>
        <w:rPr>
          <w:szCs w:val="24"/>
        </w:rPr>
        <w:t>8. Gambar III.4 LRS</w:t>
      </w:r>
      <w:r w:rsidRPr="00EB010C">
        <w:rPr>
          <w:szCs w:val="24"/>
        </w:rPr>
        <w:ptab w:relativeTo="margin" w:alignment="right" w:leader="dot"/>
      </w:r>
      <w:r w:rsidR="00282450">
        <w:rPr>
          <w:szCs w:val="24"/>
        </w:rPr>
        <w:t xml:space="preserve"> </w:t>
      </w:r>
      <w:r>
        <w:rPr>
          <w:szCs w:val="24"/>
        </w:rPr>
        <w:t>26</w:t>
      </w:r>
    </w:p>
    <w:p w:rsidR="006D2CB9" w:rsidRDefault="006D2CB9" w:rsidP="00282450">
      <w:pPr>
        <w:spacing w:line="240" w:lineRule="auto"/>
        <w:rPr>
          <w:szCs w:val="24"/>
        </w:rPr>
      </w:pPr>
      <w:r>
        <w:rPr>
          <w:szCs w:val="24"/>
        </w:rPr>
        <w:t>9. Gambar III.5 Class Diagram</w:t>
      </w:r>
      <w:r w:rsidRPr="00EB010C">
        <w:rPr>
          <w:szCs w:val="24"/>
        </w:rPr>
        <w:ptab w:relativeTo="margin" w:alignment="right" w:leader="dot"/>
      </w:r>
      <w:r w:rsidR="00282450">
        <w:rPr>
          <w:szCs w:val="24"/>
        </w:rPr>
        <w:t xml:space="preserve"> </w:t>
      </w:r>
      <w:r>
        <w:rPr>
          <w:szCs w:val="24"/>
        </w:rPr>
        <w:t>26</w:t>
      </w:r>
    </w:p>
    <w:p w:rsidR="006D2CB9" w:rsidRDefault="006D2CB9" w:rsidP="00282450">
      <w:pPr>
        <w:spacing w:line="240" w:lineRule="auto"/>
        <w:rPr>
          <w:szCs w:val="24"/>
        </w:rPr>
      </w:pPr>
      <w:r>
        <w:rPr>
          <w:szCs w:val="24"/>
        </w:rPr>
        <w:t>10. Gambar III.6 Sequence Diagram</w:t>
      </w:r>
      <w:r w:rsidRPr="00EB010C">
        <w:rPr>
          <w:szCs w:val="24"/>
        </w:rPr>
        <w:ptab w:relativeTo="margin" w:alignment="right" w:leader="dot"/>
      </w:r>
      <w:r w:rsidR="00282450">
        <w:rPr>
          <w:szCs w:val="24"/>
        </w:rPr>
        <w:t xml:space="preserve"> </w:t>
      </w:r>
      <w:r>
        <w:rPr>
          <w:szCs w:val="24"/>
        </w:rPr>
        <w:t>27</w:t>
      </w:r>
    </w:p>
    <w:p w:rsidR="006D2CB9" w:rsidRDefault="006D2CB9" w:rsidP="00282450">
      <w:pPr>
        <w:spacing w:line="240" w:lineRule="auto"/>
        <w:rPr>
          <w:szCs w:val="24"/>
        </w:rPr>
      </w:pPr>
      <w:r>
        <w:rPr>
          <w:szCs w:val="24"/>
        </w:rPr>
        <w:t>11. Gambar III.7 Struktur Navigasi</w:t>
      </w:r>
      <w:r w:rsidRPr="00EB010C">
        <w:rPr>
          <w:szCs w:val="24"/>
        </w:rPr>
        <w:ptab w:relativeTo="margin" w:alignment="right" w:leader="dot"/>
      </w:r>
      <w:r w:rsidR="00282450">
        <w:rPr>
          <w:szCs w:val="24"/>
        </w:rPr>
        <w:t xml:space="preserve"> </w:t>
      </w:r>
      <w:r>
        <w:rPr>
          <w:szCs w:val="24"/>
        </w:rPr>
        <w:t>28</w:t>
      </w:r>
    </w:p>
    <w:p w:rsidR="006D2CB9" w:rsidRDefault="006D2CB9" w:rsidP="00282450">
      <w:pPr>
        <w:spacing w:line="240" w:lineRule="auto"/>
        <w:rPr>
          <w:szCs w:val="24"/>
        </w:rPr>
      </w:pPr>
      <w:r>
        <w:rPr>
          <w:szCs w:val="24"/>
        </w:rPr>
        <w:t>12. Gambar III.8 Rancangan Halaman Home</w:t>
      </w:r>
      <w:r w:rsidRPr="00EB010C">
        <w:rPr>
          <w:szCs w:val="24"/>
        </w:rPr>
        <w:ptab w:relativeTo="margin" w:alignment="right" w:leader="dot"/>
      </w:r>
      <w:r w:rsidR="00282450">
        <w:rPr>
          <w:szCs w:val="24"/>
        </w:rPr>
        <w:t xml:space="preserve"> </w:t>
      </w:r>
      <w:r>
        <w:rPr>
          <w:szCs w:val="24"/>
        </w:rPr>
        <w:t>32</w:t>
      </w:r>
    </w:p>
    <w:p w:rsidR="006D2CB9" w:rsidRDefault="006D2CB9" w:rsidP="00282450">
      <w:pPr>
        <w:spacing w:line="240" w:lineRule="auto"/>
        <w:rPr>
          <w:szCs w:val="24"/>
        </w:rPr>
      </w:pPr>
      <w:r>
        <w:rPr>
          <w:szCs w:val="24"/>
        </w:rPr>
        <w:t>13. Gambar III.9 Rancangan Transaksi Surat Masuk</w:t>
      </w:r>
      <w:r w:rsidRPr="00EB010C">
        <w:rPr>
          <w:szCs w:val="24"/>
        </w:rPr>
        <w:ptab w:relativeTo="margin" w:alignment="right" w:leader="dot"/>
      </w:r>
      <w:r w:rsidR="00282450">
        <w:rPr>
          <w:szCs w:val="24"/>
        </w:rPr>
        <w:t xml:space="preserve"> </w:t>
      </w:r>
      <w:r>
        <w:rPr>
          <w:szCs w:val="24"/>
        </w:rPr>
        <w:t>32</w:t>
      </w:r>
    </w:p>
    <w:p w:rsidR="006D2CB9" w:rsidRDefault="006D2CB9" w:rsidP="00282450">
      <w:pPr>
        <w:spacing w:line="240" w:lineRule="auto"/>
        <w:rPr>
          <w:szCs w:val="24"/>
        </w:rPr>
      </w:pPr>
      <w:r>
        <w:rPr>
          <w:szCs w:val="24"/>
        </w:rPr>
        <w:t>14. Gambar III.10 Rancangan Transaksi Surat Keluar</w:t>
      </w:r>
      <w:r w:rsidRPr="00EB010C">
        <w:rPr>
          <w:szCs w:val="24"/>
        </w:rPr>
        <w:ptab w:relativeTo="margin" w:alignment="right" w:leader="dot"/>
      </w:r>
      <w:r w:rsidR="00282450">
        <w:rPr>
          <w:szCs w:val="24"/>
        </w:rPr>
        <w:t xml:space="preserve"> </w:t>
      </w:r>
      <w:r>
        <w:rPr>
          <w:szCs w:val="24"/>
        </w:rPr>
        <w:t>32</w:t>
      </w:r>
    </w:p>
    <w:p w:rsidR="006D2CB9" w:rsidRDefault="006D2CB9" w:rsidP="00282450">
      <w:pPr>
        <w:spacing w:line="240" w:lineRule="auto"/>
        <w:rPr>
          <w:szCs w:val="24"/>
        </w:rPr>
      </w:pPr>
      <w:r>
        <w:rPr>
          <w:szCs w:val="24"/>
        </w:rPr>
        <w:t>15. Gambar III.11 Rancangan Agenda Surat Masuk</w:t>
      </w:r>
      <w:r w:rsidRPr="00EB010C">
        <w:rPr>
          <w:szCs w:val="24"/>
        </w:rPr>
        <w:ptab w:relativeTo="margin" w:alignment="right" w:leader="dot"/>
      </w:r>
      <w:r w:rsidR="00282450">
        <w:rPr>
          <w:szCs w:val="24"/>
        </w:rPr>
        <w:t xml:space="preserve"> </w:t>
      </w:r>
      <w:r>
        <w:rPr>
          <w:szCs w:val="24"/>
        </w:rPr>
        <w:t>33</w:t>
      </w:r>
    </w:p>
    <w:p w:rsidR="006D2CB9" w:rsidRDefault="006D2CB9" w:rsidP="00282450">
      <w:pPr>
        <w:spacing w:line="240" w:lineRule="auto"/>
        <w:rPr>
          <w:szCs w:val="24"/>
        </w:rPr>
      </w:pPr>
      <w:r>
        <w:rPr>
          <w:szCs w:val="24"/>
        </w:rPr>
        <w:t>16. Gambar III.12 Rancangan Agenda Surat Keluar</w:t>
      </w:r>
      <w:r w:rsidRPr="00EB010C">
        <w:rPr>
          <w:szCs w:val="24"/>
        </w:rPr>
        <w:ptab w:relativeTo="margin" w:alignment="right" w:leader="dot"/>
      </w:r>
      <w:r w:rsidR="00282450">
        <w:rPr>
          <w:szCs w:val="24"/>
        </w:rPr>
        <w:t xml:space="preserve"> </w:t>
      </w:r>
      <w:r>
        <w:rPr>
          <w:szCs w:val="24"/>
        </w:rPr>
        <w:t>34</w:t>
      </w:r>
    </w:p>
    <w:p w:rsidR="006D2CB9" w:rsidRDefault="006D2CB9" w:rsidP="00282450">
      <w:pPr>
        <w:spacing w:line="240" w:lineRule="auto"/>
        <w:rPr>
          <w:szCs w:val="24"/>
        </w:rPr>
      </w:pPr>
      <w:r>
        <w:rPr>
          <w:szCs w:val="24"/>
        </w:rPr>
        <w:t xml:space="preserve">17. Gambar III.13 Rancangan </w:t>
      </w:r>
      <w:r w:rsidR="004E11B9">
        <w:rPr>
          <w:szCs w:val="24"/>
        </w:rPr>
        <w:t>Galeri File Surat Masuk</w:t>
      </w:r>
      <w:r w:rsidR="004E11B9" w:rsidRPr="00EB010C">
        <w:rPr>
          <w:szCs w:val="24"/>
        </w:rPr>
        <w:ptab w:relativeTo="margin" w:alignment="right" w:leader="dot"/>
      </w:r>
      <w:r w:rsidR="00282450">
        <w:rPr>
          <w:szCs w:val="24"/>
        </w:rPr>
        <w:t xml:space="preserve"> </w:t>
      </w:r>
      <w:r w:rsidR="004E11B9">
        <w:rPr>
          <w:szCs w:val="24"/>
        </w:rPr>
        <w:t>34</w:t>
      </w:r>
    </w:p>
    <w:p w:rsidR="004E11B9" w:rsidRDefault="004E11B9" w:rsidP="00282450">
      <w:pPr>
        <w:spacing w:line="240" w:lineRule="auto"/>
        <w:rPr>
          <w:szCs w:val="24"/>
        </w:rPr>
      </w:pPr>
      <w:r>
        <w:rPr>
          <w:szCs w:val="24"/>
        </w:rPr>
        <w:t>18. Gambar III.14 Rancangan Galeri File Surat Keluar</w:t>
      </w:r>
      <w:r w:rsidRPr="00EB010C">
        <w:rPr>
          <w:szCs w:val="24"/>
        </w:rPr>
        <w:ptab w:relativeTo="margin" w:alignment="right" w:leader="dot"/>
      </w:r>
      <w:r w:rsidR="00282450">
        <w:rPr>
          <w:szCs w:val="24"/>
        </w:rPr>
        <w:t xml:space="preserve"> </w:t>
      </w:r>
      <w:r>
        <w:rPr>
          <w:szCs w:val="24"/>
        </w:rPr>
        <w:t>35</w:t>
      </w:r>
    </w:p>
    <w:p w:rsidR="004E11B9" w:rsidRDefault="004E11B9" w:rsidP="00282450">
      <w:pPr>
        <w:spacing w:line="240" w:lineRule="auto"/>
        <w:rPr>
          <w:szCs w:val="24"/>
        </w:rPr>
      </w:pPr>
      <w:r>
        <w:rPr>
          <w:szCs w:val="24"/>
        </w:rPr>
        <w:t>19. Gambar IV.1 Desk Checking Transaksi Data</w:t>
      </w:r>
      <w:r w:rsidRPr="00EB010C">
        <w:rPr>
          <w:szCs w:val="24"/>
        </w:rPr>
        <w:ptab w:relativeTo="margin" w:alignment="right" w:leader="dot"/>
      </w:r>
      <w:r w:rsidR="00282450">
        <w:rPr>
          <w:szCs w:val="24"/>
        </w:rPr>
        <w:t xml:space="preserve"> </w:t>
      </w:r>
      <w:r>
        <w:rPr>
          <w:szCs w:val="24"/>
        </w:rPr>
        <w:t>36</w:t>
      </w:r>
    </w:p>
    <w:p w:rsidR="004E11B9" w:rsidRPr="006D2CB9" w:rsidRDefault="004E11B9" w:rsidP="00282450">
      <w:pPr>
        <w:spacing w:line="240" w:lineRule="auto"/>
      </w:pPr>
      <w:r>
        <w:rPr>
          <w:szCs w:val="24"/>
        </w:rPr>
        <w:t>20. Gambar IV.2 Desk Checking Laporan</w:t>
      </w:r>
      <w:r w:rsidRPr="00EB010C">
        <w:rPr>
          <w:szCs w:val="24"/>
        </w:rPr>
        <w:ptab w:relativeTo="margin" w:alignment="right" w:leader="dot"/>
      </w:r>
      <w:r w:rsidR="00282450">
        <w:rPr>
          <w:szCs w:val="24"/>
        </w:rPr>
        <w:t xml:space="preserve"> </w:t>
      </w:r>
      <w:r>
        <w:rPr>
          <w:szCs w:val="24"/>
        </w:rPr>
        <w:t>36</w:t>
      </w:r>
    </w:p>
    <w:p w:rsidR="000465C1" w:rsidRDefault="00F03F75" w:rsidP="00282450">
      <w:pPr>
        <w:pStyle w:val="NoSpacing"/>
        <w:spacing w:line="240" w:lineRule="auto"/>
        <w:jc w:val="both"/>
      </w:pPr>
      <w:r>
        <w:fldChar w:fldCharType="end"/>
      </w:r>
    </w:p>
    <w:p w:rsidR="000465C1" w:rsidRDefault="000465C1" w:rsidP="009B2F5D">
      <w:pPr>
        <w:spacing w:before="0" w:after="0" w:line="240" w:lineRule="auto"/>
        <w:jc w:val="right"/>
        <w:sectPr w:rsidR="000465C1" w:rsidSect="004E11B9">
          <w:pgSz w:w="11907" w:h="16840" w:code="9"/>
          <w:pgMar w:top="993" w:right="1701" w:bottom="1701" w:left="2268" w:header="850" w:footer="0" w:gutter="0"/>
          <w:pgNumType w:fmt="lowerRoman"/>
          <w:cols w:space="720"/>
          <w:titlePg/>
          <w:docGrid w:linePitch="360"/>
        </w:sectPr>
      </w:pPr>
    </w:p>
    <w:p w:rsidR="000465C1" w:rsidRDefault="000465C1" w:rsidP="000465C1">
      <w:pPr>
        <w:pStyle w:val="NoSpacing"/>
        <w:rPr>
          <w:caps w:val="0"/>
        </w:rPr>
      </w:pPr>
      <w:r>
        <w:lastRenderedPageBreak/>
        <w:t>ABSTRAK</w:t>
      </w:r>
      <w:r w:rsidR="00282450">
        <w:t xml:space="preserve"> </w:t>
      </w:r>
    </w:p>
    <w:p w:rsidR="000465C1" w:rsidRDefault="000465C1" w:rsidP="007E4B3A">
      <w:pPr>
        <w:spacing w:before="0" w:after="0" w:line="240" w:lineRule="auto"/>
        <w:jc w:val="left"/>
      </w:pPr>
    </w:p>
    <w:p w:rsidR="007E4B3A" w:rsidRPr="007E4B3A" w:rsidRDefault="007E4B3A" w:rsidP="00D807C5">
      <w:pPr>
        <w:spacing w:after="0"/>
        <w:rPr>
          <w:i/>
        </w:rPr>
      </w:pPr>
      <w:r>
        <w:t xml:space="preserve">Penulisan tugas ini bertujuan untuk membangun suatu aplikasi yang dapat digunakan untuk proses </w:t>
      </w:r>
      <w:proofErr w:type="gramStart"/>
      <w:r>
        <w:t>surat</w:t>
      </w:r>
      <w:proofErr w:type="gramEnd"/>
      <w:r>
        <w:t xml:space="preserve"> menyurat. Aplikasi ini dirancang untuk memudahkan pekerjaan dalam pengelolaan </w:t>
      </w:r>
      <w:proofErr w:type="gramStart"/>
      <w:r>
        <w:t>surat</w:t>
      </w:r>
      <w:proofErr w:type="gramEnd"/>
      <w:r>
        <w:t xml:space="preserve"> menyurat suatu instansi/perusahaan khususnya dalam bidang akademik. </w:t>
      </w:r>
      <w:proofErr w:type="gramStart"/>
      <w:r>
        <w:t xml:space="preserve">Sistem ini dirancang dengan menggunakan perangkat lunak </w:t>
      </w:r>
      <w:r>
        <w:rPr>
          <w:i/>
        </w:rPr>
        <w:t xml:space="preserve">Adobe Dreamweaver Cs5 </w:t>
      </w:r>
      <w:r w:rsidRPr="003C6E5F">
        <w:t>(</w:t>
      </w:r>
      <w:r>
        <w:t>Program</w:t>
      </w:r>
      <w:r w:rsidRPr="003C6E5F">
        <w:t>)</w:t>
      </w:r>
      <w:r>
        <w:t xml:space="preserve"> dan MySQL </w:t>
      </w:r>
      <w:r w:rsidRPr="003C6E5F">
        <w:rPr>
          <w:i/>
        </w:rPr>
        <w:t>(Database)</w:t>
      </w:r>
      <w:r>
        <w:rPr>
          <w:i/>
        </w:rPr>
        <w:t>.</w:t>
      </w:r>
      <w:proofErr w:type="gramEnd"/>
      <w:r>
        <w:rPr>
          <w:i/>
        </w:rPr>
        <w:t xml:space="preserve"> </w:t>
      </w:r>
      <w:r>
        <w:t xml:space="preserve">SMP Taman Harapan membutuhkan sekali adanya suatu program sistem informasi yang memberikan efisiensi terhadap kegiatan </w:t>
      </w:r>
      <w:proofErr w:type="gramStart"/>
      <w:r>
        <w:t>surat</w:t>
      </w:r>
      <w:proofErr w:type="gramEnd"/>
      <w:r>
        <w:t xml:space="preserve"> menyurat bagi para guru dan staff yang berada di naungan yayasan sekolah. Sistem yang ada di SMP Taman Harapan saat ini masih dilakukan secara manual mulai dari adanya penambahan surat masuk yang kurang efektif dan penyimpanan surat yang masih tidak teratur,sehingga memungkinkan pada saat proses surat menyurat berlangsung terjadi kesalahan dalam penerimaan surat masuk,kurang akurat nya laporan yang dibuat dan keterlambatan dalam pencarian data-data yang diperlukan.Dari sistem yang sudah diterapkan terlebih dahulu, yaitu sistem yang manual, maka kini akan lebih akurat karena sistem yang diterapkan adalah sistem yang terkomputerisasi.</w:t>
      </w:r>
    </w:p>
    <w:p w:rsidR="007E4B3A" w:rsidRPr="00E71F4C" w:rsidRDefault="007E4B3A" w:rsidP="007E4B3A">
      <w:pPr>
        <w:spacing w:after="0"/>
        <w:rPr>
          <w:b/>
        </w:rPr>
      </w:pPr>
      <w:r>
        <w:rPr>
          <w:b/>
        </w:rPr>
        <w:t xml:space="preserve">Kata </w:t>
      </w:r>
      <w:proofErr w:type="gramStart"/>
      <w:r>
        <w:rPr>
          <w:b/>
        </w:rPr>
        <w:t>Kunci :</w:t>
      </w:r>
      <w:proofErr w:type="gramEnd"/>
      <w:r>
        <w:rPr>
          <w:b/>
        </w:rPr>
        <w:t xml:space="preserve"> </w:t>
      </w:r>
      <w:r w:rsidR="00D807C5">
        <w:rPr>
          <w:b/>
        </w:rPr>
        <w:t>Sistem, Informasi, Sistem informasi, perancangan sistem informasi, disposisi surat</w:t>
      </w:r>
    </w:p>
    <w:p w:rsidR="000465C1" w:rsidRDefault="000465C1" w:rsidP="009B2F5D">
      <w:pPr>
        <w:spacing w:before="0" w:after="0" w:line="240" w:lineRule="auto"/>
        <w:jc w:val="right"/>
        <w:sectPr w:rsidR="000465C1" w:rsidSect="009B2F5D">
          <w:pgSz w:w="11907" w:h="16840" w:code="9"/>
          <w:pgMar w:top="1701" w:right="1701" w:bottom="1701" w:left="2268" w:header="850" w:footer="0" w:gutter="0"/>
          <w:pgNumType w:fmt="lowerRoman"/>
          <w:cols w:space="720"/>
          <w:titlePg/>
          <w:docGrid w:linePitch="360"/>
        </w:sectPr>
      </w:pPr>
    </w:p>
    <w:p w:rsidR="000465C1" w:rsidRPr="007E4B3A" w:rsidRDefault="000465C1" w:rsidP="000465C1">
      <w:pPr>
        <w:pStyle w:val="NoSpacing"/>
        <w:rPr>
          <w:i/>
          <w:caps w:val="0"/>
        </w:rPr>
      </w:pPr>
      <w:r w:rsidRPr="007E4B3A">
        <w:rPr>
          <w:i/>
          <w:caps w:val="0"/>
        </w:rPr>
        <w:lastRenderedPageBreak/>
        <w:t>ABSTRACT</w:t>
      </w:r>
    </w:p>
    <w:p w:rsidR="007E4B3A" w:rsidRPr="007E4B3A" w:rsidRDefault="007E4B3A" w:rsidP="007E4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i/>
          <w:color w:val="212121"/>
          <w:szCs w:val="20"/>
          <w:lang w:eastAsia="id-ID"/>
        </w:rPr>
      </w:pPr>
      <w:r w:rsidRPr="007E4B3A">
        <w:rPr>
          <w:rFonts w:eastAsia="Times New Roman"/>
          <w:i/>
          <w:color w:val="212121"/>
          <w:szCs w:val="20"/>
          <w:lang w:eastAsia="id-ID"/>
        </w:rPr>
        <w:t>Writing this task aims to build an application that can be used for the process of correspondence. This application is designed to facilitate the work in the management of correspondence of an agency / company, especially in the academic field. The system is designed using Adobe Dreamweaver Cs5 (Program) and MySQL (Database) software. Taman Harapan Junior High School is in need of an information system program that provides efficiency to the correspondence activities for teachers and staff who are in the shade of the school foundation. The existing system in Taman Harapan Junior High School is still done manually starting from the addition of incoming letters that are less effective and the storage of the letter is still irregular, making it possible at the time of the correspondence process going wrong error in receipt of incoming mail, its less accurate report made and delays in searching the necessary data. From the system that has been applied in advance, the manual system, it will now be more accurate because the system applied is a computerized system.</w:t>
      </w:r>
    </w:p>
    <w:p w:rsidR="000465C1" w:rsidRPr="00FE2482" w:rsidRDefault="007E4B3A" w:rsidP="00FE2482">
      <w:pPr>
        <w:pStyle w:val="HTMLPreformatted"/>
        <w:shd w:val="clear" w:color="auto" w:fill="FFFFFF"/>
        <w:spacing w:line="360" w:lineRule="auto"/>
        <w:rPr>
          <w:rFonts w:ascii="Times New Roman" w:hAnsi="Times New Roman" w:cs="Times New Roman"/>
          <w:b/>
          <w:i/>
          <w:color w:val="212121"/>
          <w:sz w:val="24"/>
          <w:lang w:val="en-US"/>
        </w:rPr>
        <w:sectPr w:rsidR="000465C1" w:rsidRPr="00FE2482" w:rsidSect="009B2F5D">
          <w:pgSz w:w="11907" w:h="16840" w:code="9"/>
          <w:pgMar w:top="1701" w:right="1701" w:bottom="1701" w:left="2268" w:header="850" w:footer="0" w:gutter="0"/>
          <w:pgNumType w:fmt="lowerRoman"/>
          <w:cols w:space="720"/>
          <w:titlePg/>
          <w:docGrid w:linePitch="360"/>
        </w:sectPr>
      </w:pPr>
      <w:r w:rsidRPr="007E4B3A">
        <w:rPr>
          <w:rFonts w:ascii="Times New Roman" w:hAnsi="Times New Roman" w:cs="Times New Roman"/>
          <w:b/>
          <w:i/>
          <w:color w:val="212121"/>
          <w:sz w:val="24"/>
        </w:rPr>
        <w:t xml:space="preserve">Keywords: </w:t>
      </w:r>
      <w:r w:rsidR="00A904DD" w:rsidRPr="00A904DD">
        <w:rPr>
          <w:rFonts w:ascii="Times New Roman" w:hAnsi="Times New Roman" w:cs="Times New Roman"/>
          <w:i/>
          <w:sz w:val="24"/>
          <w:szCs w:val="24"/>
          <w:lang w:val="en"/>
        </w:rPr>
        <w:t>System, Information, Information system, information system design, letter disposition</w:t>
      </w:r>
      <w:bookmarkStart w:id="1" w:name="_GoBack"/>
      <w:bookmarkEnd w:id="1"/>
    </w:p>
    <w:p w:rsidR="000465C1" w:rsidRDefault="000465C1" w:rsidP="002F771B">
      <w:pPr>
        <w:spacing w:before="0" w:after="0" w:line="240" w:lineRule="auto"/>
      </w:pPr>
    </w:p>
    <w:p w:rsidR="00AC64F3" w:rsidRDefault="00AC64F3" w:rsidP="00E543BE">
      <w:pPr>
        <w:pStyle w:val="Heading1"/>
      </w:pPr>
      <w:bookmarkStart w:id="2" w:name="_Toc200482147"/>
      <w:bookmarkStart w:id="3" w:name="_Toc200487862"/>
      <w:bookmarkStart w:id="4" w:name="_Toc200487983"/>
      <w:bookmarkStart w:id="5" w:name="_Toc200857294"/>
      <w:bookmarkStart w:id="6" w:name="_Toc200857600"/>
      <w:bookmarkStart w:id="7" w:name="_Toc224648292"/>
      <w:bookmarkStart w:id="8" w:name="_Toc225434056"/>
      <w:bookmarkStart w:id="9" w:name="_Toc225597482"/>
      <w:bookmarkStart w:id="10" w:name="_Toc225600321"/>
      <w:bookmarkStart w:id="11" w:name="_Toc498902079"/>
      <w:bookmarkEnd w:id="0"/>
      <w:bookmarkEnd w:id="2"/>
      <w:bookmarkEnd w:id="3"/>
      <w:bookmarkEnd w:id="4"/>
      <w:bookmarkEnd w:id="5"/>
      <w:bookmarkEnd w:id="6"/>
      <w:bookmarkEnd w:id="7"/>
      <w:bookmarkEnd w:id="8"/>
      <w:bookmarkEnd w:id="9"/>
      <w:bookmarkEnd w:id="10"/>
      <w:bookmarkEnd w:id="11"/>
    </w:p>
    <w:p w:rsidR="00AC64F3" w:rsidRDefault="003528AD" w:rsidP="006A104D">
      <w:pPr>
        <w:pStyle w:val="NoSpacing"/>
      </w:pPr>
      <w:bookmarkStart w:id="12" w:name="_Toc200487863"/>
      <w:bookmarkStart w:id="13" w:name="_Toc200487984"/>
      <w:r w:rsidRPr="006A104D">
        <w:rPr>
          <w:caps w:val="0"/>
        </w:rPr>
        <w:t>PENDAHULUAN</w:t>
      </w:r>
      <w:bookmarkEnd w:id="12"/>
      <w:bookmarkEnd w:id="13"/>
    </w:p>
    <w:p w:rsidR="00AC64F3" w:rsidRDefault="00AC64F3" w:rsidP="000206D3">
      <w:pPr>
        <w:pStyle w:val="Heading2"/>
        <w:numPr>
          <w:ilvl w:val="1"/>
          <w:numId w:val="2"/>
        </w:numPr>
      </w:pPr>
      <w:bookmarkStart w:id="14" w:name="_Toc200487864"/>
      <w:bookmarkStart w:id="15" w:name="_Toc200487985"/>
      <w:bookmarkStart w:id="16" w:name="_Toc498902080"/>
      <w:r>
        <w:t xml:space="preserve">Latar </w:t>
      </w:r>
      <w:r w:rsidR="003811C0">
        <w:t>B</w:t>
      </w:r>
      <w:r>
        <w:t>elakang</w:t>
      </w:r>
      <w:bookmarkEnd w:id="14"/>
      <w:bookmarkEnd w:id="15"/>
      <w:bookmarkEnd w:id="16"/>
    </w:p>
    <w:p w:rsidR="00DF7345" w:rsidRDefault="00DF7345" w:rsidP="00CD0BB3">
      <w:pPr>
        <w:ind w:firstLine="567"/>
      </w:pPr>
      <w:r>
        <w:t>Surat</w:t>
      </w:r>
      <w:r w:rsidR="0067634F">
        <w:t xml:space="preserve"> adalah suatu alat penyampaian berita secara tertulis yang berisi pemberitahuan, pernyataan permintaan, dan lain – lain kepada pihak lain. Sedangkan </w:t>
      </w:r>
      <w:proofErr w:type="gramStart"/>
      <w:r w:rsidR="0067634F">
        <w:t>surat</w:t>
      </w:r>
      <w:proofErr w:type="gramEnd"/>
      <w:r w:rsidR="0067634F">
        <w:t xml:space="preserve"> menyurat adalah kegitan pengendalian arus berita, baik tertulis maupun lisan yang timbul karna adanya pencatatan, laporan perencanaan atau</w:t>
      </w:r>
      <w:r w:rsidR="00044AF1">
        <w:t xml:space="preserve"> suatu </w:t>
      </w:r>
      <w:r w:rsidR="0067634F">
        <w:t xml:space="preserve">program. Kegiatan </w:t>
      </w:r>
      <w:proofErr w:type="gramStart"/>
      <w:r w:rsidR="0067634F">
        <w:t>surat</w:t>
      </w:r>
      <w:proofErr w:type="gramEnd"/>
      <w:r w:rsidR="0067634F">
        <w:t xml:space="preserve"> menyurat merupakan suatu</w:t>
      </w:r>
      <w:r>
        <w:t xml:space="preserve"> media komunikasi yang sangat penting di</w:t>
      </w:r>
      <w:r w:rsidR="00044AF1">
        <w:t>sebuah</w:t>
      </w:r>
      <w:r w:rsidR="00F33127">
        <w:t xml:space="preserve"> instansi, </w:t>
      </w:r>
      <w:r w:rsidR="002D452F">
        <w:t>p</w:t>
      </w:r>
      <w:r>
        <w:t xml:space="preserve">erusahan maupun organisasi, baik untuk berkomunikasi dengan pihak- pihak diluar organisasi (eksternal) maupun didalam organisasi (internal). Setiap hal yang berkaitan dengan kegiatan organisasi yang sifatnya resmi </w:t>
      </w:r>
      <w:r w:rsidR="00D6697D">
        <w:rPr>
          <w:lang w:val="id-ID"/>
        </w:rPr>
        <w:t xml:space="preserve">ataupun </w:t>
      </w:r>
      <w:r w:rsidR="00D6697D">
        <w:t>tidak</w:t>
      </w:r>
      <w:r w:rsidR="00B200C6">
        <w:rPr>
          <w:lang w:val="id-ID"/>
        </w:rPr>
        <w:t xml:space="preserve"> resmi </w:t>
      </w:r>
      <w:r>
        <w:t>selalu dikomunikasikan dalam bentu</w:t>
      </w:r>
      <w:r w:rsidR="00B200C6">
        <w:t>k surat baik surat edaran, surat</w:t>
      </w:r>
      <w:r w:rsidR="00D6697D">
        <w:t xml:space="preserve"> keputusan, surat pernyataan permintaan</w:t>
      </w:r>
      <w:r>
        <w:t>, surat perintah tugas, surat pendelegasian wewenang, surat undangan rapat, surat permohonan dan berbagai</w:t>
      </w:r>
      <w:r w:rsidR="00C172EB">
        <w:t xml:space="preserve"> jenis surat lainnya yang berkaitan</w:t>
      </w:r>
      <w:r w:rsidR="00B200C6">
        <w:t xml:space="preserve"> dengan kegiatan</w:t>
      </w:r>
      <w:r w:rsidR="002B487F">
        <w:t xml:space="preserve"> administrasi</w:t>
      </w:r>
      <w:r w:rsidR="00B200C6">
        <w:t xml:space="preserve"> organisasi </w:t>
      </w:r>
      <w:r>
        <w:t>tersebut</w:t>
      </w:r>
      <w:r w:rsidR="00B200C6">
        <w:rPr>
          <w:lang w:val="id-ID"/>
        </w:rPr>
        <w:t>.</w:t>
      </w:r>
    </w:p>
    <w:p w:rsidR="002977D2" w:rsidRDefault="0067634F" w:rsidP="002977D2">
      <w:pPr>
        <w:ind w:firstLine="567"/>
      </w:pPr>
      <w:r>
        <w:t xml:space="preserve">Salah satu kegiatan administrasi </w:t>
      </w:r>
      <w:proofErr w:type="gramStart"/>
      <w:r>
        <w:t>surat</w:t>
      </w:r>
      <w:proofErr w:type="gramEnd"/>
      <w:r>
        <w:t xml:space="preserve"> menyurat adalah disposisi surat. </w:t>
      </w:r>
      <w:r w:rsidR="00B40C16">
        <w:t xml:space="preserve">Pengertian disposisi </w:t>
      </w:r>
      <w:proofErr w:type="gramStart"/>
      <w:r w:rsidR="00B40C16">
        <w:t>surat</w:t>
      </w:r>
      <w:proofErr w:type="gramEnd"/>
      <w:r w:rsidR="00B40C16">
        <w:t xml:space="preserve"> adalah petunjuk singkat tentang tindak lanjut terhadap suatu urusan atau surat masuk. </w:t>
      </w:r>
      <w:proofErr w:type="gramStart"/>
      <w:r w:rsidR="00B40C16">
        <w:t>Disposisi dibuat oleh pimpinan untuk staf atau bawahannya sesuai dengan kewenangannya.</w:t>
      </w:r>
      <w:proofErr w:type="gramEnd"/>
      <w:r w:rsidR="00B40C16">
        <w:t xml:space="preserve"> </w:t>
      </w:r>
      <w:proofErr w:type="gramStart"/>
      <w:r w:rsidR="00B40C16">
        <w:t>Tujuan pembuatan disposisi itu sendiri adalah agar staf dapat menindaklanjuti atau menyelesaikan suatu urusan yang telah diberikan oleh pimpinan.</w:t>
      </w:r>
      <w:proofErr w:type="gramEnd"/>
      <w:r w:rsidR="00B40C16">
        <w:t xml:space="preserve"> Tindak lanjut tersebut dapat berupa </w:t>
      </w:r>
      <w:proofErr w:type="gramStart"/>
      <w:r w:rsidR="00CD0BB3">
        <w:t>surat</w:t>
      </w:r>
      <w:proofErr w:type="gramEnd"/>
      <w:r w:rsidR="00CD0BB3">
        <w:t xml:space="preserve"> balasan, tindakan – tindakan lain dalam rangka menyelesaikan urusan tersebut. </w:t>
      </w:r>
      <w:proofErr w:type="gramStart"/>
      <w:r w:rsidR="00CD0BB3">
        <w:t>Secara umum, permasalahan yang dihadapi oleh berbagai perusahaan saat ini</w:t>
      </w:r>
      <w:r w:rsidR="008F398A">
        <w:t xml:space="preserve"> dalam pelaksanaan disposisi suratadalah waktu</w:t>
      </w:r>
      <w:r w:rsidR="002B487F">
        <w:t>.</w:t>
      </w:r>
      <w:proofErr w:type="gramEnd"/>
      <w:r w:rsidR="002B487F">
        <w:t xml:space="preserve"> Dalam hal waktu, kegiatan disposisi </w:t>
      </w:r>
      <w:proofErr w:type="gramStart"/>
      <w:r w:rsidR="002B487F">
        <w:t>surat</w:t>
      </w:r>
      <w:proofErr w:type="gramEnd"/>
      <w:r w:rsidR="002B487F">
        <w:t xml:space="preserve"> </w:t>
      </w:r>
      <w:r w:rsidR="00311DA6">
        <w:t>membutuhkan beberapa tahapan proses untuk sampai kepada p</w:t>
      </w:r>
      <w:r w:rsidR="008F398A">
        <w:t>enerima disposisi surat</w:t>
      </w:r>
      <w:r w:rsidR="00311DA6">
        <w:t>.</w:t>
      </w:r>
      <w:r w:rsidR="008F398A">
        <w:t xml:space="preserve"> P</w:t>
      </w:r>
      <w:r w:rsidR="00311DA6">
        <w:t xml:space="preserve">roses tersebut mengharuskan adanya seseorang yang mengantar </w:t>
      </w:r>
      <w:proofErr w:type="gramStart"/>
      <w:r w:rsidR="00311DA6">
        <w:t>surat</w:t>
      </w:r>
      <w:proofErr w:type="gramEnd"/>
      <w:r w:rsidR="008F398A">
        <w:t xml:space="preserve"> ke</w:t>
      </w:r>
      <w:r w:rsidR="00311DA6">
        <w:t xml:space="preserve"> beberapa bagian perusahaan dan akan memakan waktu lebih </w:t>
      </w:r>
      <w:r w:rsidR="00311DA6">
        <w:lastRenderedPageBreak/>
        <w:t xml:space="preserve">banyak. </w:t>
      </w:r>
      <w:r w:rsidR="008F398A">
        <w:t xml:space="preserve">Hal ini membuat pelaksanaan disposisi </w:t>
      </w:r>
      <w:proofErr w:type="gramStart"/>
      <w:r w:rsidR="008F398A">
        <w:t>surat</w:t>
      </w:r>
      <w:proofErr w:type="gramEnd"/>
      <w:r w:rsidR="008F398A">
        <w:t xml:space="preserve"> dalam perusahaan m</w:t>
      </w:r>
      <w:r w:rsidR="009D73B9">
        <w:t>enjadi tidak efektif dan efisien</w:t>
      </w:r>
      <w:r w:rsidR="008F398A">
        <w:t>.</w:t>
      </w:r>
    </w:p>
    <w:p w:rsidR="00A94580" w:rsidRPr="00B937C4" w:rsidRDefault="00B937C4" w:rsidP="00B937C4">
      <w:pPr>
        <w:ind w:firstLine="567"/>
      </w:pPr>
      <w:r>
        <w:t xml:space="preserve">Maka dari itu, kami berusaha untuk membuat sistem disposisi </w:t>
      </w:r>
      <w:proofErr w:type="gramStart"/>
      <w:r>
        <w:t>surat</w:t>
      </w:r>
      <w:proofErr w:type="gramEnd"/>
      <w:r>
        <w:t xml:space="preserve"> yang memanfaatkan </w:t>
      </w:r>
      <w:r w:rsidR="007D3D41">
        <w:t xml:space="preserve">teknologi berbasis </w:t>
      </w:r>
      <w:r w:rsidR="007D3D41">
        <w:rPr>
          <w:i/>
        </w:rPr>
        <w:t>web</w:t>
      </w:r>
      <w:r>
        <w:t xml:space="preserve">. Sistem </w:t>
      </w:r>
      <w:r w:rsidR="002977D2">
        <w:t xml:space="preserve">ini </w:t>
      </w:r>
      <w:proofErr w:type="gramStart"/>
      <w:r w:rsidR="002977D2">
        <w:t>akan</w:t>
      </w:r>
      <w:proofErr w:type="gramEnd"/>
      <w:r w:rsidR="002977D2">
        <w:t xml:space="preserve"> membantu perusahaan</w:t>
      </w:r>
      <w:r w:rsidR="00841FF0">
        <w:t xml:space="preserve"> khususnya pimpinan dan staf perusahaan</w:t>
      </w:r>
      <w:r w:rsidR="002977D2">
        <w:t xml:space="preserve"> dalam melaksanakan kegia</w:t>
      </w:r>
      <w:r w:rsidR="000A5BB4">
        <w:t>tan disposisi surat dengan efektif</w:t>
      </w:r>
      <w:r w:rsidR="002977D2">
        <w:t>. Semua kegiatan disposisi surat perusah</w:t>
      </w:r>
      <w:r w:rsidR="007D3D41">
        <w:t xml:space="preserve">aan sudah diatur oleh sistem </w:t>
      </w:r>
      <w:r w:rsidR="007D3D41">
        <w:rPr>
          <w:i/>
        </w:rPr>
        <w:t>web</w:t>
      </w:r>
      <w:r w:rsidR="002977D2">
        <w:t xml:space="preserve"> agar lebih mudah dan hemat waktu.</w:t>
      </w:r>
      <w:r w:rsidR="00A94580">
        <w:t>Ber</w:t>
      </w:r>
      <w:r w:rsidR="002977D2">
        <w:t xml:space="preserve">dasarkan uraian </w:t>
      </w:r>
      <w:r w:rsidR="00A94580">
        <w:t>diatas</w:t>
      </w:r>
      <w:r w:rsidR="002977D2">
        <w:t>,</w:t>
      </w:r>
      <w:r w:rsidR="00A94580">
        <w:t xml:space="preserve"> maka penulis</w:t>
      </w:r>
      <w:r w:rsidR="002977D2">
        <w:t xml:space="preserve"> bermaksud membahasnya lebih lanjut dalam laporan tugas ini </w:t>
      </w:r>
      <w:proofErr w:type="gramStart"/>
      <w:r w:rsidR="002977D2">
        <w:t>yang  ber</w:t>
      </w:r>
      <w:r w:rsidR="00A94580">
        <w:rPr>
          <w:lang w:val="id-ID"/>
        </w:rPr>
        <w:t>judul</w:t>
      </w:r>
      <w:proofErr w:type="gramEnd"/>
      <w:r w:rsidR="00A94580">
        <w:rPr>
          <w:lang w:val="id-ID"/>
        </w:rPr>
        <w:t xml:space="preserve"> </w:t>
      </w:r>
      <w:r w:rsidR="00A653BF">
        <w:rPr>
          <w:b/>
        </w:rPr>
        <w:t>“</w:t>
      </w:r>
      <w:r w:rsidR="00A94580" w:rsidRPr="00A653BF">
        <w:rPr>
          <w:b/>
          <w:lang w:val="id-ID"/>
        </w:rPr>
        <w:t>Perancangan Sistem Informasi Disposisi</w:t>
      </w:r>
      <w:r w:rsidR="00A653BF">
        <w:rPr>
          <w:b/>
        </w:rPr>
        <w:t xml:space="preserve"> Surat</w:t>
      </w:r>
      <w:r w:rsidR="00A94580" w:rsidRPr="00A653BF">
        <w:rPr>
          <w:b/>
          <w:lang w:val="id-ID"/>
        </w:rPr>
        <w:t xml:space="preserve"> Berbasis Web Dengan Menggunakan</w:t>
      </w:r>
      <w:r w:rsidR="000A5BB4">
        <w:rPr>
          <w:b/>
        </w:rPr>
        <w:t xml:space="preserve"> Twitter Bootstrap</w:t>
      </w:r>
      <w:r w:rsidR="00A653BF">
        <w:rPr>
          <w:b/>
        </w:rPr>
        <w:t xml:space="preserve"> PHP Dan</w:t>
      </w:r>
      <w:r w:rsidR="00A94580" w:rsidRPr="00A653BF">
        <w:rPr>
          <w:b/>
          <w:lang w:val="id-ID"/>
        </w:rPr>
        <w:t xml:space="preserve"> MySQL.</w:t>
      </w:r>
      <w:r w:rsidR="00191CE7" w:rsidRPr="00A653BF">
        <w:rPr>
          <w:b/>
          <w:lang w:val="id-ID"/>
        </w:rPr>
        <w:t>”</w:t>
      </w:r>
    </w:p>
    <w:p w:rsidR="00A94580" w:rsidRPr="00A94580" w:rsidRDefault="00A94580" w:rsidP="00A94580">
      <w:pPr>
        <w:ind w:firstLine="567"/>
        <w:jc w:val="left"/>
        <w:rPr>
          <w:lang w:val="fi-FI"/>
        </w:rPr>
      </w:pPr>
    </w:p>
    <w:p w:rsidR="00E3660F" w:rsidRDefault="00CD746C" w:rsidP="000206D3">
      <w:pPr>
        <w:pStyle w:val="Heading2"/>
        <w:numPr>
          <w:ilvl w:val="1"/>
          <w:numId w:val="2"/>
        </w:numPr>
        <w:spacing w:before="0" w:after="0"/>
      </w:pPr>
      <w:bookmarkStart w:id="17" w:name="_Toc200487865"/>
      <w:bookmarkStart w:id="18" w:name="_Toc200487986"/>
      <w:bookmarkStart w:id="19" w:name="_Toc498902081"/>
      <w:r>
        <w:t>R</w:t>
      </w:r>
      <w:r w:rsidR="00E30A93">
        <w:t>umusan Masalah</w:t>
      </w:r>
      <w:bookmarkEnd w:id="17"/>
      <w:bookmarkEnd w:id="18"/>
      <w:bookmarkEnd w:id="19"/>
    </w:p>
    <w:p w:rsidR="00FC1F17" w:rsidRDefault="00BA6FB3" w:rsidP="00C26946">
      <w:pPr>
        <w:ind w:firstLine="567"/>
      </w:pPr>
      <w:r>
        <w:rPr>
          <w:lang w:val="id-ID"/>
        </w:rPr>
        <w:t>Berdasarkan latar belakang</w:t>
      </w:r>
      <w:r w:rsidR="00BF6926">
        <w:t xml:space="preserve"> yang sudah dijelaskan diatas, maka penulis merumuskan beberapa masalah sebagai berikut : </w:t>
      </w:r>
    </w:p>
    <w:p w:rsidR="00BF6926" w:rsidRDefault="00BF6926" w:rsidP="000206D3">
      <w:pPr>
        <w:numPr>
          <w:ilvl w:val="0"/>
          <w:numId w:val="14"/>
        </w:numPr>
      </w:pPr>
      <w:r>
        <w:t xml:space="preserve">Bagaimana merancang dan membangun suatu sistem dengan </w:t>
      </w:r>
      <w:r w:rsidR="000A5BB4">
        <w:t xml:space="preserve">baik </w:t>
      </w:r>
      <w:r w:rsidR="0043434D">
        <w:t>dalam mendukung pelaksanaan</w:t>
      </w:r>
      <w:r>
        <w:t xml:space="preserve"> disposisi </w:t>
      </w:r>
      <w:proofErr w:type="gramStart"/>
      <w:r>
        <w:t>surat</w:t>
      </w:r>
      <w:proofErr w:type="gramEnd"/>
      <w:r>
        <w:t xml:space="preserve"> antar bagian perusahaan</w:t>
      </w:r>
      <w:r w:rsidR="00053041">
        <w:t>.</w:t>
      </w:r>
    </w:p>
    <w:p w:rsidR="00BF6926" w:rsidRPr="00BF6926" w:rsidRDefault="00BF6926" w:rsidP="000206D3">
      <w:pPr>
        <w:numPr>
          <w:ilvl w:val="0"/>
          <w:numId w:val="14"/>
        </w:numPr>
      </w:pPr>
      <w:r>
        <w:t xml:space="preserve">Bagaimana membuat format </w:t>
      </w:r>
      <w:proofErr w:type="gramStart"/>
      <w:r>
        <w:t>surat</w:t>
      </w:r>
      <w:proofErr w:type="gramEnd"/>
      <w:r>
        <w:t xml:space="preserve"> yang sesuai dengan </w:t>
      </w:r>
      <w:r w:rsidR="00053041">
        <w:t>ketentuan.</w:t>
      </w:r>
    </w:p>
    <w:p w:rsidR="00053041" w:rsidRDefault="00CD746C" w:rsidP="000206D3">
      <w:pPr>
        <w:pStyle w:val="Heading2"/>
        <w:numPr>
          <w:ilvl w:val="1"/>
          <w:numId w:val="4"/>
        </w:numPr>
        <w:spacing w:before="0" w:after="0"/>
      </w:pPr>
      <w:bookmarkStart w:id="20" w:name="_Toc498902082"/>
      <w:r>
        <w:t>Batasan Masalah</w:t>
      </w:r>
      <w:bookmarkEnd w:id="20"/>
    </w:p>
    <w:p w:rsidR="00053041" w:rsidRPr="00053041" w:rsidRDefault="00053041" w:rsidP="00A81A74">
      <w:pPr>
        <w:ind w:firstLine="567"/>
      </w:pPr>
      <w:r>
        <w:t xml:space="preserve">Supaya </w:t>
      </w:r>
      <w:r w:rsidR="00773221">
        <w:t xml:space="preserve">penelitian dalam makalah ini lebih terarah dan memudahkan </w:t>
      </w:r>
      <w:r w:rsidR="00A81A74">
        <w:t xml:space="preserve">dalam </w:t>
      </w:r>
      <w:r w:rsidR="00773221">
        <w:t xml:space="preserve">pembahasan, maka perlu adanya pembatasan masalah, </w:t>
      </w:r>
      <w:proofErr w:type="gramStart"/>
      <w:r w:rsidR="00773221">
        <w:t>yaitu :</w:t>
      </w:r>
      <w:proofErr w:type="gramEnd"/>
      <w:r w:rsidR="00773221">
        <w:t xml:space="preserve"> </w:t>
      </w:r>
    </w:p>
    <w:p w:rsidR="00497616" w:rsidRPr="00497616" w:rsidRDefault="00773221" w:rsidP="000206D3">
      <w:pPr>
        <w:numPr>
          <w:ilvl w:val="0"/>
          <w:numId w:val="12"/>
        </w:numPr>
        <w:ind w:left="993" w:hanging="426"/>
        <w:rPr>
          <w:lang w:val="id-ID"/>
        </w:rPr>
      </w:pPr>
      <w:r>
        <w:t xml:space="preserve">Perancangan sistem yang dibahas adalah sistem informasi yang berhubungan dengan disposisi </w:t>
      </w:r>
      <w:proofErr w:type="gramStart"/>
      <w:r>
        <w:t>surat</w:t>
      </w:r>
      <w:proofErr w:type="gramEnd"/>
      <w:r>
        <w:t>.</w:t>
      </w:r>
    </w:p>
    <w:p w:rsidR="007D3D41" w:rsidRPr="007D3D41" w:rsidRDefault="00497616" w:rsidP="000206D3">
      <w:pPr>
        <w:numPr>
          <w:ilvl w:val="0"/>
          <w:numId w:val="12"/>
        </w:numPr>
        <w:ind w:left="993" w:hanging="426"/>
        <w:rPr>
          <w:lang w:val="id-ID"/>
        </w:rPr>
      </w:pPr>
      <w:r>
        <w:t>Pembangunan sistem ini menggunakan teknologi berba</w:t>
      </w:r>
      <w:r w:rsidR="00773221">
        <w:t xml:space="preserve">sis web, menggunakan bahasa pemrograman </w:t>
      </w:r>
      <w:proofErr w:type="gramStart"/>
      <w:r w:rsidR="00773221">
        <w:t>PHP</w:t>
      </w:r>
      <w:r w:rsidR="007D3D41">
        <w:t xml:space="preserve">  dan</w:t>
      </w:r>
      <w:proofErr w:type="gramEnd"/>
      <w:r w:rsidR="007D3D41">
        <w:t xml:space="preserve"> desain </w:t>
      </w:r>
      <w:r w:rsidR="007D3D41">
        <w:rPr>
          <w:i/>
        </w:rPr>
        <w:t xml:space="preserve">web </w:t>
      </w:r>
      <w:r w:rsidR="00773221">
        <w:t xml:space="preserve">CMS </w:t>
      </w:r>
      <w:r w:rsidR="00773221">
        <w:rPr>
          <w:i/>
        </w:rPr>
        <w:t>(Content Management System)</w:t>
      </w:r>
      <w:r w:rsidR="00773221">
        <w:t xml:space="preserve"> Materialize</w:t>
      </w:r>
      <w:r w:rsidR="007D3D41">
        <w:t>.</w:t>
      </w:r>
    </w:p>
    <w:p w:rsidR="00FC1F17" w:rsidRPr="005715A9" w:rsidRDefault="007D3D41" w:rsidP="000206D3">
      <w:pPr>
        <w:numPr>
          <w:ilvl w:val="0"/>
          <w:numId w:val="12"/>
        </w:numPr>
        <w:ind w:left="993" w:hanging="426"/>
        <w:rPr>
          <w:lang w:val="id-ID"/>
        </w:rPr>
      </w:pPr>
      <w:r>
        <w:rPr>
          <w:i/>
        </w:rPr>
        <w:t>Server</w:t>
      </w:r>
      <w:r>
        <w:t xml:space="preserve"> menggunakan </w:t>
      </w:r>
      <w:r>
        <w:rPr>
          <w:i/>
        </w:rPr>
        <w:t>Apache</w:t>
      </w:r>
      <w:r>
        <w:t>.</w:t>
      </w:r>
    </w:p>
    <w:p w:rsidR="00F51D63" w:rsidRDefault="00F51D63" w:rsidP="000206D3">
      <w:pPr>
        <w:pStyle w:val="Heading2"/>
        <w:numPr>
          <w:ilvl w:val="1"/>
          <w:numId w:val="4"/>
        </w:numPr>
        <w:spacing w:before="0" w:after="0"/>
      </w:pPr>
      <w:bookmarkStart w:id="21" w:name="_Toc498902083"/>
      <w:r>
        <w:lastRenderedPageBreak/>
        <w:t>Penjadwalan</w:t>
      </w:r>
      <w:bookmarkEnd w:id="21"/>
    </w:p>
    <w:p w:rsidR="000D57DA" w:rsidRDefault="000F77F6" w:rsidP="000D57DA">
      <w:pPr>
        <w:pStyle w:val="Caption"/>
      </w:pPr>
      <w:bookmarkStart w:id="22" w:name="_Toc498897863"/>
      <w:proofErr w:type="gramStart"/>
      <w:r>
        <w:t xml:space="preserve">Tabel </w:t>
      </w:r>
      <w:r w:rsidR="00F03F75">
        <w:fldChar w:fldCharType="begin"/>
      </w:r>
      <w:r w:rsidR="002B3950">
        <w:instrText xml:space="preserve"> STYLEREF 1 \s </w:instrText>
      </w:r>
      <w:r w:rsidR="00F03F75">
        <w:fldChar w:fldCharType="separate"/>
      </w:r>
      <w:r w:rsidR="00124DBD">
        <w:rPr>
          <w:noProof/>
        </w:rPr>
        <w:t>I</w:t>
      </w:r>
      <w:r w:rsidR="00F03F75">
        <w:fldChar w:fldCharType="end"/>
      </w:r>
      <w:r w:rsidR="002B3950">
        <w:t>.</w:t>
      </w:r>
      <w:proofErr w:type="gramEnd"/>
      <w:r w:rsidR="00F03F75">
        <w:fldChar w:fldCharType="begin"/>
      </w:r>
      <w:r w:rsidR="002B3950">
        <w:instrText xml:space="preserve"> SEQ Tabel \* ARABIC \s 1 </w:instrText>
      </w:r>
      <w:r w:rsidR="00F03F75">
        <w:fldChar w:fldCharType="separate"/>
      </w:r>
      <w:r w:rsidR="00124DBD">
        <w:rPr>
          <w:noProof/>
        </w:rPr>
        <w:t>1</w:t>
      </w:r>
      <w:r w:rsidR="00F03F75">
        <w:fldChar w:fldCharType="end"/>
      </w:r>
      <w:r w:rsidR="005715A9">
        <w:t xml:space="preserve">. </w:t>
      </w:r>
      <w:r w:rsidR="005715A9">
        <w:rPr>
          <w:lang w:val="id-ID"/>
        </w:rPr>
        <w:t>Penjadwalan</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2250"/>
        <w:gridCol w:w="4806"/>
      </w:tblGrid>
      <w:tr w:rsidR="000D57DA" w:rsidTr="003D2A7A">
        <w:tc>
          <w:tcPr>
            <w:tcW w:w="1098" w:type="dxa"/>
            <w:shd w:val="clear" w:color="auto" w:fill="auto"/>
          </w:tcPr>
          <w:p w:rsidR="000D57DA" w:rsidRDefault="000D57DA" w:rsidP="003D2A7A">
            <w:pPr>
              <w:spacing w:before="0" w:after="0"/>
              <w:jc w:val="center"/>
            </w:pPr>
            <w:r>
              <w:t>No.</w:t>
            </w:r>
          </w:p>
        </w:tc>
        <w:tc>
          <w:tcPr>
            <w:tcW w:w="2250" w:type="dxa"/>
            <w:shd w:val="clear" w:color="auto" w:fill="auto"/>
          </w:tcPr>
          <w:p w:rsidR="000D57DA" w:rsidRDefault="000D57DA" w:rsidP="003D2A7A">
            <w:pPr>
              <w:spacing w:before="0" w:after="0"/>
              <w:jc w:val="center"/>
            </w:pPr>
            <w:r>
              <w:t>Tanggal</w:t>
            </w:r>
          </w:p>
        </w:tc>
        <w:tc>
          <w:tcPr>
            <w:tcW w:w="4806" w:type="dxa"/>
            <w:shd w:val="clear" w:color="auto" w:fill="auto"/>
          </w:tcPr>
          <w:p w:rsidR="000D57DA" w:rsidRDefault="000D57DA" w:rsidP="003D2A7A">
            <w:pPr>
              <w:spacing w:before="0" w:after="0"/>
              <w:jc w:val="center"/>
            </w:pPr>
            <w:r>
              <w:t>Kegiatan</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17 Oktober 2017</w:t>
            </w:r>
          </w:p>
        </w:tc>
        <w:tc>
          <w:tcPr>
            <w:tcW w:w="4806" w:type="dxa"/>
            <w:shd w:val="clear" w:color="auto" w:fill="auto"/>
          </w:tcPr>
          <w:p w:rsidR="000D57DA" w:rsidRDefault="000D57DA" w:rsidP="003D2A7A">
            <w:pPr>
              <w:spacing w:before="0" w:after="0"/>
            </w:pPr>
            <w:r>
              <w:t>Membuat Rancangan Program</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17 Oktober 2017</w:t>
            </w:r>
          </w:p>
        </w:tc>
        <w:tc>
          <w:tcPr>
            <w:tcW w:w="4806" w:type="dxa"/>
            <w:shd w:val="clear" w:color="auto" w:fill="auto"/>
          </w:tcPr>
          <w:p w:rsidR="000D57DA" w:rsidRDefault="000D57DA" w:rsidP="003D2A7A">
            <w:pPr>
              <w:spacing w:before="0" w:after="0"/>
            </w:pPr>
            <w:r>
              <w:t>Menganalisa Kebutuhan sistem</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21 Oktober 2017</w:t>
            </w:r>
          </w:p>
        </w:tc>
        <w:tc>
          <w:tcPr>
            <w:tcW w:w="4806" w:type="dxa"/>
            <w:shd w:val="clear" w:color="auto" w:fill="auto"/>
          </w:tcPr>
          <w:p w:rsidR="000D57DA" w:rsidRDefault="000D57DA" w:rsidP="003D2A7A">
            <w:pPr>
              <w:spacing w:before="0" w:after="0"/>
            </w:pPr>
            <w:r>
              <w:t>Mendesain perangkat lunak atau sistem</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28-29 Oktober 2017</w:t>
            </w:r>
          </w:p>
        </w:tc>
        <w:tc>
          <w:tcPr>
            <w:tcW w:w="4806" w:type="dxa"/>
            <w:shd w:val="clear" w:color="auto" w:fill="auto"/>
          </w:tcPr>
          <w:p w:rsidR="000D57DA" w:rsidRDefault="000D57DA" w:rsidP="003D2A7A">
            <w:pPr>
              <w:spacing w:before="0" w:after="0"/>
            </w:pPr>
            <w:r>
              <w:t>Implementasi perangkat lunak</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30 Oktober 2017</w:t>
            </w:r>
          </w:p>
        </w:tc>
        <w:tc>
          <w:tcPr>
            <w:tcW w:w="4806" w:type="dxa"/>
            <w:shd w:val="clear" w:color="auto" w:fill="auto"/>
          </w:tcPr>
          <w:p w:rsidR="000D57DA" w:rsidRDefault="000D57DA" w:rsidP="003D2A7A">
            <w:pPr>
              <w:spacing w:before="0" w:after="0"/>
            </w:pPr>
            <w:r>
              <w:t>Pengujian sistem</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4 November 2017</w:t>
            </w:r>
          </w:p>
        </w:tc>
        <w:tc>
          <w:tcPr>
            <w:tcW w:w="4806" w:type="dxa"/>
            <w:shd w:val="clear" w:color="auto" w:fill="auto"/>
          </w:tcPr>
          <w:p w:rsidR="000D57DA" w:rsidRDefault="000D57DA" w:rsidP="003D2A7A">
            <w:pPr>
              <w:spacing w:before="0" w:after="0"/>
            </w:pPr>
            <w:r>
              <w:t>Membuat makalah</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18 November 2017</w:t>
            </w:r>
          </w:p>
        </w:tc>
        <w:tc>
          <w:tcPr>
            <w:tcW w:w="4806" w:type="dxa"/>
            <w:shd w:val="clear" w:color="auto" w:fill="auto"/>
          </w:tcPr>
          <w:p w:rsidR="000D57DA" w:rsidRDefault="000D57DA" w:rsidP="003D2A7A">
            <w:pPr>
              <w:spacing w:before="0" w:after="0"/>
            </w:pPr>
            <w:r>
              <w:t>Observasi data pengertian disposisi surat</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19 November 2017</w:t>
            </w:r>
          </w:p>
        </w:tc>
        <w:tc>
          <w:tcPr>
            <w:tcW w:w="4806" w:type="dxa"/>
            <w:shd w:val="clear" w:color="auto" w:fill="auto"/>
          </w:tcPr>
          <w:p w:rsidR="000D57DA" w:rsidRPr="000206D3" w:rsidRDefault="000D57DA" w:rsidP="003D2A7A">
            <w:pPr>
              <w:spacing w:before="0" w:after="0"/>
              <w:rPr>
                <w:i/>
              </w:rPr>
            </w:pPr>
            <w:r>
              <w:t xml:space="preserve">Membuat </w:t>
            </w:r>
            <w:r w:rsidRPr="000206D3">
              <w:rPr>
                <w:i/>
              </w:rPr>
              <w:t>Power Point</w:t>
            </w:r>
          </w:p>
        </w:tc>
      </w:tr>
      <w:tr w:rsidR="000D57DA" w:rsidTr="003D2A7A">
        <w:tc>
          <w:tcPr>
            <w:tcW w:w="1098" w:type="dxa"/>
            <w:shd w:val="clear" w:color="auto" w:fill="auto"/>
          </w:tcPr>
          <w:p w:rsidR="000D57DA" w:rsidRDefault="000D57DA" w:rsidP="003D2A7A">
            <w:pPr>
              <w:numPr>
                <w:ilvl w:val="0"/>
                <w:numId w:val="15"/>
              </w:numPr>
              <w:spacing w:before="0" w:after="0"/>
            </w:pPr>
          </w:p>
        </w:tc>
        <w:tc>
          <w:tcPr>
            <w:tcW w:w="2250" w:type="dxa"/>
            <w:shd w:val="clear" w:color="auto" w:fill="auto"/>
          </w:tcPr>
          <w:p w:rsidR="000D57DA" w:rsidRPr="00620FC0" w:rsidRDefault="000D57DA" w:rsidP="003D2A7A">
            <w:pPr>
              <w:spacing w:before="0" w:after="0"/>
              <w:rPr>
                <w:lang w:val="id-ID"/>
              </w:rPr>
            </w:pPr>
            <w:r>
              <w:rPr>
                <w:lang w:val="id-ID"/>
              </w:rPr>
              <w:t>20 November 2017</w:t>
            </w:r>
          </w:p>
        </w:tc>
        <w:tc>
          <w:tcPr>
            <w:tcW w:w="4806" w:type="dxa"/>
            <w:shd w:val="clear" w:color="auto" w:fill="auto"/>
          </w:tcPr>
          <w:p w:rsidR="000D57DA" w:rsidRDefault="000D57DA" w:rsidP="003D2A7A">
            <w:pPr>
              <w:spacing w:before="0" w:after="0"/>
            </w:pPr>
            <w:r>
              <w:t>Presentasi hasil penelitian</w:t>
            </w:r>
          </w:p>
        </w:tc>
      </w:tr>
    </w:tbl>
    <w:p w:rsidR="003D289A" w:rsidRDefault="003D289A" w:rsidP="00EF0609">
      <w:pPr>
        <w:spacing w:before="0" w:after="0"/>
      </w:pPr>
    </w:p>
    <w:p w:rsidR="00FC1F17" w:rsidRDefault="00FC1F17"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E44CBE" w:rsidRDefault="00E44CBE" w:rsidP="00EF0609">
      <w:pPr>
        <w:spacing w:before="0" w:after="0"/>
      </w:pPr>
    </w:p>
    <w:p w:rsidR="00143E18" w:rsidRDefault="00143E18" w:rsidP="00EF0609">
      <w:pPr>
        <w:spacing w:before="0" w:after="0"/>
      </w:pPr>
    </w:p>
    <w:p w:rsidR="00E44CBE" w:rsidRDefault="00E44CBE" w:rsidP="00EF0609">
      <w:pPr>
        <w:spacing w:before="0" w:after="0"/>
      </w:pPr>
    </w:p>
    <w:p w:rsidR="003811C0" w:rsidRDefault="003811C0" w:rsidP="00E543BE">
      <w:pPr>
        <w:pStyle w:val="Heading1"/>
      </w:pPr>
      <w:bookmarkStart w:id="23" w:name="_Toc498902084"/>
      <w:bookmarkEnd w:id="23"/>
    </w:p>
    <w:p w:rsidR="003811C0" w:rsidRDefault="00F51D63" w:rsidP="00E543BE">
      <w:pPr>
        <w:pStyle w:val="NoSpacing"/>
      </w:pPr>
      <w:r>
        <w:rPr>
          <w:caps w:val="0"/>
        </w:rPr>
        <w:t>LANDASAN TEORI</w:t>
      </w:r>
    </w:p>
    <w:p w:rsidR="00F5297B" w:rsidRPr="00F5297B" w:rsidRDefault="00F51D63" w:rsidP="000206D3">
      <w:pPr>
        <w:pStyle w:val="Heading2"/>
        <w:numPr>
          <w:ilvl w:val="1"/>
          <w:numId w:val="6"/>
        </w:numPr>
      </w:pPr>
      <w:bookmarkStart w:id="24" w:name="_Toc498902085"/>
      <w:bookmarkStart w:id="25" w:name="_Toc200487871"/>
      <w:bookmarkStart w:id="26" w:name="_Toc200487992"/>
      <w:r>
        <w:t xml:space="preserve">Teori </w:t>
      </w:r>
      <w:r w:rsidR="001A5CF6">
        <w:t>Pendukung</w:t>
      </w:r>
      <w:bookmarkEnd w:id="24"/>
    </w:p>
    <w:p w:rsidR="00C41B7A" w:rsidRDefault="001A5CF6" w:rsidP="00455A9B">
      <w:pPr>
        <w:pStyle w:val="Heading3"/>
        <w:spacing w:line="480" w:lineRule="auto"/>
      </w:pPr>
      <w:bookmarkStart w:id="27" w:name="_Toc498902086"/>
      <w:r>
        <w:t>Bahasa Pemrograman</w:t>
      </w:r>
      <w:bookmarkEnd w:id="27"/>
    </w:p>
    <w:p w:rsidR="00F5297B" w:rsidRDefault="00F5297B" w:rsidP="000206D3">
      <w:pPr>
        <w:numPr>
          <w:ilvl w:val="0"/>
          <w:numId w:val="16"/>
        </w:numPr>
        <w:spacing w:before="0" w:after="0"/>
        <w:rPr>
          <w:rFonts w:eastAsia="Times New Roman"/>
          <w:szCs w:val="24"/>
        </w:rPr>
      </w:pPr>
      <w:r>
        <w:rPr>
          <w:rFonts w:eastAsia="Times New Roman"/>
          <w:szCs w:val="24"/>
        </w:rPr>
        <w:t>HTML</w:t>
      </w:r>
    </w:p>
    <w:p w:rsidR="002F067B" w:rsidRDefault="002F067B" w:rsidP="00455A9B">
      <w:pPr>
        <w:spacing w:before="0" w:after="0"/>
        <w:ind w:left="360" w:firstLine="360"/>
        <w:rPr>
          <w:rFonts w:eastAsia="Times New Roman"/>
          <w:szCs w:val="24"/>
        </w:rPr>
      </w:pPr>
      <w:r>
        <w:rPr>
          <w:rFonts w:eastAsia="Times New Roman"/>
          <w:szCs w:val="24"/>
        </w:rPr>
        <w:t xml:space="preserve">Menurut Alexander F. K. Sibero (2011:19) </w:t>
      </w:r>
      <w:proofErr w:type="gramStart"/>
      <w:r>
        <w:rPr>
          <w:rFonts w:eastAsia="Times New Roman"/>
          <w:szCs w:val="24"/>
        </w:rPr>
        <w:t xml:space="preserve">“ </w:t>
      </w:r>
      <w:r>
        <w:rPr>
          <w:rFonts w:eastAsia="Times New Roman"/>
          <w:i/>
          <w:szCs w:val="24"/>
        </w:rPr>
        <w:t>Hypertext</w:t>
      </w:r>
      <w:proofErr w:type="gramEnd"/>
      <w:r>
        <w:rPr>
          <w:rFonts w:eastAsia="Times New Roman"/>
          <w:i/>
          <w:szCs w:val="24"/>
        </w:rPr>
        <w:t xml:space="preserve"> Markup Language </w:t>
      </w:r>
      <w:r>
        <w:rPr>
          <w:rFonts w:eastAsia="Times New Roman"/>
          <w:szCs w:val="24"/>
        </w:rPr>
        <w:t xml:space="preserve">atau HTML adalah bahasa yang digunakan pada dokumen </w:t>
      </w:r>
      <w:r>
        <w:rPr>
          <w:rFonts w:eastAsia="Times New Roman"/>
          <w:i/>
          <w:szCs w:val="24"/>
        </w:rPr>
        <w:t>web</w:t>
      </w:r>
      <w:r>
        <w:rPr>
          <w:rFonts w:eastAsia="Times New Roman"/>
          <w:szCs w:val="24"/>
        </w:rPr>
        <w:t xml:space="preserve"> sebagai bahasa untuk pertukaran dokumen </w:t>
      </w:r>
      <w:r>
        <w:rPr>
          <w:rFonts w:eastAsia="Times New Roman"/>
          <w:i/>
          <w:szCs w:val="24"/>
        </w:rPr>
        <w:t>web</w:t>
      </w:r>
      <w:r>
        <w:rPr>
          <w:rFonts w:eastAsia="Times New Roman"/>
          <w:szCs w:val="24"/>
        </w:rPr>
        <w:t xml:space="preserve">”. </w:t>
      </w:r>
      <w:proofErr w:type="gramStart"/>
      <w:r>
        <w:rPr>
          <w:rFonts w:eastAsia="Times New Roman"/>
          <w:szCs w:val="24"/>
        </w:rPr>
        <w:t xml:space="preserve">Dokumen HTML terdiri dari komponen yaitu </w:t>
      </w:r>
      <w:r>
        <w:rPr>
          <w:rFonts w:eastAsia="Times New Roman"/>
          <w:i/>
          <w:szCs w:val="24"/>
        </w:rPr>
        <w:t>tag</w:t>
      </w:r>
      <w:r>
        <w:rPr>
          <w:rFonts w:eastAsia="Times New Roman"/>
          <w:szCs w:val="24"/>
        </w:rPr>
        <w:t>, elemen, dan atribut.</w:t>
      </w:r>
      <w:proofErr w:type="gramEnd"/>
    </w:p>
    <w:p w:rsidR="002F067B" w:rsidRDefault="002F067B" w:rsidP="00455A9B">
      <w:pPr>
        <w:spacing w:before="0" w:after="0"/>
        <w:ind w:left="360" w:firstLine="360"/>
        <w:rPr>
          <w:rFonts w:eastAsia="Times New Roman"/>
          <w:szCs w:val="24"/>
        </w:rPr>
      </w:pPr>
      <w:r>
        <w:rPr>
          <w:rFonts w:eastAsia="Times New Roman"/>
          <w:szCs w:val="24"/>
        </w:rPr>
        <w:t xml:space="preserve">Menurut Alexander F. K. Sibero (2011:19) </w:t>
      </w:r>
      <w:proofErr w:type="gramStart"/>
      <w:r>
        <w:rPr>
          <w:rFonts w:eastAsia="Times New Roman"/>
          <w:szCs w:val="24"/>
        </w:rPr>
        <w:t>“ Tag</w:t>
      </w:r>
      <w:proofErr w:type="gramEnd"/>
      <w:r>
        <w:rPr>
          <w:rFonts w:eastAsia="Times New Roman"/>
          <w:szCs w:val="24"/>
        </w:rPr>
        <w:t xml:space="preserve"> adalah tanda awal &lt; dan tanda akhir &gt; yang digunakan sebagai pengapit suatu elemen. Tag pada elemen pembuka diawali dengan &lt; dan diakhiri dengan tanda &gt;. </w:t>
      </w:r>
      <w:proofErr w:type="gramStart"/>
      <w:r>
        <w:rPr>
          <w:rFonts w:eastAsia="Times New Roman"/>
          <w:szCs w:val="24"/>
        </w:rPr>
        <w:t>Sedangkan untuk elemen penutup diawalin dengan tanda &lt; dan / kemudian diakhiri dengan tanda &gt;.”</w:t>
      </w:r>
      <w:proofErr w:type="gramEnd"/>
    </w:p>
    <w:p w:rsidR="00455A9B" w:rsidRDefault="00455A9B" w:rsidP="00455A9B">
      <w:pPr>
        <w:spacing w:before="0" w:after="0"/>
        <w:ind w:left="360" w:firstLine="360"/>
        <w:rPr>
          <w:rFonts w:eastAsia="Times New Roman"/>
          <w:szCs w:val="24"/>
        </w:rPr>
      </w:pPr>
    </w:p>
    <w:p w:rsidR="00C874EA" w:rsidRPr="00C874EA" w:rsidRDefault="00C874EA" w:rsidP="000206D3">
      <w:pPr>
        <w:numPr>
          <w:ilvl w:val="0"/>
          <w:numId w:val="16"/>
        </w:numPr>
        <w:spacing w:before="0" w:after="0"/>
        <w:rPr>
          <w:rFonts w:eastAsia="Times New Roman"/>
          <w:szCs w:val="24"/>
        </w:rPr>
      </w:pPr>
      <w:r>
        <w:rPr>
          <w:rFonts w:eastAsia="Times New Roman"/>
          <w:szCs w:val="24"/>
        </w:rPr>
        <w:t xml:space="preserve">CSS </w:t>
      </w:r>
      <w:r>
        <w:rPr>
          <w:rFonts w:eastAsia="Times New Roman"/>
          <w:i/>
          <w:szCs w:val="24"/>
        </w:rPr>
        <w:t>(Cascade Style Sheet)</w:t>
      </w:r>
    </w:p>
    <w:p w:rsidR="00D46DC9" w:rsidRDefault="00455A9B" w:rsidP="00455A9B">
      <w:pPr>
        <w:spacing w:before="0" w:after="0"/>
        <w:ind w:left="360" w:firstLine="360"/>
        <w:rPr>
          <w:rFonts w:eastAsia="Times New Roman"/>
          <w:szCs w:val="24"/>
        </w:rPr>
      </w:pPr>
      <w:r>
        <w:rPr>
          <w:rFonts w:eastAsia="Times New Roman"/>
          <w:szCs w:val="24"/>
        </w:rPr>
        <w:t xml:space="preserve">Menurut Jasakom (2012:107) </w:t>
      </w:r>
      <w:proofErr w:type="gramStart"/>
      <w:r>
        <w:rPr>
          <w:rFonts w:eastAsia="Times New Roman"/>
          <w:szCs w:val="24"/>
        </w:rPr>
        <w:t xml:space="preserve">“ </w:t>
      </w:r>
      <w:r>
        <w:rPr>
          <w:rFonts w:eastAsia="Times New Roman"/>
          <w:i/>
          <w:szCs w:val="24"/>
        </w:rPr>
        <w:t>Cascading</w:t>
      </w:r>
      <w:proofErr w:type="gramEnd"/>
      <w:r>
        <w:rPr>
          <w:rFonts w:eastAsia="Times New Roman"/>
          <w:i/>
          <w:szCs w:val="24"/>
        </w:rPr>
        <w:t xml:space="preserve"> Style Sheet </w:t>
      </w:r>
      <w:r>
        <w:rPr>
          <w:rFonts w:eastAsia="Times New Roman"/>
          <w:szCs w:val="24"/>
        </w:rPr>
        <w:t xml:space="preserve">(CSS) merupakan salah satu bahasa pemrograman </w:t>
      </w:r>
      <w:r>
        <w:rPr>
          <w:rFonts w:eastAsia="Times New Roman"/>
          <w:i/>
          <w:szCs w:val="24"/>
        </w:rPr>
        <w:t xml:space="preserve">web </w:t>
      </w:r>
      <w:r>
        <w:rPr>
          <w:rFonts w:eastAsia="Times New Roman"/>
          <w:szCs w:val="24"/>
        </w:rPr>
        <w:t xml:space="preserve">untuk mengendalikan beberapa komponen dalam sebuah </w:t>
      </w:r>
      <w:r>
        <w:rPr>
          <w:rFonts w:eastAsia="Times New Roman"/>
          <w:i/>
          <w:szCs w:val="24"/>
        </w:rPr>
        <w:t xml:space="preserve">web </w:t>
      </w:r>
      <w:r>
        <w:rPr>
          <w:rFonts w:eastAsia="Times New Roman"/>
          <w:szCs w:val="24"/>
        </w:rPr>
        <w:t xml:space="preserve">sehingga akan lebih terstruktur dan seragam”. Sama halnya </w:t>
      </w:r>
      <w:r>
        <w:rPr>
          <w:rFonts w:eastAsia="Times New Roman"/>
          <w:i/>
          <w:szCs w:val="24"/>
        </w:rPr>
        <w:t xml:space="preserve">style </w:t>
      </w:r>
      <w:r>
        <w:rPr>
          <w:rFonts w:eastAsia="Times New Roman"/>
          <w:szCs w:val="24"/>
        </w:rPr>
        <w:t xml:space="preserve">dalam aplikasi pengolahan kata seperti Microsoft Word yang dapat mengatur beberapa </w:t>
      </w:r>
      <w:r>
        <w:rPr>
          <w:rFonts w:eastAsia="Times New Roman"/>
          <w:i/>
          <w:szCs w:val="24"/>
        </w:rPr>
        <w:t>style</w:t>
      </w:r>
      <w:r>
        <w:rPr>
          <w:rFonts w:eastAsia="Times New Roman"/>
          <w:szCs w:val="24"/>
        </w:rPr>
        <w:t xml:space="preserve"> misalnya </w:t>
      </w:r>
      <w:r>
        <w:rPr>
          <w:rFonts w:eastAsia="Times New Roman"/>
          <w:i/>
          <w:szCs w:val="24"/>
        </w:rPr>
        <w:t xml:space="preserve">heading, subbab, bodytext, footer, images, </w:t>
      </w:r>
      <w:r>
        <w:rPr>
          <w:rFonts w:eastAsia="Times New Roman"/>
          <w:szCs w:val="24"/>
        </w:rPr>
        <w:t xml:space="preserve">dan </w:t>
      </w:r>
      <w:r>
        <w:rPr>
          <w:rFonts w:eastAsia="Times New Roman"/>
          <w:i/>
          <w:szCs w:val="24"/>
        </w:rPr>
        <w:t xml:space="preserve">style </w:t>
      </w:r>
      <w:r>
        <w:rPr>
          <w:rFonts w:eastAsia="Times New Roman"/>
          <w:szCs w:val="24"/>
        </w:rPr>
        <w:t xml:space="preserve">lainnya untuk dapat digunakan bersama – sama dalam beberapa berkas </w:t>
      </w:r>
      <w:r>
        <w:rPr>
          <w:rFonts w:eastAsia="Times New Roman"/>
          <w:i/>
          <w:szCs w:val="24"/>
        </w:rPr>
        <w:t>(file)</w:t>
      </w:r>
      <w:r>
        <w:rPr>
          <w:rFonts w:eastAsia="Times New Roman"/>
          <w:szCs w:val="24"/>
        </w:rPr>
        <w:t xml:space="preserve">. </w:t>
      </w:r>
      <w:proofErr w:type="gramStart"/>
      <w:r>
        <w:rPr>
          <w:rFonts w:eastAsia="Times New Roman"/>
          <w:szCs w:val="24"/>
        </w:rPr>
        <w:t xml:space="preserve">Pada umumnya CSS dipakai untuk memformat </w:t>
      </w:r>
      <w:r w:rsidR="00722395">
        <w:rPr>
          <w:rFonts w:eastAsia="Times New Roman"/>
          <w:szCs w:val="24"/>
        </w:rPr>
        <w:t xml:space="preserve">tampilan halaman </w:t>
      </w:r>
      <w:r w:rsidR="00722395">
        <w:rPr>
          <w:rFonts w:eastAsia="Times New Roman"/>
          <w:i/>
          <w:szCs w:val="24"/>
        </w:rPr>
        <w:t xml:space="preserve">web </w:t>
      </w:r>
      <w:r w:rsidR="00722395">
        <w:rPr>
          <w:rFonts w:eastAsia="Times New Roman"/>
          <w:szCs w:val="24"/>
        </w:rPr>
        <w:t>yang dibuat dengan bahasa HTML dan XHTML.</w:t>
      </w:r>
      <w:proofErr w:type="gramEnd"/>
      <w:r w:rsidR="00722395">
        <w:rPr>
          <w:rFonts w:eastAsia="Times New Roman"/>
          <w:szCs w:val="24"/>
        </w:rPr>
        <w:t xml:space="preserve"> </w:t>
      </w:r>
      <w:proofErr w:type="gramStart"/>
      <w:r w:rsidR="00722395">
        <w:rPr>
          <w:rFonts w:eastAsia="Times New Roman"/>
          <w:szCs w:val="24"/>
        </w:rPr>
        <w:t xml:space="preserve">Nama CSS sendiri didapat dari fakta bahwa setiap deklarasi </w:t>
      </w:r>
      <w:r w:rsidR="00722395">
        <w:rPr>
          <w:rFonts w:eastAsia="Times New Roman"/>
          <w:i/>
          <w:szCs w:val="24"/>
        </w:rPr>
        <w:t xml:space="preserve">style </w:t>
      </w:r>
      <w:r w:rsidR="00722395">
        <w:rPr>
          <w:rFonts w:eastAsia="Times New Roman"/>
          <w:szCs w:val="24"/>
        </w:rPr>
        <w:t>yang berbeda dapat diletakkan secara berurutan, yang kemudian membentuk hubungan ayah-anak (</w:t>
      </w:r>
      <w:r w:rsidR="00722395">
        <w:rPr>
          <w:rFonts w:eastAsia="Times New Roman"/>
          <w:i/>
          <w:szCs w:val="24"/>
        </w:rPr>
        <w:t>parent-child</w:t>
      </w:r>
      <w:r w:rsidR="00722395">
        <w:rPr>
          <w:rFonts w:eastAsia="Times New Roman"/>
          <w:szCs w:val="24"/>
        </w:rPr>
        <w:t xml:space="preserve">) pada setiap </w:t>
      </w:r>
      <w:r w:rsidR="00722395">
        <w:rPr>
          <w:rFonts w:eastAsia="Times New Roman"/>
          <w:i/>
          <w:szCs w:val="24"/>
        </w:rPr>
        <w:t>style</w:t>
      </w:r>
      <w:r w:rsidR="00722395">
        <w:rPr>
          <w:rFonts w:eastAsia="Times New Roman"/>
          <w:szCs w:val="24"/>
        </w:rPr>
        <w:t>.</w:t>
      </w:r>
      <w:proofErr w:type="gramEnd"/>
      <w:r w:rsidR="00722395">
        <w:rPr>
          <w:rFonts w:eastAsia="Times New Roman"/>
          <w:szCs w:val="24"/>
        </w:rPr>
        <w:t xml:space="preserve"> </w:t>
      </w:r>
      <w:proofErr w:type="gramStart"/>
      <w:r w:rsidR="00722395">
        <w:rPr>
          <w:rFonts w:eastAsia="Times New Roman"/>
          <w:szCs w:val="24"/>
        </w:rPr>
        <w:t xml:space="preserve">CSS merupakan sebuah teknologi internet yang </w:t>
      </w:r>
      <w:r w:rsidR="00F6561E">
        <w:rPr>
          <w:rFonts w:eastAsia="Times New Roman"/>
          <w:szCs w:val="24"/>
        </w:rPr>
        <w:t xml:space="preserve">direkomendasikan oleh </w:t>
      </w:r>
      <w:r w:rsidR="00F6561E">
        <w:rPr>
          <w:rFonts w:eastAsia="Times New Roman"/>
          <w:i/>
          <w:szCs w:val="24"/>
        </w:rPr>
        <w:t xml:space="preserve">World Wide Web Consortium </w:t>
      </w:r>
      <w:r w:rsidR="00F6561E">
        <w:rPr>
          <w:rFonts w:eastAsia="Times New Roman"/>
          <w:szCs w:val="24"/>
        </w:rPr>
        <w:t>atau W3C pada tahun 1996.</w:t>
      </w:r>
      <w:proofErr w:type="gramEnd"/>
      <w:r w:rsidR="00F6561E">
        <w:rPr>
          <w:rFonts w:eastAsia="Times New Roman"/>
          <w:szCs w:val="24"/>
        </w:rPr>
        <w:t xml:space="preserve"> </w:t>
      </w:r>
      <w:proofErr w:type="gramStart"/>
      <w:r w:rsidR="00F6561E">
        <w:rPr>
          <w:rFonts w:eastAsia="Times New Roman"/>
          <w:szCs w:val="24"/>
        </w:rPr>
        <w:t xml:space="preserve">Setelah CSS distandarisasikan, Internet Explorer dan Netscape </w:t>
      </w:r>
      <w:r w:rsidR="00F6561E">
        <w:rPr>
          <w:rFonts w:eastAsia="Times New Roman"/>
          <w:szCs w:val="24"/>
        </w:rPr>
        <w:lastRenderedPageBreak/>
        <w:t xml:space="preserve">melepas </w:t>
      </w:r>
      <w:r w:rsidR="00F6561E">
        <w:rPr>
          <w:rFonts w:eastAsia="Times New Roman"/>
          <w:i/>
          <w:szCs w:val="24"/>
        </w:rPr>
        <w:t xml:space="preserve">browser </w:t>
      </w:r>
      <w:r w:rsidR="00F6561E">
        <w:rPr>
          <w:rFonts w:eastAsia="Times New Roman"/>
          <w:szCs w:val="24"/>
        </w:rPr>
        <w:t>terbaru mereka yang tela</w:t>
      </w:r>
      <w:r w:rsidR="002F39E3">
        <w:rPr>
          <w:rFonts w:eastAsia="Times New Roman"/>
          <w:szCs w:val="24"/>
        </w:rPr>
        <w:t>h sesuai atau paling tidak hampi</w:t>
      </w:r>
      <w:r w:rsidR="00F6561E">
        <w:rPr>
          <w:rFonts w:eastAsia="Times New Roman"/>
          <w:szCs w:val="24"/>
        </w:rPr>
        <w:t>r mendekati standar CSS.</w:t>
      </w:r>
      <w:proofErr w:type="gramEnd"/>
    </w:p>
    <w:p w:rsidR="00C54B54" w:rsidRDefault="00C54B54" w:rsidP="00455A9B">
      <w:pPr>
        <w:spacing w:before="0" w:after="0"/>
        <w:ind w:left="360" w:firstLine="360"/>
        <w:rPr>
          <w:rFonts w:eastAsia="Times New Roman"/>
          <w:szCs w:val="24"/>
        </w:rPr>
      </w:pPr>
    </w:p>
    <w:p w:rsidR="00F6561E" w:rsidRDefault="00F6561E" w:rsidP="000206D3">
      <w:pPr>
        <w:numPr>
          <w:ilvl w:val="0"/>
          <w:numId w:val="16"/>
        </w:numPr>
        <w:spacing w:before="0" w:after="0"/>
        <w:rPr>
          <w:rFonts w:eastAsia="Times New Roman"/>
          <w:szCs w:val="24"/>
        </w:rPr>
      </w:pPr>
      <w:r>
        <w:rPr>
          <w:rFonts w:eastAsia="Times New Roman"/>
          <w:szCs w:val="24"/>
        </w:rPr>
        <w:t>JavaScript</w:t>
      </w:r>
    </w:p>
    <w:p w:rsidR="00F6561E" w:rsidRDefault="00F6561E" w:rsidP="00E1551F">
      <w:pPr>
        <w:spacing w:before="0" w:after="0"/>
        <w:ind w:left="360" w:firstLine="360"/>
        <w:rPr>
          <w:rFonts w:eastAsia="Times New Roman"/>
          <w:szCs w:val="24"/>
        </w:rPr>
      </w:pPr>
      <w:r>
        <w:rPr>
          <w:rFonts w:eastAsia="Times New Roman"/>
          <w:szCs w:val="24"/>
        </w:rPr>
        <w:t>Menurut Alexander F. K. Siberto (2011:151) “</w:t>
      </w:r>
      <w:r>
        <w:rPr>
          <w:rFonts w:eastAsia="Times New Roman"/>
          <w:i/>
          <w:szCs w:val="24"/>
        </w:rPr>
        <w:t xml:space="preserve">Javascript </w:t>
      </w:r>
      <w:r>
        <w:rPr>
          <w:rFonts w:eastAsia="Times New Roman"/>
          <w:szCs w:val="24"/>
        </w:rPr>
        <w:t xml:space="preserve">adalah suatu bahasa pemograman yang dikembangkan untuk dapat berjalan pada </w:t>
      </w:r>
      <w:r>
        <w:rPr>
          <w:rFonts w:eastAsia="Times New Roman"/>
          <w:i/>
          <w:szCs w:val="24"/>
        </w:rPr>
        <w:t>web browser</w:t>
      </w:r>
      <w:r>
        <w:rPr>
          <w:rFonts w:eastAsia="Times New Roman"/>
          <w:szCs w:val="24"/>
        </w:rPr>
        <w:t xml:space="preserve">”. Pada awalnya </w:t>
      </w:r>
      <w:r>
        <w:rPr>
          <w:rFonts w:eastAsia="Times New Roman"/>
          <w:i/>
          <w:szCs w:val="24"/>
        </w:rPr>
        <w:t xml:space="preserve">Javascript </w:t>
      </w:r>
      <w:r>
        <w:rPr>
          <w:rFonts w:eastAsia="Times New Roman"/>
          <w:szCs w:val="24"/>
        </w:rPr>
        <w:t xml:space="preserve">dikembangkan pada </w:t>
      </w:r>
      <w:r>
        <w:rPr>
          <w:rFonts w:eastAsia="Times New Roman"/>
          <w:i/>
          <w:szCs w:val="24"/>
        </w:rPr>
        <w:t xml:space="preserve">web browser Netscape </w:t>
      </w:r>
      <w:r>
        <w:rPr>
          <w:rFonts w:eastAsia="Times New Roman"/>
          <w:szCs w:val="24"/>
        </w:rPr>
        <w:t xml:space="preserve">oleh Brendan Eich dengan </w:t>
      </w:r>
      <w:proofErr w:type="gramStart"/>
      <w:r>
        <w:rPr>
          <w:rFonts w:eastAsia="Times New Roman"/>
          <w:szCs w:val="24"/>
        </w:rPr>
        <w:t>nama</w:t>
      </w:r>
      <w:proofErr w:type="gramEnd"/>
      <w:r>
        <w:rPr>
          <w:rFonts w:eastAsia="Times New Roman"/>
          <w:szCs w:val="24"/>
        </w:rPr>
        <w:t xml:space="preserve"> </w:t>
      </w:r>
      <w:r>
        <w:rPr>
          <w:rFonts w:eastAsia="Times New Roman"/>
          <w:i/>
          <w:szCs w:val="24"/>
        </w:rPr>
        <w:t xml:space="preserve">Mocha, </w:t>
      </w:r>
      <w:r>
        <w:rPr>
          <w:rFonts w:eastAsia="Times New Roman"/>
          <w:szCs w:val="24"/>
        </w:rPr>
        <w:t xml:space="preserve">kemudian berubah menjadi </w:t>
      </w:r>
      <w:r>
        <w:rPr>
          <w:rFonts w:eastAsia="Times New Roman"/>
          <w:i/>
          <w:szCs w:val="24"/>
        </w:rPr>
        <w:t>Live-Script</w:t>
      </w:r>
      <w:r>
        <w:rPr>
          <w:rFonts w:eastAsia="Times New Roman"/>
          <w:szCs w:val="24"/>
        </w:rPr>
        <w:t xml:space="preserve"> dan yang akhirnya sampai sekarang ini menjadi Javascript. </w:t>
      </w:r>
      <w:proofErr w:type="gramStart"/>
      <w:r>
        <w:rPr>
          <w:rFonts w:eastAsia="Times New Roman"/>
          <w:szCs w:val="24"/>
        </w:rPr>
        <w:t xml:space="preserve">Javascript yang pada awalnya dikembangkan pada </w:t>
      </w:r>
      <w:r>
        <w:rPr>
          <w:rFonts w:eastAsia="Times New Roman"/>
          <w:i/>
          <w:szCs w:val="24"/>
        </w:rPr>
        <w:t>web browser Netscape</w:t>
      </w:r>
      <w:r>
        <w:rPr>
          <w:rFonts w:eastAsia="Times New Roman"/>
          <w:szCs w:val="24"/>
        </w:rPr>
        <w:t xml:space="preserve"> kemudian menjadi </w:t>
      </w:r>
      <w:r w:rsidR="00437945">
        <w:rPr>
          <w:rFonts w:eastAsia="Times New Roman"/>
          <w:szCs w:val="24"/>
        </w:rPr>
        <w:t xml:space="preserve">populer dikalangan pengguna dan pengembangan </w:t>
      </w:r>
      <w:r w:rsidR="00437945">
        <w:rPr>
          <w:rFonts w:eastAsia="Times New Roman"/>
          <w:i/>
          <w:szCs w:val="24"/>
        </w:rPr>
        <w:t>web.</w:t>
      </w:r>
      <w:proofErr w:type="gramEnd"/>
      <w:r w:rsidR="00437945">
        <w:rPr>
          <w:rFonts w:eastAsia="Times New Roman"/>
          <w:szCs w:val="24"/>
        </w:rPr>
        <w:t xml:space="preserve"> Perkembangan Javascript menarik perhatian produsen </w:t>
      </w:r>
      <w:r w:rsidR="00437945">
        <w:rPr>
          <w:rFonts w:eastAsia="Times New Roman"/>
          <w:i/>
          <w:szCs w:val="24"/>
        </w:rPr>
        <w:t xml:space="preserve">web browser </w:t>
      </w:r>
      <w:r w:rsidR="00437945">
        <w:rPr>
          <w:rFonts w:eastAsia="Times New Roman"/>
          <w:szCs w:val="24"/>
        </w:rPr>
        <w:t xml:space="preserve">seperti Microsoft yang kemudian mengembangkan bahasa skripnya dengan </w:t>
      </w:r>
      <w:proofErr w:type="gramStart"/>
      <w:r w:rsidR="00437945">
        <w:rPr>
          <w:rFonts w:eastAsia="Times New Roman"/>
          <w:szCs w:val="24"/>
        </w:rPr>
        <w:t>nama</w:t>
      </w:r>
      <w:proofErr w:type="gramEnd"/>
      <w:r w:rsidR="00437945">
        <w:rPr>
          <w:rFonts w:eastAsia="Times New Roman"/>
          <w:szCs w:val="24"/>
        </w:rPr>
        <w:t xml:space="preserve"> Jscript. Dikarenakan masing-masing perkembangan memiliki aturan dan standar yang berbeda serta akibat dari persaingan pasar, maka pada tahun 1996 Netscape menyerahkan Javascript pada ECMA (</w:t>
      </w:r>
      <w:r w:rsidR="00437945">
        <w:rPr>
          <w:rFonts w:eastAsia="Times New Roman"/>
          <w:i/>
          <w:szCs w:val="24"/>
        </w:rPr>
        <w:t>European Computer Manufacture Association</w:t>
      </w:r>
      <w:r w:rsidR="00437945">
        <w:rPr>
          <w:rFonts w:eastAsia="Times New Roman"/>
          <w:szCs w:val="24"/>
        </w:rPr>
        <w:t>) Intenasional yaitu suatu organisasi internasional nirlaba untuk dipertim</w:t>
      </w:r>
      <w:r w:rsidR="00081D84">
        <w:rPr>
          <w:rFonts w:eastAsia="Times New Roman"/>
          <w:szCs w:val="24"/>
        </w:rPr>
        <w:t>bangkan sebagai standar industri</w:t>
      </w:r>
      <w:r w:rsidR="00437945">
        <w:rPr>
          <w:rFonts w:eastAsia="Times New Roman"/>
          <w:szCs w:val="24"/>
        </w:rPr>
        <w:t xml:space="preserve">, yang kemudian oleh ECMA Internasional mengeluarkan Javascript standar dengan nama ECMA Script. </w:t>
      </w:r>
    </w:p>
    <w:p w:rsidR="00C54B54" w:rsidRDefault="00C54B54" w:rsidP="00E1551F">
      <w:pPr>
        <w:spacing w:before="0" w:after="0"/>
        <w:ind w:left="360" w:firstLine="360"/>
        <w:rPr>
          <w:rFonts w:eastAsia="Times New Roman"/>
          <w:szCs w:val="24"/>
        </w:rPr>
      </w:pPr>
    </w:p>
    <w:p w:rsidR="00E1551F" w:rsidRDefault="00E1551F" w:rsidP="000206D3">
      <w:pPr>
        <w:numPr>
          <w:ilvl w:val="0"/>
          <w:numId w:val="16"/>
        </w:numPr>
        <w:spacing w:before="0" w:after="0"/>
        <w:rPr>
          <w:rFonts w:eastAsia="Times New Roman"/>
          <w:szCs w:val="24"/>
        </w:rPr>
      </w:pPr>
      <w:r>
        <w:rPr>
          <w:rFonts w:eastAsia="Times New Roman"/>
          <w:szCs w:val="24"/>
        </w:rPr>
        <w:t>jQuery</w:t>
      </w:r>
    </w:p>
    <w:p w:rsidR="00E1551F" w:rsidRPr="00E1551F" w:rsidRDefault="00E1551F" w:rsidP="00E1551F">
      <w:pPr>
        <w:spacing w:before="0" w:after="0"/>
        <w:ind w:left="360" w:firstLine="360"/>
        <w:rPr>
          <w:rFonts w:eastAsia="Times New Roman"/>
          <w:szCs w:val="24"/>
        </w:rPr>
      </w:pPr>
      <w:r>
        <w:rPr>
          <w:rFonts w:eastAsia="Times New Roman"/>
          <w:szCs w:val="24"/>
        </w:rPr>
        <w:t xml:space="preserve">Menurut Munigmini (2012:2) “jQuery adalah </w:t>
      </w:r>
      <w:r>
        <w:rPr>
          <w:rFonts w:eastAsia="Times New Roman"/>
          <w:i/>
          <w:szCs w:val="24"/>
        </w:rPr>
        <w:t xml:space="preserve">Javascript Library </w:t>
      </w:r>
      <w:r>
        <w:rPr>
          <w:rFonts w:eastAsia="Times New Roman"/>
          <w:szCs w:val="24"/>
        </w:rPr>
        <w:t xml:space="preserve">atau kumpulan kode fungsi Javascript siap pakai, sehingga mempermudah kita untuk membuat kode Javascript. </w:t>
      </w:r>
      <w:proofErr w:type="gramStart"/>
      <w:r>
        <w:rPr>
          <w:rFonts w:eastAsia="Times New Roman"/>
          <w:szCs w:val="24"/>
        </w:rPr>
        <w:t>Dalam kesimpulannya jQuery menyederhanakan kode Javascript”.</w:t>
      </w:r>
      <w:proofErr w:type="gramEnd"/>
    </w:p>
    <w:p w:rsidR="00C41B7A" w:rsidRDefault="001A5CF6" w:rsidP="00C41B7A">
      <w:pPr>
        <w:pStyle w:val="Heading3"/>
      </w:pPr>
      <w:bookmarkStart w:id="28" w:name="_Toc498902087"/>
      <w:r>
        <w:t>Permodelan Berbasis Objek (UML)</w:t>
      </w:r>
      <w:bookmarkEnd w:id="28"/>
    </w:p>
    <w:p w:rsidR="001F44FB" w:rsidRDefault="001F44FB" w:rsidP="003F3DFD">
      <w:pPr>
        <w:ind w:firstLine="720"/>
      </w:pPr>
      <w:proofErr w:type="gramStart"/>
      <w:r>
        <w:rPr>
          <w:i/>
        </w:rPr>
        <w:t xml:space="preserve">Unified Modeling Language </w:t>
      </w:r>
      <w:r>
        <w:t>(UML) adalah notasi yang lengkap untuk membuat visualisasi model suatu sistem.</w:t>
      </w:r>
      <w:proofErr w:type="gramEnd"/>
      <w:r>
        <w:t xml:space="preserve"> </w:t>
      </w:r>
      <w:proofErr w:type="gramStart"/>
      <w:r>
        <w:t>Sistem berisi informasi dan fungsi, tetapi secara normal digunakan untuk pemodelan sistem komputer.</w:t>
      </w:r>
      <w:proofErr w:type="gramEnd"/>
      <w:r>
        <w:t xml:space="preserve"> Didalam pemodelan objek guna menyajikan sistem yang berorientasi objek pada orang lain, </w:t>
      </w:r>
      <w:proofErr w:type="gramStart"/>
      <w:r>
        <w:t>akan</w:t>
      </w:r>
      <w:proofErr w:type="gramEnd"/>
      <w:r>
        <w:t xml:space="preserve"> </w:t>
      </w:r>
      <w:r>
        <w:lastRenderedPageBreak/>
        <w:t xml:space="preserve">sangat sulit dilakukan jika pemodelan tersebut dilakukan dalam bentuk bahasa pemrograman. </w:t>
      </w:r>
      <w:proofErr w:type="gramStart"/>
      <w:r>
        <w:t>Kesulitan yang muncul adalah timbulnya ketidakjelasan dan salah interpretasi di dalam pembacaan kode pemrograman untuk pemodelan objek tersebut.</w:t>
      </w:r>
      <w:proofErr w:type="gramEnd"/>
    </w:p>
    <w:p w:rsidR="001F44FB" w:rsidRDefault="005170F4" w:rsidP="003F3DFD">
      <w:pPr>
        <w:ind w:firstLine="720"/>
      </w:pPr>
      <w:r>
        <w:t>Menurut Widodo (2011</w:t>
      </w:r>
      <w:r w:rsidR="001F44FB">
        <w:t xml:space="preserve">:6), </w:t>
      </w:r>
      <w:proofErr w:type="gramStart"/>
      <w:r w:rsidR="001F44FB">
        <w:t>“ UML</w:t>
      </w:r>
      <w:proofErr w:type="gramEnd"/>
      <w:r w:rsidR="001F44FB">
        <w:t xml:space="preserve"> (</w:t>
      </w:r>
      <w:r w:rsidR="001F44FB">
        <w:rPr>
          <w:i/>
        </w:rPr>
        <w:t>Unified Modeling Language</w:t>
      </w:r>
      <w:r w:rsidR="001F44FB">
        <w:t>) adalah bahasa pemodelan</w:t>
      </w:r>
      <w:r>
        <w:t xml:space="preserve"> standar yang memiliki sintak dan semantik</w:t>
      </w:r>
      <w:r w:rsidR="001F44FB">
        <w:t xml:space="preserve">”. </w:t>
      </w:r>
      <w:proofErr w:type="gramStart"/>
      <w:r w:rsidR="003F3DFD">
        <w:t>Pemodelan sesungguhnya digunakan untuk penyederhanaan masalah-masalah yang kompleks sedemikian rupa sehingga lebih mudah dipelajari dan dipahami.</w:t>
      </w:r>
      <w:proofErr w:type="gramEnd"/>
      <w:r w:rsidR="003F3DFD">
        <w:t xml:space="preserve"> </w:t>
      </w:r>
    </w:p>
    <w:p w:rsidR="003F3DFD" w:rsidRDefault="003F3DFD" w:rsidP="003F3DFD">
      <w:pPr>
        <w:ind w:firstLine="720"/>
      </w:pPr>
      <w:r>
        <w:t xml:space="preserve">Untuk mendapatkan banyak pandangan terhadap sistem informasi yang </w:t>
      </w:r>
      <w:proofErr w:type="gramStart"/>
      <w:r>
        <w:t>akan</w:t>
      </w:r>
      <w:proofErr w:type="gramEnd"/>
      <w:r>
        <w:t xml:space="preserve"> dibangun, UML menyediakan beberapa diagram visual yang menunjukkan berbagai aspek dalam sistem. Ada beberapa diagram yang disediakan dalam UML antara </w:t>
      </w:r>
      <w:proofErr w:type="gramStart"/>
      <w:r>
        <w:t>lain :</w:t>
      </w:r>
      <w:proofErr w:type="gramEnd"/>
      <w:r>
        <w:t xml:space="preserve"> </w:t>
      </w:r>
    </w:p>
    <w:p w:rsidR="00DB2444" w:rsidRDefault="008657B9" w:rsidP="000206D3">
      <w:pPr>
        <w:numPr>
          <w:ilvl w:val="0"/>
          <w:numId w:val="17"/>
        </w:numPr>
      </w:pPr>
      <w:r>
        <w:rPr>
          <w:i/>
        </w:rPr>
        <w:t xml:space="preserve">Use Case </w:t>
      </w:r>
      <w:r>
        <w:t>Diagram</w:t>
      </w:r>
    </w:p>
    <w:p w:rsidR="00DB2444" w:rsidRDefault="008657B9" w:rsidP="00A77E82">
      <w:pPr>
        <w:ind w:left="720" w:firstLine="720"/>
        <w:rPr>
          <w:i/>
        </w:rPr>
      </w:pPr>
      <w:r>
        <w:rPr>
          <w:i/>
        </w:rPr>
        <w:t xml:space="preserve">Use Case </w:t>
      </w:r>
      <w:r>
        <w:t>Diagram</w:t>
      </w:r>
      <w:r w:rsidR="00DB2444">
        <w:t xml:space="preserve"> menggambarkan fungsionalitas yang diharapkan dari sebuah sistem. </w:t>
      </w:r>
      <w:proofErr w:type="gramStart"/>
      <w:r w:rsidR="00DB2444">
        <w:t xml:space="preserve">Yang ditekankan adalah </w:t>
      </w:r>
      <w:r w:rsidR="004E745D">
        <w:t>“apa” yang diperbuat sistem dan bukan “bagaimana”.</w:t>
      </w:r>
      <w:proofErr w:type="gramEnd"/>
      <w:r w:rsidR="004E745D">
        <w:t xml:space="preserve"> Sebuah </w:t>
      </w:r>
      <w:r w:rsidR="004E745D">
        <w:rPr>
          <w:i/>
        </w:rPr>
        <w:t>use case</w:t>
      </w:r>
      <w:r w:rsidR="004E745D">
        <w:t xml:space="preserve"> mempresentasikan interaksi antar actor dengan sistem. </w:t>
      </w:r>
      <w:proofErr w:type="gramStart"/>
      <w:r w:rsidR="004E745D">
        <w:t>Seorang / sebuah actor adalah sebuah entitas manusia atau mesin yang berinteraksi dengan sistem untuk melakukan pekerjaan-pekerjaan tertentu.</w:t>
      </w:r>
      <w:proofErr w:type="gramEnd"/>
      <w:r w:rsidR="004E745D">
        <w:t xml:space="preserve"> </w:t>
      </w:r>
      <w:proofErr w:type="gramStart"/>
      <w:r w:rsidR="004E745D">
        <w:rPr>
          <w:i/>
        </w:rPr>
        <w:t>Use Case Diagram</w:t>
      </w:r>
      <w:r w:rsidR="004E745D">
        <w:t xml:space="preserve"> dapat sangat membantu bila kita sedang menyusun</w:t>
      </w:r>
      <w:r w:rsidR="00D85A26">
        <w:rPr>
          <w:i/>
        </w:rPr>
        <w:t xml:space="preserve">requirement </w:t>
      </w:r>
      <w:r w:rsidR="00D85A26">
        <w:t xml:space="preserve">sebuah sistem, mengkomunikasikan rancangan dengan klien, dan merancang </w:t>
      </w:r>
      <w:r w:rsidR="00D85A26">
        <w:rPr>
          <w:i/>
        </w:rPr>
        <w:t xml:space="preserve">test case </w:t>
      </w:r>
      <w:r w:rsidR="00D85A26">
        <w:t xml:space="preserve">untuk semua </w:t>
      </w:r>
      <w:r w:rsidR="00D85A26">
        <w:rPr>
          <w:i/>
        </w:rPr>
        <w:t>feature</w:t>
      </w:r>
      <w:r w:rsidR="00D85A26">
        <w:t xml:space="preserve"> yang ada pada sistem.</w:t>
      </w:r>
      <w:proofErr w:type="gramEnd"/>
      <w:r w:rsidR="00D85A26">
        <w:t xml:space="preserve"> Sebuah </w:t>
      </w:r>
      <w:r w:rsidR="00D85A26">
        <w:rPr>
          <w:i/>
        </w:rPr>
        <w:t xml:space="preserve">use case </w:t>
      </w:r>
      <w:r w:rsidR="008209F7">
        <w:t>dapat meng</w:t>
      </w:r>
      <w:r w:rsidR="008209F7" w:rsidRPr="0086732E">
        <w:rPr>
          <w:i/>
        </w:rPr>
        <w:t>include</w:t>
      </w:r>
      <w:r w:rsidR="0086732E">
        <w:t xml:space="preserve">fungsionalitas </w:t>
      </w:r>
      <w:r w:rsidR="0086732E">
        <w:rPr>
          <w:i/>
        </w:rPr>
        <w:t>use case</w:t>
      </w:r>
      <w:r w:rsidR="0086732E">
        <w:t xml:space="preserve"> lain sebagian bagian dari proses dalam dirinya. Secara umum diasumsikan bahwa </w:t>
      </w:r>
      <w:r w:rsidR="0086732E">
        <w:rPr>
          <w:i/>
        </w:rPr>
        <w:t xml:space="preserve">use case </w:t>
      </w:r>
      <w:r w:rsidR="0086732E">
        <w:t>yang di</w:t>
      </w:r>
      <w:r w:rsidR="0086732E">
        <w:rPr>
          <w:i/>
        </w:rPr>
        <w:t xml:space="preserve"> include</w:t>
      </w:r>
      <w:r w:rsidR="0086732E">
        <w:t xml:space="preserve"> </w:t>
      </w:r>
      <w:proofErr w:type="gramStart"/>
      <w:r w:rsidR="0086732E">
        <w:t>akan</w:t>
      </w:r>
      <w:proofErr w:type="gramEnd"/>
      <w:r w:rsidR="0086732E">
        <w:t xml:space="preserve"> dipanggil setiap kali </w:t>
      </w:r>
      <w:r w:rsidR="0086732E">
        <w:rPr>
          <w:i/>
        </w:rPr>
        <w:t xml:space="preserve">use case </w:t>
      </w:r>
      <w:r w:rsidR="0086732E">
        <w:t>yang di</w:t>
      </w:r>
      <w:r w:rsidR="0086732E">
        <w:rPr>
          <w:i/>
        </w:rPr>
        <w:t xml:space="preserve"> include </w:t>
      </w:r>
      <w:r w:rsidR="0086732E">
        <w:t xml:space="preserve">dieksekusikan secara normal. Sebuah </w:t>
      </w:r>
      <w:r w:rsidR="0086732E">
        <w:rPr>
          <w:i/>
        </w:rPr>
        <w:t>use case</w:t>
      </w:r>
      <w:r w:rsidR="0086732E">
        <w:t xml:space="preserve"> dapat di-include oleh lebih dari satu </w:t>
      </w:r>
      <w:r w:rsidR="0086732E">
        <w:rPr>
          <w:i/>
        </w:rPr>
        <w:t>use case</w:t>
      </w:r>
      <w:r w:rsidR="0086732E">
        <w:t xml:space="preserve"> lain, sehingga duplikasi </w:t>
      </w:r>
      <w:r w:rsidR="0086732E">
        <w:rPr>
          <w:i/>
        </w:rPr>
        <w:t>fungsionalitas</w:t>
      </w:r>
      <w:r w:rsidR="0086732E">
        <w:t xml:space="preserve"> dapat dihindari dengan </w:t>
      </w:r>
      <w:proofErr w:type="gramStart"/>
      <w:r w:rsidR="0086732E">
        <w:t>cara</w:t>
      </w:r>
      <w:proofErr w:type="gramEnd"/>
      <w:r w:rsidR="0086732E">
        <w:t xml:space="preserve"> menarik keluar </w:t>
      </w:r>
      <w:r w:rsidR="0086732E">
        <w:rPr>
          <w:i/>
        </w:rPr>
        <w:t xml:space="preserve">fungsionalitas </w:t>
      </w:r>
      <w:r w:rsidR="0086732E">
        <w:t xml:space="preserve">yang </w:t>
      </w:r>
      <w:r w:rsidR="0086732E">
        <w:rPr>
          <w:i/>
        </w:rPr>
        <w:t xml:space="preserve">common. </w:t>
      </w:r>
    </w:p>
    <w:p w:rsidR="008657B9" w:rsidRDefault="008657B9" w:rsidP="00A77E82">
      <w:pPr>
        <w:ind w:left="720" w:firstLine="720"/>
      </w:pPr>
    </w:p>
    <w:p w:rsidR="00864E5D" w:rsidRPr="006E6CFC" w:rsidRDefault="00E92342" w:rsidP="00E92342">
      <w:pPr>
        <w:ind w:left="2160" w:firstLine="720"/>
        <w:rPr>
          <w:b/>
        </w:rPr>
      </w:pPr>
      <w:r w:rsidRPr="006E6CFC">
        <w:rPr>
          <w:b/>
        </w:rPr>
        <w:lastRenderedPageBreak/>
        <w:t>Tabel II</w:t>
      </w:r>
      <w:r w:rsidR="00667857" w:rsidRPr="006E6CFC">
        <w:rPr>
          <w:b/>
        </w:rPr>
        <w:t>.1</w:t>
      </w:r>
      <w:r w:rsidRPr="006E6CFC">
        <w:rPr>
          <w:b/>
        </w:rPr>
        <w:t xml:space="preserve"> </w:t>
      </w:r>
      <w:r w:rsidR="00864E5D" w:rsidRPr="006E6CFC">
        <w:rPr>
          <w:b/>
          <w:i/>
        </w:rPr>
        <w:t xml:space="preserve">Use Case </w:t>
      </w:r>
      <w:r w:rsidR="00864E5D" w:rsidRPr="006E6CFC">
        <w:rPr>
          <w:b/>
        </w:rPr>
        <w:t>Diagram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0"/>
        <w:gridCol w:w="3774"/>
      </w:tblGrid>
      <w:tr w:rsidR="00794BE8" w:rsidTr="00547AC7">
        <w:tc>
          <w:tcPr>
            <w:tcW w:w="4077" w:type="dxa"/>
            <w:shd w:val="clear" w:color="auto" w:fill="auto"/>
          </w:tcPr>
          <w:p w:rsidR="00794BE8" w:rsidRDefault="00794BE8" w:rsidP="00DB2444">
            <w:r>
              <w:t>Simbol</w:t>
            </w:r>
          </w:p>
        </w:tc>
        <w:tc>
          <w:tcPr>
            <w:tcW w:w="4077" w:type="dxa"/>
            <w:shd w:val="clear" w:color="auto" w:fill="auto"/>
          </w:tcPr>
          <w:p w:rsidR="00794BE8" w:rsidRDefault="00794BE8" w:rsidP="00DB2444">
            <w:r>
              <w:t>Keterangan</w:t>
            </w:r>
          </w:p>
        </w:tc>
      </w:tr>
      <w:tr w:rsidR="00794BE8" w:rsidTr="00547AC7">
        <w:trPr>
          <w:trHeight w:val="1808"/>
        </w:trPr>
        <w:tc>
          <w:tcPr>
            <w:tcW w:w="4077" w:type="dxa"/>
            <w:shd w:val="clear" w:color="auto" w:fill="auto"/>
          </w:tcPr>
          <w:p w:rsidR="00794BE8" w:rsidRDefault="0011423E" w:rsidP="00DB2444">
            <w:r>
              <w:rPr>
                <w:noProof/>
              </w:rPr>
              <w:pict>
                <v:shapetype id="_x0000_t32" coordsize="21600,21600" o:spt="32" o:oned="t" path="m,l21600,21600e" filled="f">
                  <v:path arrowok="t" fillok="f" o:connecttype="none"/>
                  <o:lock v:ext="edit" shapetype="t"/>
                </v:shapetype>
                <v:shape id="_x0000_s1039" type="#_x0000_t32" style="position:absolute;left:0;text-align:left;margin-left:70.1pt;margin-top:29.05pt;width:34.95pt;height:0;z-index:251606016;mso-position-horizontal-relative:text;mso-position-vertical-relative:text" o:connectortype="straight"/>
              </w:pict>
            </w:r>
            <w:r>
              <w:rPr>
                <w:noProof/>
              </w:rPr>
              <w:pict>
                <v:shape id="_x0000_s1038" type="#_x0000_t32" style="position:absolute;left:0;text-align:left;margin-left:70.1pt;margin-top:50.7pt;width:18.15pt;height:18.2pt;flip:x;z-index:251604992;mso-position-horizontal-relative:text;mso-position-vertical-relative:text" o:connectortype="straight"/>
              </w:pict>
            </w:r>
            <w:r>
              <w:rPr>
                <w:noProof/>
              </w:rPr>
              <w:pict>
                <v:shape id="_x0000_s1037" type="#_x0000_t32" style="position:absolute;left:0;text-align:left;margin-left:88.25pt;margin-top:50.7pt;width:16.8pt;height:18.2pt;z-index:251603968;mso-position-horizontal-relative:text;mso-position-vertical-relative:text" o:connectortype="straight"/>
              </w:pict>
            </w:r>
            <w:r>
              <w:rPr>
                <w:noProof/>
              </w:rPr>
              <w:pict>
                <v:shape id="_x0000_s1036" type="#_x0000_t32" style="position:absolute;left:0;text-align:left;margin-left:87.55pt;margin-top:20.65pt;width:.7pt;height:30.05pt;z-index:251602944;mso-position-horizontal-relative:text;mso-position-vertical-relative:text" o:connectortype="straight"/>
              </w:pict>
            </w:r>
            <w:r>
              <w:rPr>
                <w:noProof/>
              </w:rPr>
              <w:pict>
                <v:oval id="_x0000_s1034" style="position:absolute;left:0;text-align:left;margin-left:75pt;margin-top:4.55pt;width:23.75pt;height:16.1pt;z-index:251601920;mso-position-horizontal-relative:text;mso-position-vertical-relative:text"/>
              </w:pict>
            </w:r>
          </w:p>
        </w:tc>
        <w:tc>
          <w:tcPr>
            <w:tcW w:w="4077" w:type="dxa"/>
            <w:shd w:val="clear" w:color="auto" w:fill="auto"/>
          </w:tcPr>
          <w:p w:rsidR="00794BE8" w:rsidRDefault="00794BE8" w:rsidP="00DB2444">
            <w:proofErr w:type="gramStart"/>
            <w:r>
              <w:t>Aktor</w:t>
            </w:r>
            <w:r w:rsidR="00D816B7">
              <w:t xml:space="preserve"> :</w:t>
            </w:r>
            <w:proofErr w:type="gramEnd"/>
            <w:r w:rsidR="00D816B7">
              <w:t xml:space="preserve"> Seseorang atau sesuatu yang berinteraksi dengan sistem yang sedang dikembangkan.</w:t>
            </w:r>
          </w:p>
        </w:tc>
      </w:tr>
      <w:tr w:rsidR="00794BE8" w:rsidTr="00547AC7">
        <w:trPr>
          <w:trHeight w:val="1529"/>
        </w:trPr>
        <w:tc>
          <w:tcPr>
            <w:tcW w:w="4077" w:type="dxa"/>
            <w:shd w:val="clear" w:color="auto" w:fill="auto"/>
          </w:tcPr>
          <w:p w:rsidR="00794BE8" w:rsidRDefault="0011423E" w:rsidP="00DB2444">
            <w:r>
              <w:rPr>
                <w:noProof/>
              </w:rPr>
              <w:pict>
                <v:oval id="_x0000_s1040" style="position:absolute;left:0;text-align:left;margin-left:56.1pt;margin-top:22pt;width:70.6pt;height:33.55pt;z-index:251607040;mso-position-horizontal-relative:text;mso-position-vertical-relative:text"/>
              </w:pict>
            </w:r>
          </w:p>
        </w:tc>
        <w:tc>
          <w:tcPr>
            <w:tcW w:w="4077" w:type="dxa"/>
            <w:shd w:val="clear" w:color="auto" w:fill="auto"/>
          </w:tcPr>
          <w:p w:rsidR="00794BE8" w:rsidRPr="00D816B7" w:rsidRDefault="00D816B7" w:rsidP="00DB2444">
            <w:r w:rsidRPr="00547AC7">
              <w:rPr>
                <w:i/>
              </w:rPr>
              <w:t xml:space="preserve">Use </w:t>
            </w:r>
            <w:proofErr w:type="gramStart"/>
            <w:r w:rsidRPr="00547AC7">
              <w:rPr>
                <w:i/>
              </w:rPr>
              <w:t xml:space="preserve">case </w:t>
            </w:r>
            <w:r>
              <w:t>:</w:t>
            </w:r>
            <w:proofErr w:type="gramEnd"/>
            <w:r>
              <w:t xml:space="preserve"> Peringkat tertinggi dari fungsionalitas yang dimiliki sistem.</w:t>
            </w:r>
          </w:p>
        </w:tc>
      </w:tr>
      <w:tr w:rsidR="00794BE8" w:rsidTr="00547AC7">
        <w:trPr>
          <w:trHeight w:val="1070"/>
        </w:trPr>
        <w:tc>
          <w:tcPr>
            <w:tcW w:w="4077" w:type="dxa"/>
            <w:shd w:val="clear" w:color="auto" w:fill="auto"/>
          </w:tcPr>
          <w:p w:rsidR="00794BE8" w:rsidRDefault="0011423E" w:rsidP="00DB2444">
            <w:r>
              <w:rPr>
                <w:noProof/>
              </w:rPr>
              <w:pict>
                <v:shape id="_x0000_s1042" type="#_x0000_t32" style="position:absolute;left:0;text-align:left;margin-left:56.1pt;margin-top:27.55pt;width:64.35pt;height:0;z-index:251608064;mso-position-horizontal-relative:text;mso-position-vertical-relative:text" o:connectortype="straight">
                  <v:stroke endarrow="block"/>
                </v:shape>
              </w:pict>
            </w:r>
          </w:p>
        </w:tc>
        <w:tc>
          <w:tcPr>
            <w:tcW w:w="4077" w:type="dxa"/>
            <w:shd w:val="clear" w:color="auto" w:fill="auto"/>
          </w:tcPr>
          <w:p w:rsidR="00794BE8" w:rsidRPr="00D816B7" w:rsidRDefault="00D816B7" w:rsidP="00DB2444">
            <w:proofErr w:type="gramStart"/>
            <w:r w:rsidRPr="00547AC7">
              <w:rPr>
                <w:i/>
              </w:rPr>
              <w:t xml:space="preserve">Assosiation </w:t>
            </w:r>
            <w:r>
              <w:t>:</w:t>
            </w:r>
            <w:proofErr w:type="gramEnd"/>
            <w:r>
              <w:t xml:space="preserve"> adalah relasi antara aktor dan </w:t>
            </w:r>
            <w:r w:rsidRPr="00547AC7">
              <w:rPr>
                <w:i/>
              </w:rPr>
              <w:t>use case.</w:t>
            </w:r>
          </w:p>
        </w:tc>
      </w:tr>
      <w:tr w:rsidR="00794BE8" w:rsidTr="00547AC7">
        <w:trPr>
          <w:trHeight w:val="1304"/>
        </w:trPr>
        <w:tc>
          <w:tcPr>
            <w:tcW w:w="4077" w:type="dxa"/>
            <w:shd w:val="clear" w:color="auto" w:fill="auto"/>
          </w:tcPr>
          <w:p w:rsidR="00794BE8" w:rsidRDefault="0011423E" w:rsidP="00DB2444">
            <w:r>
              <w:rPr>
                <w:noProof/>
              </w:rPr>
              <w:pict>
                <v:shape id="_x0000_s1043" type="#_x0000_t32" style="position:absolute;left:0;text-align:left;margin-left:47.75pt;margin-top:41.75pt;width:69.2pt;height:0;z-index:251609088;mso-position-horizontal-relative:text;mso-position-vertical-relative:text" o:connectortype="straight">
                  <v:stroke dashstyle="dash" endarrow="block"/>
                </v:shape>
              </w:pict>
            </w:r>
          </w:p>
        </w:tc>
        <w:tc>
          <w:tcPr>
            <w:tcW w:w="4077" w:type="dxa"/>
            <w:shd w:val="clear" w:color="auto" w:fill="auto"/>
          </w:tcPr>
          <w:p w:rsidR="00794BE8" w:rsidRDefault="00D816B7" w:rsidP="00DB2444">
            <w:r>
              <w:t>Generalisasi : Untuk memperlihatkan struktur pewaris yang terjadi</w:t>
            </w:r>
          </w:p>
        </w:tc>
      </w:tr>
    </w:tbl>
    <w:p w:rsidR="00794BE8" w:rsidRDefault="00794BE8" w:rsidP="00864E5D"/>
    <w:p w:rsidR="00411D3D" w:rsidRDefault="00411D3D" w:rsidP="00411D3D">
      <w:pPr>
        <w:numPr>
          <w:ilvl w:val="0"/>
          <w:numId w:val="17"/>
        </w:numPr>
      </w:pPr>
      <w:r>
        <w:rPr>
          <w:i/>
        </w:rPr>
        <w:t xml:space="preserve">Activity </w:t>
      </w:r>
      <w:r>
        <w:t>Diagram</w:t>
      </w:r>
    </w:p>
    <w:p w:rsidR="00411D3D" w:rsidRDefault="00411D3D" w:rsidP="00A77E82">
      <w:pPr>
        <w:ind w:left="720" w:firstLine="720"/>
      </w:pPr>
      <w:r>
        <w:rPr>
          <w:i/>
        </w:rPr>
        <w:t>Activity</w:t>
      </w:r>
      <w:r>
        <w:t xml:space="preserve"> diagram menggambarkan berbagai aliran, digunakan untuk mendeskripsikan </w:t>
      </w:r>
      <w:r w:rsidR="0052218F">
        <w:t>aktif</w:t>
      </w:r>
      <w:r w:rsidRPr="0052218F">
        <w:t>itas</w:t>
      </w:r>
      <w:r>
        <w:t xml:space="preserve"> yang dibentuk dalam operasi sehingga dapat juga digunakan untuk aktifitas lainnya seperti </w:t>
      </w:r>
      <w:r w:rsidR="0052218F">
        <w:rPr>
          <w:i/>
        </w:rPr>
        <w:t xml:space="preserve">use case </w:t>
      </w:r>
      <w:r w:rsidR="0052218F">
        <w:t xml:space="preserve">dan interaksi. </w:t>
      </w:r>
      <w:r w:rsidR="0052218F">
        <w:rPr>
          <w:i/>
        </w:rPr>
        <w:t xml:space="preserve">Activity </w:t>
      </w:r>
      <w:r w:rsidR="0052218F">
        <w:t xml:space="preserve">diagram berupa </w:t>
      </w:r>
      <w:r w:rsidR="0052218F">
        <w:rPr>
          <w:i/>
        </w:rPr>
        <w:t>flow chart</w:t>
      </w:r>
      <w:r w:rsidR="0052218F">
        <w:t xml:space="preserve"> yang digunakan untuk memperlihatkan aliran kerja dari sistem. </w:t>
      </w:r>
    </w:p>
    <w:p w:rsidR="0052218F" w:rsidRDefault="0052218F" w:rsidP="00411D3D">
      <w:pPr>
        <w:ind w:left="720"/>
      </w:pPr>
    </w:p>
    <w:p w:rsidR="0052218F" w:rsidRDefault="0052218F" w:rsidP="00411D3D">
      <w:pPr>
        <w:ind w:left="720"/>
      </w:pPr>
    </w:p>
    <w:p w:rsidR="00864E5D" w:rsidRDefault="00864E5D" w:rsidP="00411D3D">
      <w:pPr>
        <w:ind w:left="720"/>
      </w:pPr>
    </w:p>
    <w:p w:rsidR="0052218F" w:rsidRDefault="00E92342" w:rsidP="003A62D8">
      <w:pPr>
        <w:ind w:left="720"/>
        <w:jc w:val="center"/>
      </w:pPr>
      <w:r>
        <w:lastRenderedPageBreak/>
        <w:t>Tabel II</w:t>
      </w:r>
      <w:r w:rsidR="003A62D8">
        <w:t>.2</w:t>
      </w:r>
      <w:r>
        <w:t xml:space="preserve"> Simbol – simbol Ac</w:t>
      </w:r>
      <w:r w:rsidR="00864E5D" w:rsidRPr="00864E5D">
        <w:t>ivity Diagram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4950"/>
      </w:tblGrid>
      <w:tr w:rsidR="00547AC7" w:rsidTr="00547AC7">
        <w:tc>
          <w:tcPr>
            <w:tcW w:w="2088" w:type="dxa"/>
            <w:shd w:val="clear" w:color="auto" w:fill="auto"/>
          </w:tcPr>
          <w:p w:rsidR="0052218F" w:rsidRDefault="0052218F" w:rsidP="00411D3D">
            <w:r>
              <w:t xml:space="preserve">Simbol </w:t>
            </w:r>
          </w:p>
        </w:tc>
        <w:tc>
          <w:tcPr>
            <w:tcW w:w="4950" w:type="dxa"/>
            <w:shd w:val="clear" w:color="auto" w:fill="auto"/>
          </w:tcPr>
          <w:p w:rsidR="0052218F" w:rsidRDefault="0052218F" w:rsidP="00411D3D">
            <w:r>
              <w:t>Keterangan</w:t>
            </w:r>
          </w:p>
        </w:tc>
      </w:tr>
      <w:tr w:rsidR="00547AC7" w:rsidTr="00547AC7">
        <w:trPr>
          <w:trHeight w:val="638"/>
        </w:trPr>
        <w:tc>
          <w:tcPr>
            <w:tcW w:w="2088" w:type="dxa"/>
            <w:shd w:val="clear" w:color="auto" w:fill="auto"/>
          </w:tcPr>
          <w:p w:rsidR="0052218F" w:rsidRDefault="0011423E" w:rsidP="00411D3D">
            <w:r>
              <w:rPr>
                <w:noProof/>
              </w:rPr>
              <w:pict>
                <v:oval id="_x0000_s1045" style="position:absolute;left:0;text-align:left;margin-left:34.45pt;margin-top:8.75pt;width:18.9pt;height:17.5pt;z-index:251610112;mso-position-horizontal-relative:text;mso-position-vertical-relative:text" fillcolor="black" strokecolor="#f2f2f2" strokeweight="3pt">
                  <v:shadow on="t" type="perspective" color="#7f7f7f" opacity=".5" offset="1pt" offset2="-1pt"/>
                </v:oval>
              </w:pict>
            </w:r>
          </w:p>
        </w:tc>
        <w:tc>
          <w:tcPr>
            <w:tcW w:w="4950" w:type="dxa"/>
            <w:shd w:val="clear" w:color="auto" w:fill="auto"/>
          </w:tcPr>
          <w:p w:rsidR="0052218F" w:rsidRDefault="0052218F" w:rsidP="00411D3D">
            <w:r>
              <w:t>Titik awal</w:t>
            </w:r>
          </w:p>
        </w:tc>
      </w:tr>
      <w:tr w:rsidR="00547AC7" w:rsidTr="00547AC7">
        <w:trPr>
          <w:trHeight w:val="584"/>
        </w:trPr>
        <w:tc>
          <w:tcPr>
            <w:tcW w:w="2088" w:type="dxa"/>
            <w:shd w:val="clear" w:color="auto" w:fill="auto"/>
          </w:tcPr>
          <w:p w:rsidR="0052218F" w:rsidRDefault="0011423E" w:rsidP="00411D3D">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6" type="#_x0000_t120" style="position:absolute;left:0;text-align:left;margin-left:34.45pt;margin-top:10.8pt;width:18.9pt;height:17.5pt;z-index:251611136;mso-position-horizontal-relative:text;mso-position-vertical-relative:text" fillcolor="black" strokecolor="#f2f2f2" strokeweight="3pt">
                  <v:shadow on="t" type="perspective" color="#7f7f7f" opacity=".5" offset="1pt" offset2="-1pt"/>
                </v:shape>
              </w:pict>
            </w:r>
          </w:p>
        </w:tc>
        <w:tc>
          <w:tcPr>
            <w:tcW w:w="4950" w:type="dxa"/>
            <w:shd w:val="clear" w:color="auto" w:fill="auto"/>
          </w:tcPr>
          <w:p w:rsidR="0052218F" w:rsidRDefault="0052218F" w:rsidP="00411D3D">
            <w:r>
              <w:t>Titik Akhir</w:t>
            </w:r>
          </w:p>
        </w:tc>
      </w:tr>
      <w:tr w:rsidR="00547AC7" w:rsidTr="00547AC7">
        <w:tc>
          <w:tcPr>
            <w:tcW w:w="2088" w:type="dxa"/>
            <w:shd w:val="clear" w:color="auto" w:fill="auto"/>
          </w:tcPr>
          <w:p w:rsidR="0052218F" w:rsidRDefault="0011423E" w:rsidP="00411D3D">
            <w:r>
              <w:rPr>
                <w:noProof/>
              </w:rPr>
              <w:pict>
                <v:roundrect id="_x0000_s1049" style="position:absolute;left:0;text-align:left;margin-left:23.25pt;margin-top:7.95pt;width:43.35pt;height:21.7pt;z-index:251612160;mso-position-horizontal-relative:text;mso-position-vertical-relative:text" arcsize="10923f"/>
              </w:pict>
            </w:r>
          </w:p>
        </w:tc>
        <w:tc>
          <w:tcPr>
            <w:tcW w:w="4950" w:type="dxa"/>
            <w:shd w:val="clear" w:color="auto" w:fill="auto"/>
          </w:tcPr>
          <w:p w:rsidR="0052218F" w:rsidRPr="000B3446" w:rsidRDefault="0052218F" w:rsidP="00411D3D">
            <w:pPr>
              <w:rPr>
                <w:i/>
              </w:rPr>
            </w:pPr>
            <w:r w:rsidRPr="000B3446">
              <w:rPr>
                <w:i/>
              </w:rPr>
              <w:t>Activity</w:t>
            </w:r>
          </w:p>
        </w:tc>
      </w:tr>
      <w:tr w:rsidR="00547AC7" w:rsidTr="00547AC7">
        <w:tc>
          <w:tcPr>
            <w:tcW w:w="2088" w:type="dxa"/>
            <w:shd w:val="clear" w:color="auto" w:fill="auto"/>
          </w:tcPr>
          <w:p w:rsidR="0052218F" w:rsidRDefault="0011423E" w:rsidP="00411D3D">
            <w:r>
              <w:rPr>
                <w:noProof/>
              </w:rPr>
              <w:pict>
                <v:shapetype id="_x0000_t110" coordsize="21600,21600" o:spt="110" path="m10800,l,10800,10800,21600,21600,10800xe">
                  <v:stroke joinstyle="miter"/>
                  <v:path gradientshapeok="t" o:connecttype="rect" textboxrect="5400,5400,16200,16200"/>
                </v:shapetype>
                <v:shape id="_x0000_s1050" type="#_x0000_t110" style="position:absolute;left:0;text-align:left;margin-left:30.95pt;margin-top:3pt;width:30.05pt;height:29.35pt;z-index:251613184;mso-position-horizontal-relative:text;mso-position-vertical-relative:text"/>
              </w:pict>
            </w:r>
          </w:p>
        </w:tc>
        <w:tc>
          <w:tcPr>
            <w:tcW w:w="4950" w:type="dxa"/>
            <w:shd w:val="clear" w:color="auto" w:fill="auto"/>
          </w:tcPr>
          <w:p w:rsidR="0052218F" w:rsidRDefault="00E84168" w:rsidP="00411D3D">
            <w:r>
              <w:t>Pilihan untuk pengambilan keputusan</w:t>
            </w:r>
          </w:p>
        </w:tc>
      </w:tr>
      <w:tr w:rsidR="00547AC7" w:rsidTr="00547AC7">
        <w:tc>
          <w:tcPr>
            <w:tcW w:w="2088" w:type="dxa"/>
            <w:shd w:val="clear" w:color="auto" w:fill="auto"/>
          </w:tcPr>
          <w:p w:rsidR="0052218F" w:rsidRDefault="0011423E" w:rsidP="00411D3D">
            <w:r>
              <w:rPr>
                <w:noProof/>
              </w:rPr>
              <w:pict>
                <v:shapetype id="_x0000_t109" coordsize="21600,21600" o:spt="109" path="m,l,21600r21600,l21600,xe">
                  <v:stroke joinstyle="miter"/>
                  <v:path gradientshapeok="t" o:connecttype="rect"/>
                </v:shapetype>
                <v:shape id="_x0000_s1052" type="#_x0000_t109" style="position:absolute;left:0;text-align:left;margin-left:15.55pt;margin-top:12.05pt;width:60.85pt;height:10.5pt;z-index:251614208;mso-position-horizontal-relative:text;mso-position-vertical-relative:text"/>
              </w:pict>
            </w:r>
          </w:p>
        </w:tc>
        <w:tc>
          <w:tcPr>
            <w:tcW w:w="4950" w:type="dxa"/>
            <w:shd w:val="clear" w:color="auto" w:fill="auto"/>
          </w:tcPr>
          <w:p w:rsidR="0052218F" w:rsidRDefault="00E84168" w:rsidP="00411D3D">
            <w:r w:rsidRPr="00E8605D">
              <w:rPr>
                <w:i/>
              </w:rPr>
              <w:t>Fork</w:t>
            </w:r>
            <w:r>
              <w:t xml:space="preserve"> : Untuk menunjukkan kegiatan yang dilakukan secara pararel</w:t>
            </w:r>
          </w:p>
        </w:tc>
      </w:tr>
    </w:tbl>
    <w:p w:rsidR="00864E5D" w:rsidRDefault="00864E5D" w:rsidP="00864E5D">
      <w:pPr>
        <w:ind w:left="720"/>
      </w:pPr>
    </w:p>
    <w:p w:rsidR="00E84168" w:rsidRDefault="00E84168" w:rsidP="00864E5D">
      <w:pPr>
        <w:numPr>
          <w:ilvl w:val="0"/>
          <w:numId w:val="17"/>
        </w:numPr>
      </w:pPr>
      <w:r>
        <w:rPr>
          <w:i/>
        </w:rPr>
        <w:t xml:space="preserve">Sequence </w:t>
      </w:r>
      <w:r>
        <w:t xml:space="preserve">Diagram </w:t>
      </w:r>
    </w:p>
    <w:p w:rsidR="00E84168" w:rsidRDefault="00E84168" w:rsidP="00A77E82">
      <w:pPr>
        <w:ind w:left="720" w:firstLine="720"/>
      </w:pPr>
      <w:r>
        <w:rPr>
          <w:i/>
        </w:rPr>
        <w:t xml:space="preserve">Sequence </w:t>
      </w:r>
      <w:r>
        <w:t xml:space="preserve">diagram menggambarkan kolaborasi dinamis antara antara sejumlah objek dan untuk menunjukkan rangkaian pesan yang dikirim antar objek juga interaksi antar objek, sesuatu yang terjadi pada titik tertentu dalam eksekusi sistem. </w:t>
      </w:r>
      <w:r>
        <w:rPr>
          <w:i/>
        </w:rPr>
        <w:t xml:space="preserve">Sequence </w:t>
      </w:r>
      <w:r>
        <w:t xml:space="preserve">diagram menjelaskan interaksi objek yang disusun berdasarkan urutan waktu. Secara mudahnya </w:t>
      </w:r>
      <w:r>
        <w:rPr>
          <w:i/>
        </w:rPr>
        <w:t xml:space="preserve">sequence </w:t>
      </w:r>
      <w:r>
        <w:t xml:space="preserve">diagram adalah gambaran tahap demi tahap yang seharusnya dilakukan untuk menghasilkan sesuatu sesuai dengan </w:t>
      </w:r>
      <w:r w:rsidRPr="00864E5D">
        <w:rPr>
          <w:i/>
        </w:rPr>
        <w:t>use case</w:t>
      </w:r>
      <w:r>
        <w:t xml:space="preserve"> diagram. </w:t>
      </w:r>
      <w:r w:rsidRPr="00864E5D">
        <w:rPr>
          <w:i/>
        </w:rPr>
        <w:t>Sequence</w:t>
      </w:r>
      <w:r>
        <w:t xml:space="preserve"> diagram berhubungan erat dengan use case diagram dimana 1 </w:t>
      </w:r>
      <w:r w:rsidRPr="00864E5D">
        <w:rPr>
          <w:i/>
        </w:rPr>
        <w:t>use case</w:t>
      </w:r>
      <w:r>
        <w:t xml:space="preserve"> </w:t>
      </w:r>
      <w:proofErr w:type="gramStart"/>
      <w:r>
        <w:t>akan</w:t>
      </w:r>
      <w:proofErr w:type="gramEnd"/>
      <w:r>
        <w:t xml:space="preserve"> menjadi 1 </w:t>
      </w:r>
      <w:r w:rsidRPr="00864E5D">
        <w:rPr>
          <w:i/>
        </w:rPr>
        <w:t>sequence</w:t>
      </w:r>
      <w:r>
        <w:t xml:space="preserve"> diagram. Dalam </w:t>
      </w:r>
      <w:r w:rsidRPr="00864E5D">
        <w:rPr>
          <w:i/>
        </w:rPr>
        <w:t>sequence</w:t>
      </w:r>
      <w:r>
        <w:t xml:space="preserve"> diagram terdapat simbol </w:t>
      </w:r>
      <w:r w:rsidRPr="00864E5D">
        <w:rPr>
          <w:i/>
        </w:rPr>
        <w:t>Actor</w:t>
      </w:r>
      <w:r>
        <w:t xml:space="preserve"> untuk menggambarkan pengguna sistem dan </w:t>
      </w:r>
      <w:r w:rsidRPr="00AA798F">
        <w:rPr>
          <w:i/>
        </w:rPr>
        <w:t>Lifeline</w:t>
      </w:r>
      <w:r>
        <w:t xml:space="preserve"> untuk menggambarkan kelas objek. </w:t>
      </w:r>
    </w:p>
    <w:p w:rsidR="00E84168" w:rsidRDefault="00E84168" w:rsidP="00E84168">
      <w:pPr>
        <w:ind w:left="720"/>
      </w:pPr>
    </w:p>
    <w:p w:rsidR="00E84168" w:rsidRDefault="00E84168" w:rsidP="00E84168">
      <w:pPr>
        <w:ind w:left="720"/>
      </w:pPr>
    </w:p>
    <w:p w:rsidR="00AA798F" w:rsidRDefault="00AA798F" w:rsidP="003A62D8">
      <w:pPr>
        <w:ind w:left="720"/>
        <w:jc w:val="center"/>
      </w:pPr>
      <w:proofErr w:type="gramStart"/>
      <w:r w:rsidRPr="00AA798F">
        <w:lastRenderedPageBreak/>
        <w:t>Tabel .</w:t>
      </w:r>
      <w:proofErr w:type="gramEnd"/>
      <w:r w:rsidRPr="00AA798F">
        <w:t xml:space="preserve"> </w:t>
      </w:r>
      <w:r w:rsidR="00E92342">
        <w:t>II.</w:t>
      </w:r>
      <w:r w:rsidR="003A62D8">
        <w:t>3</w:t>
      </w:r>
      <w:r w:rsidRPr="00AA798F">
        <w:t xml:space="preserve">Simbol – simbol </w:t>
      </w:r>
      <w:r w:rsidRPr="000B3446">
        <w:rPr>
          <w:i/>
        </w:rPr>
        <w:t>Sequence</w:t>
      </w:r>
      <w:r w:rsidRPr="00AA798F">
        <w:t xml:space="preserve"> diagram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2070"/>
        <w:gridCol w:w="1260"/>
        <w:gridCol w:w="3366"/>
      </w:tblGrid>
      <w:tr w:rsidR="00547AC7" w:rsidTr="00547AC7">
        <w:tc>
          <w:tcPr>
            <w:tcW w:w="738" w:type="dxa"/>
            <w:shd w:val="clear" w:color="auto" w:fill="auto"/>
          </w:tcPr>
          <w:p w:rsidR="00E84168" w:rsidRDefault="00E84168" w:rsidP="00547AC7">
            <w:pPr>
              <w:jc w:val="center"/>
            </w:pPr>
            <w:r>
              <w:t>No.</w:t>
            </w:r>
          </w:p>
        </w:tc>
        <w:tc>
          <w:tcPr>
            <w:tcW w:w="2070" w:type="dxa"/>
            <w:shd w:val="clear" w:color="auto" w:fill="auto"/>
          </w:tcPr>
          <w:p w:rsidR="00E84168" w:rsidRDefault="00E84168" w:rsidP="00547AC7">
            <w:pPr>
              <w:jc w:val="center"/>
            </w:pPr>
            <w:r>
              <w:t>Gambar</w:t>
            </w:r>
          </w:p>
        </w:tc>
        <w:tc>
          <w:tcPr>
            <w:tcW w:w="1260" w:type="dxa"/>
            <w:shd w:val="clear" w:color="auto" w:fill="auto"/>
          </w:tcPr>
          <w:p w:rsidR="00E84168" w:rsidRDefault="00E84168" w:rsidP="00547AC7">
            <w:pPr>
              <w:jc w:val="center"/>
            </w:pPr>
            <w:r>
              <w:t>Nama</w:t>
            </w:r>
          </w:p>
        </w:tc>
        <w:tc>
          <w:tcPr>
            <w:tcW w:w="3366" w:type="dxa"/>
            <w:shd w:val="clear" w:color="auto" w:fill="auto"/>
          </w:tcPr>
          <w:p w:rsidR="00E84168" w:rsidRDefault="00E84168" w:rsidP="00547AC7">
            <w:pPr>
              <w:jc w:val="center"/>
            </w:pPr>
            <w:r>
              <w:t>Keterangan</w:t>
            </w:r>
          </w:p>
        </w:tc>
      </w:tr>
      <w:tr w:rsidR="00547AC7" w:rsidTr="00547AC7">
        <w:trPr>
          <w:trHeight w:val="1448"/>
        </w:trPr>
        <w:tc>
          <w:tcPr>
            <w:tcW w:w="738" w:type="dxa"/>
            <w:shd w:val="clear" w:color="auto" w:fill="auto"/>
          </w:tcPr>
          <w:p w:rsidR="00E84168" w:rsidRDefault="00E84168" w:rsidP="00547AC7">
            <w:pPr>
              <w:jc w:val="center"/>
            </w:pPr>
            <w:r>
              <w:t>1</w:t>
            </w:r>
          </w:p>
        </w:tc>
        <w:tc>
          <w:tcPr>
            <w:tcW w:w="2070" w:type="dxa"/>
            <w:shd w:val="clear" w:color="auto" w:fill="auto"/>
          </w:tcPr>
          <w:p w:rsidR="00E84168" w:rsidRDefault="0011423E" w:rsidP="00547AC7">
            <w:pPr>
              <w:jc w:val="center"/>
            </w:pPr>
            <w:r>
              <w:rPr>
                <w:noProof/>
              </w:rPr>
              <w:pict>
                <v:shape id="_x0000_s1054" type="#_x0000_t32" style="position:absolute;left:0;text-align:left;margin-left:53.45pt;margin-top:27.65pt;width:.7pt;height:39.85pt;z-index:251616256;mso-position-horizontal-relative:text;mso-position-vertical-relative:text" o:connectortype="straight">
                  <v:stroke dashstyle="dash"/>
                </v:shape>
              </w:pict>
            </w:r>
            <w:r>
              <w:rPr>
                <w:noProof/>
              </w:rPr>
              <w:pict>
                <v:shape id="_x0000_s1053" type="#_x0000_t109" style="position:absolute;left:0;text-align:left;margin-left:26.2pt;margin-top:10.85pt;width:53.15pt;height:16.8pt;z-index:251615232;mso-position-horizontal-relative:text;mso-position-vertical-relative:text"/>
              </w:pict>
            </w:r>
          </w:p>
        </w:tc>
        <w:tc>
          <w:tcPr>
            <w:tcW w:w="1260" w:type="dxa"/>
            <w:shd w:val="clear" w:color="auto" w:fill="auto"/>
          </w:tcPr>
          <w:p w:rsidR="00E84168" w:rsidRPr="00547AC7" w:rsidRDefault="00F5266E" w:rsidP="00547AC7">
            <w:pPr>
              <w:jc w:val="center"/>
              <w:rPr>
                <w:i/>
              </w:rPr>
            </w:pPr>
            <w:r w:rsidRPr="00547AC7">
              <w:rPr>
                <w:i/>
              </w:rPr>
              <w:t>Lifeline</w:t>
            </w:r>
          </w:p>
        </w:tc>
        <w:tc>
          <w:tcPr>
            <w:tcW w:w="3366" w:type="dxa"/>
            <w:shd w:val="clear" w:color="auto" w:fill="auto"/>
          </w:tcPr>
          <w:p w:rsidR="00E84168" w:rsidRPr="00F5266E" w:rsidRDefault="00F5266E" w:rsidP="00F5266E">
            <w:r>
              <w:t>Objek</w:t>
            </w:r>
            <w:r w:rsidRPr="00547AC7">
              <w:rPr>
                <w:i/>
              </w:rPr>
              <w:t xml:space="preserve"> entity, </w:t>
            </w:r>
            <w:r>
              <w:t>antarmuka yang saling berinteraksi.</w:t>
            </w:r>
          </w:p>
        </w:tc>
      </w:tr>
      <w:tr w:rsidR="00547AC7" w:rsidTr="00547AC7">
        <w:trPr>
          <w:trHeight w:val="989"/>
        </w:trPr>
        <w:tc>
          <w:tcPr>
            <w:tcW w:w="738" w:type="dxa"/>
            <w:shd w:val="clear" w:color="auto" w:fill="auto"/>
          </w:tcPr>
          <w:p w:rsidR="00E84168" w:rsidRDefault="00E84168" w:rsidP="00547AC7">
            <w:pPr>
              <w:jc w:val="center"/>
            </w:pPr>
            <w:r>
              <w:t>2</w:t>
            </w:r>
          </w:p>
        </w:tc>
        <w:tc>
          <w:tcPr>
            <w:tcW w:w="2070" w:type="dxa"/>
            <w:shd w:val="clear" w:color="auto" w:fill="auto"/>
          </w:tcPr>
          <w:p w:rsidR="00E84168" w:rsidRDefault="0011423E" w:rsidP="00547AC7">
            <w:pPr>
              <w:jc w:val="center"/>
            </w:pPr>
            <w:r>
              <w:rPr>
                <w:noProof/>
              </w:rPr>
              <w:pict>
                <v:shape id="_x0000_s1057" type="#_x0000_t109" style="position:absolute;left:0;text-align:left;margin-left:73.75pt;margin-top:14.15pt;width:7.15pt;height:15.4pt;z-index:251619328;mso-position-horizontal-relative:text;mso-position-vertical-relative:text"/>
              </w:pict>
            </w:r>
            <w:r>
              <w:rPr>
                <w:noProof/>
              </w:rPr>
              <w:pict>
                <v:shape id="_x0000_s1056" type="#_x0000_t32" style="position:absolute;left:0;text-align:left;margin-left:15.2pt;margin-top:14.15pt;width:58.55pt;height:0;z-index:251618304;mso-position-horizontal-relative:text;mso-position-vertical-relative:text" o:connectortype="straight">
                  <v:stroke endarrow="block"/>
                </v:shape>
              </w:pict>
            </w:r>
            <w:r>
              <w:rPr>
                <w:noProof/>
              </w:rPr>
              <w:pict>
                <v:shape id="_x0000_s1055" type="#_x0000_t109" style="position:absolute;left:0;text-align:left;margin-left:8.05pt;margin-top:10.65pt;width:7.15pt;height:25.85pt;z-index:251617280;mso-position-horizontal-relative:text;mso-position-vertical-relative:text"/>
              </w:pict>
            </w:r>
          </w:p>
        </w:tc>
        <w:tc>
          <w:tcPr>
            <w:tcW w:w="1260" w:type="dxa"/>
            <w:shd w:val="clear" w:color="auto" w:fill="auto"/>
          </w:tcPr>
          <w:p w:rsidR="00E84168" w:rsidRPr="00547AC7" w:rsidRDefault="00F5266E" w:rsidP="00547AC7">
            <w:pPr>
              <w:jc w:val="center"/>
              <w:rPr>
                <w:i/>
              </w:rPr>
            </w:pPr>
            <w:r w:rsidRPr="00547AC7">
              <w:rPr>
                <w:i/>
              </w:rPr>
              <w:t>Message</w:t>
            </w:r>
          </w:p>
        </w:tc>
        <w:tc>
          <w:tcPr>
            <w:tcW w:w="3366" w:type="dxa"/>
            <w:shd w:val="clear" w:color="auto" w:fill="auto"/>
          </w:tcPr>
          <w:p w:rsidR="00E84168" w:rsidRDefault="00F5266E" w:rsidP="00F5266E">
            <w:r>
              <w:t>Spesifikasi dari komunikasi antar objek yang memuat informasi-informasi tentang aktifitas yang terjadi.</w:t>
            </w:r>
          </w:p>
        </w:tc>
      </w:tr>
      <w:tr w:rsidR="00547AC7" w:rsidTr="00547AC7">
        <w:trPr>
          <w:trHeight w:val="1061"/>
        </w:trPr>
        <w:tc>
          <w:tcPr>
            <w:tcW w:w="738" w:type="dxa"/>
            <w:shd w:val="clear" w:color="auto" w:fill="auto"/>
          </w:tcPr>
          <w:p w:rsidR="00E84168" w:rsidRDefault="00E84168" w:rsidP="00547AC7">
            <w:pPr>
              <w:jc w:val="center"/>
            </w:pPr>
            <w:r>
              <w:t>3</w:t>
            </w:r>
          </w:p>
        </w:tc>
        <w:tc>
          <w:tcPr>
            <w:tcW w:w="2070" w:type="dxa"/>
            <w:shd w:val="clear" w:color="auto" w:fill="auto"/>
          </w:tcPr>
          <w:p w:rsidR="00E84168" w:rsidRDefault="0011423E" w:rsidP="00547AC7">
            <w:pPr>
              <w:jc w:val="center"/>
            </w:pPr>
            <w:r>
              <w:rPr>
                <w:noProof/>
              </w:rPr>
              <w:pict>
                <v:shape id="_x0000_s1060" type="#_x0000_t109" style="position:absolute;left:0;text-align:left;margin-left:6.5pt;margin-top:13.85pt;width:7.15pt;height:15.35pt;z-index:251622400;mso-position-horizontal-relative:text;mso-position-vertical-relative:text"/>
              </w:pict>
            </w:r>
            <w:r>
              <w:rPr>
                <w:noProof/>
              </w:rPr>
              <w:pict>
                <v:shape id="_x0000_s1058" type="#_x0000_t109" style="position:absolute;left:0;text-align:left;margin-left:79.35pt;margin-top:11.05pt;width:7.15pt;height:25.15pt;z-index:251620352;mso-position-horizontal-relative:text;mso-position-vertical-relative:text"/>
              </w:pict>
            </w:r>
            <w:r>
              <w:rPr>
                <w:noProof/>
              </w:rPr>
              <w:pict>
                <v:shape id="_x0000_s1059" type="#_x0000_t32" style="position:absolute;left:0;text-align:left;margin-left:13.65pt;margin-top:13.85pt;width:65.7pt;height:0;flip:x;z-index:251621376;mso-position-horizontal-relative:text;mso-position-vertical-relative:text" o:connectortype="straight">
                  <v:stroke endarrow="block"/>
                </v:shape>
              </w:pict>
            </w:r>
          </w:p>
        </w:tc>
        <w:tc>
          <w:tcPr>
            <w:tcW w:w="1260" w:type="dxa"/>
            <w:shd w:val="clear" w:color="auto" w:fill="auto"/>
          </w:tcPr>
          <w:p w:rsidR="00E84168" w:rsidRPr="00547AC7" w:rsidRDefault="00F5266E" w:rsidP="00547AC7">
            <w:pPr>
              <w:jc w:val="center"/>
              <w:rPr>
                <w:i/>
              </w:rPr>
            </w:pPr>
            <w:r w:rsidRPr="00547AC7">
              <w:rPr>
                <w:i/>
              </w:rPr>
              <w:t>Message</w:t>
            </w:r>
          </w:p>
        </w:tc>
        <w:tc>
          <w:tcPr>
            <w:tcW w:w="3366" w:type="dxa"/>
            <w:shd w:val="clear" w:color="auto" w:fill="auto"/>
          </w:tcPr>
          <w:p w:rsidR="00E84168" w:rsidRDefault="00F5266E" w:rsidP="00F5266E">
            <w:r>
              <w:t>Spesifikasi dari komunikasi antar objek yang memuat informasi-informasi tentang aktifitas yang terjadi</w:t>
            </w:r>
          </w:p>
        </w:tc>
      </w:tr>
    </w:tbl>
    <w:p w:rsidR="00AA798F" w:rsidRDefault="00AA798F" w:rsidP="00AA798F">
      <w:pPr>
        <w:ind w:left="720"/>
      </w:pPr>
    </w:p>
    <w:p w:rsidR="00C975DE" w:rsidRDefault="00C975DE" w:rsidP="00AA798F">
      <w:pPr>
        <w:numPr>
          <w:ilvl w:val="0"/>
          <w:numId w:val="17"/>
        </w:numPr>
      </w:pPr>
      <w:r>
        <w:rPr>
          <w:i/>
        </w:rPr>
        <w:t xml:space="preserve">Class </w:t>
      </w:r>
      <w:r>
        <w:t xml:space="preserve">Diagram </w:t>
      </w:r>
    </w:p>
    <w:p w:rsidR="00860780" w:rsidRDefault="00C975DE" w:rsidP="00A77E82">
      <w:pPr>
        <w:ind w:left="720" w:firstLine="720"/>
      </w:pPr>
      <w:r>
        <w:rPr>
          <w:i/>
        </w:rPr>
        <w:t xml:space="preserve">Class </w:t>
      </w:r>
      <w:r>
        <w:t xml:space="preserve">diagram menggambarkan struktur dan deskripsi </w:t>
      </w:r>
      <w:r>
        <w:rPr>
          <w:i/>
        </w:rPr>
        <w:t>class</w:t>
      </w:r>
      <w:r>
        <w:t>,</w:t>
      </w:r>
      <w:r>
        <w:rPr>
          <w:i/>
        </w:rPr>
        <w:t xml:space="preserve"> package,</w:t>
      </w:r>
      <w:r>
        <w:t xml:space="preserve"> dan objek beserta hubungan satu </w:t>
      </w:r>
      <w:proofErr w:type="gramStart"/>
      <w:r>
        <w:t>sama</w:t>
      </w:r>
      <w:proofErr w:type="gramEnd"/>
      <w:r>
        <w:t xml:space="preserve"> lain seperti </w:t>
      </w:r>
      <w:r>
        <w:rPr>
          <w:i/>
        </w:rPr>
        <w:t>containment,</w:t>
      </w:r>
      <w:r>
        <w:t xml:space="preserve"> pewaris, asosiasi dan lain-lain.</w:t>
      </w:r>
      <w:r w:rsidRPr="00E8605D">
        <w:rPr>
          <w:i/>
        </w:rPr>
        <w:t xml:space="preserve"> Class</w:t>
      </w:r>
      <w:r>
        <w:t xml:space="preserve"> diagram berfungsi menjelaskan tipe dari objek sistem dan hubungannya dengan objek yang lain. </w:t>
      </w:r>
      <w:proofErr w:type="gramStart"/>
      <w:r>
        <w:t>Objek adalah nila</w:t>
      </w:r>
      <w:r w:rsidR="00E8605D">
        <w:t>i tertentu dari setiap atribut</w:t>
      </w:r>
      <w:r>
        <w:t xml:space="preserve"> kelas </w:t>
      </w:r>
      <w:r w:rsidRPr="00E8605D">
        <w:rPr>
          <w:i/>
        </w:rPr>
        <w:t>entity.</w:t>
      </w:r>
      <w:proofErr w:type="gramEnd"/>
      <w:r w:rsidRPr="00E8605D">
        <w:rPr>
          <w:i/>
        </w:rPr>
        <w:t xml:space="preserve"> Class</w:t>
      </w:r>
      <w:r>
        <w:t xml:space="preserve"> adalah </w:t>
      </w:r>
      <w:r w:rsidR="00907BF6">
        <w:t xml:space="preserve">sebuah spesifikasi yang diinstansikan </w:t>
      </w:r>
      <w:proofErr w:type="gramStart"/>
      <w:r w:rsidR="00907BF6">
        <w:t>akan</w:t>
      </w:r>
      <w:proofErr w:type="gramEnd"/>
      <w:r w:rsidR="00907BF6">
        <w:t xml:space="preserve"> menghasilkan sebuah objek dan merupakan inti dari pengembangan berorientasi objek. </w:t>
      </w:r>
      <w:proofErr w:type="gramStart"/>
      <w:r w:rsidR="00907BF6" w:rsidRPr="00E8605D">
        <w:rPr>
          <w:i/>
        </w:rPr>
        <w:t>Class</w:t>
      </w:r>
      <w:r w:rsidR="00907BF6">
        <w:t xml:space="preserve"> menggambarkan keadaan (</w:t>
      </w:r>
      <w:r w:rsidR="00907BF6" w:rsidRPr="00E8605D">
        <w:rPr>
          <w:i/>
        </w:rPr>
        <w:t>attribute/property</w:t>
      </w:r>
      <w:r w:rsidR="00907BF6">
        <w:t>) suatu sistem, sekaligus menawarkan layanan untuk memanipulasi keadaan tersebut (metode/fungsi).</w:t>
      </w:r>
      <w:proofErr w:type="gramEnd"/>
    </w:p>
    <w:p w:rsidR="00860780" w:rsidRDefault="00860780" w:rsidP="00860780">
      <w:pPr>
        <w:ind w:left="720"/>
      </w:pPr>
    </w:p>
    <w:p w:rsidR="00C17DFE" w:rsidRPr="00C17DFE" w:rsidRDefault="00730E55" w:rsidP="003A62D8">
      <w:pPr>
        <w:ind w:left="720"/>
        <w:jc w:val="center"/>
      </w:pPr>
      <w:r>
        <w:lastRenderedPageBreak/>
        <w:t xml:space="preserve">Tabel </w:t>
      </w:r>
      <w:r w:rsidR="003A62D8">
        <w:t>II.4</w:t>
      </w:r>
      <w:r w:rsidR="00C17DFE">
        <w:t xml:space="preserve"> </w:t>
      </w:r>
      <w:r w:rsidR="00C17DFE">
        <w:rPr>
          <w:i/>
        </w:rPr>
        <w:t>Class Diagram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1942"/>
        <w:gridCol w:w="1630"/>
        <w:gridCol w:w="3133"/>
      </w:tblGrid>
      <w:tr w:rsidR="00547AC7" w:rsidTr="00547AC7">
        <w:tc>
          <w:tcPr>
            <w:tcW w:w="738" w:type="dxa"/>
            <w:shd w:val="clear" w:color="auto" w:fill="auto"/>
          </w:tcPr>
          <w:p w:rsidR="00907BF6" w:rsidRDefault="00907BF6" w:rsidP="00C975DE">
            <w:r>
              <w:t>No</w:t>
            </w:r>
          </w:p>
        </w:tc>
        <w:tc>
          <w:tcPr>
            <w:tcW w:w="1980" w:type="dxa"/>
            <w:shd w:val="clear" w:color="auto" w:fill="auto"/>
          </w:tcPr>
          <w:p w:rsidR="00907BF6" w:rsidRDefault="00907BF6" w:rsidP="00C975DE">
            <w:r>
              <w:t xml:space="preserve">Gambar </w:t>
            </w:r>
          </w:p>
        </w:tc>
        <w:tc>
          <w:tcPr>
            <w:tcW w:w="1530" w:type="dxa"/>
            <w:shd w:val="clear" w:color="auto" w:fill="auto"/>
          </w:tcPr>
          <w:p w:rsidR="00907BF6" w:rsidRDefault="00907BF6" w:rsidP="00C975DE">
            <w:r>
              <w:t xml:space="preserve">Nama </w:t>
            </w:r>
          </w:p>
        </w:tc>
        <w:tc>
          <w:tcPr>
            <w:tcW w:w="3186" w:type="dxa"/>
            <w:shd w:val="clear" w:color="auto" w:fill="auto"/>
          </w:tcPr>
          <w:p w:rsidR="00907BF6" w:rsidRDefault="00907BF6" w:rsidP="00C975DE">
            <w:r>
              <w:t>Keterangan</w:t>
            </w:r>
          </w:p>
        </w:tc>
      </w:tr>
      <w:tr w:rsidR="00547AC7" w:rsidTr="00547AC7">
        <w:trPr>
          <w:trHeight w:val="2258"/>
        </w:trPr>
        <w:tc>
          <w:tcPr>
            <w:tcW w:w="738" w:type="dxa"/>
            <w:shd w:val="clear" w:color="auto" w:fill="auto"/>
          </w:tcPr>
          <w:p w:rsidR="00907BF6" w:rsidRDefault="00907BF6" w:rsidP="00C975DE">
            <w:r>
              <w:t>1</w:t>
            </w:r>
          </w:p>
        </w:tc>
        <w:tc>
          <w:tcPr>
            <w:tcW w:w="1980" w:type="dxa"/>
            <w:shd w:val="clear" w:color="auto" w:fill="auto"/>
          </w:tcPr>
          <w:p w:rsidR="00907BF6" w:rsidRDefault="0011423E" w:rsidP="00C975DE">
            <w:r>
              <w:rPr>
                <w:noProof/>
              </w:rPr>
              <w:pict>
                <v:shape id="_x0000_s1061" type="#_x0000_t32" style="position:absolute;left:0;text-align:left;margin-left:11.55pt;margin-top:15.75pt;width:50.3pt;height:0;z-index:251623424;mso-position-horizontal-relative:text;mso-position-vertical-relative:text" o:connectortype="straight"/>
              </w:pict>
            </w:r>
          </w:p>
        </w:tc>
        <w:tc>
          <w:tcPr>
            <w:tcW w:w="1530" w:type="dxa"/>
            <w:shd w:val="clear" w:color="auto" w:fill="auto"/>
          </w:tcPr>
          <w:p w:rsidR="00907BF6" w:rsidRPr="00451C8C" w:rsidRDefault="00907BF6" w:rsidP="00C975DE">
            <w:pPr>
              <w:rPr>
                <w:i/>
              </w:rPr>
            </w:pPr>
            <w:r w:rsidRPr="00451C8C">
              <w:rPr>
                <w:i/>
              </w:rPr>
              <w:t>Generalitation</w:t>
            </w:r>
          </w:p>
        </w:tc>
        <w:tc>
          <w:tcPr>
            <w:tcW w:w="3186" w:type="dxa"/>
            <w:shd w:val="clear" w:color="auto" w:fill="auto"/>
          </w:tcPr>
          <w:p w:rsidR="00907BF6" w:rsidRDefault="00907BF6" w:rsidP="00C975DE">
            <w:r>
              <w:t xml:space="preserve">Hubungan dimana objek </w:t>
            </w:r>
            <w:proofErr w:type="gramStart"/>
            <w:r>
              <w:t>anak  (</w:t>
            </w:r>
            <w:proofErr w:type="gramEnd"/>
            <w:r w:rsidRPr="00451C8C">
              <w:rPr>
                <w:i/>
              </w:rPr>
              <w:t>descendent</w:t>
            </w:r>
            <w:r>
              <w:t>) berbagi perilaku dan struktur data dari objek yang ada diatasnya objek induk (</w:t>
            </w:r>
            <w:r w:rsidRPr="00451C8C">
              <w:rPr>
                <w:i/>
              </w:rPr>
              <w:t>ancestor</w:t>
            </w:r>
            <w:r w:rsidRPr="00451C8C">
              <w:t>).</w:t>
            </w:r>
          </w:p>
        </w:tc>
      </w:tr>
      <w:tr w:rsidR="00547AC7" w:rsidTr="00547AC7">
        <w:tc>
          <w:tcPr>
            <w:tcW w:w="738" w:type="dxa"/>
            <w:shd w:val="clear" w:color="auto" w:fill="auto"/>
          </w:tcPr>
          <w:p w:rsidR="00907BF6" w:rsidRDefault="00907BF6" w:rsidP="00C975DE">
            <w:r>
              <w:t>2</w:t>
            </w:r>
          </w:p>
        </w:tc>
        <w:tc>
          <w:tcPr>
            <w:tcW w:w="1980" w:type="dxa"/>
            <w:shd w:val="clear" w:color="auto" w:fill="auto"/>
          </w:tcPr>
          <w:p w:rsidR="00907BF6" w:rsidRDefault="0011423E" w:rsidP="00C975DE">
            <w:r>
              <w:rPr>
                <w:noProof/>
              </w:rPr>
              <w:pict>
                <v:shape id="_x0000_s1062" type="#_x0000_t110" style="position:absolute;left:0;text-align:left;margin-left:20.65pt;margin-top:2.4pt;width:27.25pt;height:32.85pt;z-index:251624448;mso-position-horizontal-relative:text;mso-position-vertical-relative:text"/>
              </w:pict>
            </w:r>
          </w:p>
        </w:tc>
        <w:tc>
          <w:tcPr>
            <w:tcW w:w="1530" w:type="dxa"/>
            <w:shd w:val="clear" w:color="auto" w:fill="auto"/>
          </w:tcPr>
          <w:p w:rsidR="00907BF6" w:rsidRPr="00451C8C" w:rsidRDefault="00907BF6" w:rsidP="00C975DE">
            <w:pPr>
              <w:rPr>
                <w:i/>
              </w:rPr>
            </w:pPr>
            <w:r w:rsidRPr="00451C8C">
              <w:rPr>
                <w:i/>
              </w:rPr>
              <w:t>Nary Association</w:t>
            </w:r>
          </w:p>
        </w:tc>
        <w:tc>
          <w:tcPr>
            <w:tcW w:w="3186" w:type="dxa"/>
            <w:shd w:val="clear" w:color="auto" w:fill="auto"/>
          </w:tcPr>
          <w:p w:rsidR="00907BF6" w:rsidRDefault="00907BF6" w:rsidP="00C975DE">
            <w:r>
              <w:t>Upaya untuk menghindari asosiasi dengan lebih dari 2 objek.</w:t>
            </w:r>
          </w:p>
        </w:tc>
      </w:tr>
      <w:tr w:rsidR="00547AC7" w:rsidTr="00547AC7">
        <w:tc>
          <w:tcPr>
            <w:tcW w:w="738" w:type="dxa"/>
            <w:shd w:val="clear" w:color="auto" w:fill="auto"/>
          </w:tcPr>
          <w:p w:rsidR="00907BF6" w:rsidRDefault="00907BF6" w:rsidP="00C975DE">
            <w:r>
              <w:t>3</w:t>
            </w:r>
          </w:p>
        </w:tc>
        <w:tc>
          <w:tcPr>
            <w:tcW w:w="1980" w:type="dxa"/>
            <w:shd w:val="clear" w:color="auto" w:fill="auto"/>
          </w:tcPr>
          <w:p w:rsidR="00907BF6" w:rsidRDefault="0011423E" w:rsidP="00C975DE">
            <w:r>
              <w:rPr>
                <w:noProof/>
              </w:rPr>
              <w:pict>
                <v:shape id="_x0000_s1064" type="#_x0000_t32" style="position:absolute;left:0;text-align:left;margin-left:17.1pt;margin-top:14.25pt;width:53.15pt;height:0;z-index:251626496;mso-position-horizontal-relative:text;mso-position-vertical-relative:text" o:connectortype="straight"/>
              </w:pict>
            </w:r>
            <w:r>
              <w:rPr>
                <w:noProof/>
              </w:rPr>
              <w:pict>
                <v:rect id="_x0000_s1063" style="position:absolute;left:0;text-align:left;margin-left:17.1pt;margin-top:6.55pt;width:53.15pt;height:26.55pt;z-index:251625472;mso-position-horizontal-relative:text;mso-position-vertical-relative:text"/>
              </w:pict>
            </w:r>
          </w:p>
        </w:tc>
        <w:tc>
          <w:tcPr>
            <w:tcW w:w="1530" w:type="dxa"/>
            <w:shd w:val="clear" w:color="auto" w:fill="auto"/>
          </w:tcPr>
          <w:p w:rsidR="00907BF6" w:rsidRPr="00451C8C" w:rsidRDefault="00907BF6" w:rsidP="00C975DE">
            <w:pPr>
              <w:rPr>
                <w:i/>
              </w:rPr>
            </w:pPr>
            <w:r w:rsidRPr="00451C8C">
              <w:rPr>
                <w:i/>
              </w:rPr>
              <w:t>Class</w:t>
            </w:r>
          </w:p>
        </w:tc>
        <w:tc>
          <w:tcPr>
            <w:tcW w:w="3186" w:type="dxa"/>
            <w:shd w:val="clear" w:color="auto" w:fill="auto"/>
          </w:tcPr>
          <w:p w:rsidR="00907BF6" w:rsidRDefault="00907BF6" w:rsidP="00C975DE">
            <w:r>
              <w:t>Himpunan dari objek-objek yang berbagi atribut serta operasi yang sama.</w:t>
            </w:r>
          </w:p>
        </w:tc>
      </w:tr>
      <w:tr w:rsidR="00547AC7" w:rsidTr="00547AC7">
        <w:tc>
          <w:tcPr>
            <w:tcW w:w="738" w:type="dxa"/>
            <w:shd w:val="clear" w:color="auto" w:fill="auto"/>
          </w:tcPr>
          <w:p w:rsidR="00907BF6" w:rsidRDefault="00907BF6" w:rsidP="00C975DE">
            <w:r>
              <w:t>4</w:t>
            </w:r>
          </w:p>
        </w:tc>
        <w:tc>
          <w:tcPr>
            <w:tcW w:w="1980" w:type="dxa"/>
            <w:shd w:val="clear" w:color="auto" w:fill="auto"/>
          </w:tcPr>
          <w:p w:rsidR="00907BF6" w:rsidRDefault="0011423E" w:rsidP="00C975DE">
            <w:r>
              <w:rPr>
                <w:noProof/>
              </w:rPr>
              <w:pict>
                <v:oval id="_x0000_s1065" style="position:absolute;left:0;text-align:left;margin-left:11.55pt;margin-top:5.1pt;width:50.3pt;height:26.55pt;z-index:251627520;mso-position-horizontal-relative:text;mso-position-vertical-relative:text">
                  <v:stroke dashstyle="dash"/>
                </v:oval>
              </w:pict>
            </w:r>
          </w:p>
        </w:tc>
        <w:tc>
          <w:tcPr>
            <w:tcW w:w="1530" w:type="dxa"/>
            <w:shd w:val="clear" w:color="auto" w:fill="auto"/>
          </w:tcPr>
          <w:p w:rsidR="00907BF6" w:rsidRPr="00451C8C" w:rsidRDefault="00907BF6" w:rsidP="00C975DE">
            <w:pPr>
              <w:rPr>
                <w:i/>
              </w:rPr>
            </w:pPr>
            <w:r w:rsidRPr="00451C8C">
              <w:rPr>
                <w:i/>
              </w:rPr>
              <w:t>Collaboration</w:t>
            </w:r>
          </w:p>
        </w:tc>
        <w:tc>
          <w:tcPr>
            <w:tcW w:w="3186" w:type="dxa"/>
            <w:shd w:val="clear" w:color="auto" w:fill="auto"/>
          </w:tcPr>
          <w:p w:rsidR="00907BF6" w:rsidRDefault="00907BF6" w:rsidP="00C975DE">
            <w:r>
              <w:t>Deskripsi dari urutan aksi-aksi yang ditampilkan sistem yang menghasilkan suatu hasil yang terukur bagi suatu aktor.</w:t>
            </w:r>
          </w:p>
        </w:tc>
      </w:tr>
      <w:tr w:rsidR="00547AC7" w:rsidTr="00547AC7">
        <w:tc>
          <w:tcPr>
            <w:tcW w:w="738" w:type="dxa"/>
            <w:shd w:val="clear" w:color="auto" w:fill="auto"/>
          </w:tcPr>
          <w:p w:rsidR="00907BF6" w:rsidRDefault="00907BF6" w:rsidP="00C975DE">
            <w:r>
              <w:t>5</w:t>
            </w:r>
          </w:p>
        </w:tc>
        <w:tc>
          <w:tcPr>
            <w:tcW w:w="1980" w:type="dxa"/>
            <w:shd w:val="clear" w:color="auto" w:fill="auto"/>
          </w:tcPr>
          <w:p w:rsidR="00907BF6" w:rsidRDefault="0011423E" w:rsidP="00C975DE">
            <w:r>
              <w:rPr>
                <w:noProof/>
              </w:rPr>
              <w:pict>
                <v:shape id="_x0000_s1066" type="#_x0000_t32" style="position:absolute;left:0;text-align:left;margin-left:5.25pt;margin-top:18.35pt;width:56.6pt;height:0;flip:x;z-index:251628544;mso-position-horizontal-relative:text;mso-position-vertical-relative:text" o:connectortype="straight">
                  <v:stroke dashstyle="dash" endarrow="block"/>
                </v:shape>
              </w:pict>
            </w:r>
          </w:p>
        </w:tc>
        <w:tc>
          <w:tcPr>
            <w:tcW w:w="1530" w:type="dxa"/>
            <w:shd w:val="clear" w:color="auto" w:fill="auto"/>
          </w:tcPr>
          <w:p w:rsidR="00907BF6" w:rsidRPr="00451C8C" w:rsidRDefault="00907BF6" w:rsidP="00C975DE">
            <w:pPr>
              <w:rPr>
                <w:i/>
              </w:rPr>
            </w:pPr>
            <w:r w:rsidRPr="00451C8C">
              <w:rPr>
                <w:i/>
              </w:rPr>
              <w:t>Realization</w:t>
            </w:r>
          </w:p>
        </w:tc>
        <w:tc>
          <w:tcPr>
            <w:tcW w:w="3186" w:type="dxa"/>
            <w:shd w:val="clear" w:color="auto" w:fill="auto"/>
          </w:tcPr>
          <w:p w:rsidR="00907BF6" w:rsidRDefault="00907BF6" w:rsidP="00C975DE">
            <w:r>
              <w:t>Operasi yang benar-benar dilakukan oleh suatu objek.</w:t>
            </w:r>
          </w:p>
        </w:tc>
      </w:tr>
      <w:tr w:rsidR="00547AC7" w:rsidTr="00547AC7">
        <w:tc>
          <w:tcPr>
            <w:tcW w:w="738" w:type="dxa"/>
            <w:shd w:val="clear" w:color="auto" w:fill="auto"/>
          </w:tcPr>
          <w:p w:rsidR="00907BF6" w:rsidRDefault="00907BF6" w:rsidP="00C975DE">
            <w:r>
              <w:t>6</w:t>
            </w:r>
          </w:p>
        </w:tc>
        <w:tc>
          <w:tcPr>
            <w:tcW w:w="1980" w:type="dxa"/>
            <w:shd w:val="clear" w:color="auto" w:fill="auto"/>
          </w:tcPr>
          <w:p w:rsidR="00907BF6" w:rsidRDefault="0011423E" w:rsidP="00C975DE">
            <w:r>
              <w:rPr>
                <w:noProof/>
              </w:rPr>
              <w:pict>
                <v:shape id="_x0000_s1067" type="#_x0000_t32" style="position:absolute;left:0;text-align:left;margin-left:11.55pt;margin-top:15.5pt;width:54.5pt;height:0;z-index:251629568;mso-position-horizontal-relative:text;mso-position-vertical-relative:text" o:connectortype="straight">
                  <v:stroke dashstyle="dash" endarrow="block"/>
                </v:shape>
              </w:pict>
            </w:r>
          </w:p>
        </w:tc>
        <w:tc>
          <w:tcPr>
            <w:tcW w:w="1530" w:type="dxa"/>
            <w:shd w:val="clear" w:color="auto" w:fill="auto"/>
          </w:tcPr>
          <w:p w:rsidR="00907BF6" w:rsidRPr="00451C8C" w:rsidRDefault="00856C05" w:rsidP="00C975DE">
            <w:pPr>
              <w:rPr>
                <w:i/>
              </w:rPr>
            </w:pPr>
            <w:r w:rsidRPr="00451C8C">
              <w:rPr>
                <w:i/>
              </w:rPr>
              <w:t>Dependency</w:t>
            </w:r>
          </w:p>
        </w:tc>
        <w:tc>
          <w:tcPr>
            <w:tcW w:w="3186" w:type="dxa"/>
            <w:shd w:val="clear" w:color="auto" w:fill="auto"/>
          </w:tcPr>
          <w:p w:rsidR="00907BF6" w:rsidRDefault="00856C05" w:rsidP="00C975DE">
            <w:r>
              <w:t>Hubungan dimana perubahan yang terjadi pada suatu elemen mandiri (</w:t>
            </w:r>
            <w:r w:rsidRPr="00451C8C">
              <w:rPr>
                <w:i/>
              </w:rPr>
              <w:t>independent</w:t>
            </w:r>
            <w:r>
              <w:t>) akan mempengaruhi elemen yang bergantung padanya elemen yang mandiri.</w:t>
            </w:r>
          </w:p>
        </w:tc>
      </w:tr>
      <w:tr w:rsidR="00547AC7" w:rsidTr="00547AC7">
        <w:tc>
          <w:tcPr>
            <w:tcW w:w="738" w:type="dxa"/>
            <w:shd w:val="clear" w:color="auto" w:fill="auto"/>
          </w:tcPr>
          <w:p w:rsidR="00907BF6" w:rsidRDefault="00907BF6" w:rsidP="00C975DE">
            <w:r>
              <w:lastRenderedPageBreak/>
              <w:t>7</w:t>
            </w:r>
          </w:p>
        </w:tc>
        <w:tc>
          <w:tcPr>
            <w:tcW w:w="1980" w:type="dxa"/>
            <w:shd w:val="clear" w:color="auto" w:fill="auto"/>
          </w:tcPr>
          <w:p w:rsidR="00907BF6" w:rsidRDefault="0011423E" w:rsidP="00C975DE">
            <w:r>
              <w:rPr>
                <w:noProof/>
              </w:rPr>
              <w:pict>
                <v:shape id="_x0000_s1068" type="#_x0000_t32" style="position:absolute;left:0;text-align:left;margin-left:17.1pt;margin-top:18.9pt;width:44.75pt;height:0;z-index:251630592;mso-position-horizontal-relative:text;mso-position-vertical-relative:text" o:connectortype="straight"/>
              </w:pict>
            </w:r>
          </w:p>
        </w:tc>
        <w:tc>
          <w:tcPr>
            <w:tcW w:w="1530" w:type="dxa"/>
            <w:shd w:val="clear" w:color="auto" w:fill="auto"/>
          </w:tcPr>
          <w:p w:rsidR="00907BF6" w:rsidRPr="00451C8C" w:rsidRDefault="00856C05" w:rsidP="00C975DE">
            <w:pPr>
              <w:rPr>
                <w:i/>
              </w:rPr>
            </w:pPr>
            <w:r w:rsidRPr="00451C8C">
              <w:rPr>
                <w:i/>
              </w:rPr>
              <w:t>Association</w:t>
            </w:r>
          </w:p>
        </w:tc>
        <w:tc>
          <w:tcPr>
            <w:tcW w:w="3186" w:type="dxa"/>
            <w:shd w:val="clear" w:color="auto" w:fill="auto"/>
          </w:tcPr>
          <w:p w:rsidR="00907BF6" w:rsidRDefault="00856C05" w:rsidP="00C975DE">
            <w:r>
              <w:t>Apa yang menghubungkan antara objek satu dengan objek lainnya.</w:t>
            </w:r>
          </w:p>
        </w:tc>
      </w:tr>
    </w:tbl>
    <w:p w:rsidR="001A5CF6" w:rsidRDefault="001A5CF6" w:rsidP="003A54A2">
      <w:pPr>
        <w:pStyle w:val="Heading3"/>
      </w:pPr>
      <w:bookmarkStart w:id="29" w:name="_Toc498902088"/>
      <w:r>
        <w:t>Pemrograman Web</w:t>
      </w:r>
      <w:bookmarkEnd w:id="29"/>
    </w:p>
    <w:p w:rsidR="00A77E82" w:rsidRDefault="00A77E82" w:rsidP="00A77E82">
      <w:pPr>
        <w:numPr>
          <w:ilvl w:val="0"/>
          <w:numId w:val="19"/>
        </w:numPr>
      </w:pPr>
      <w:r>
        <w:t>Struktur Navigasi</w:t>
      </w:r>
    </w:p>
    <w:p w:rsidR="00A77E82" w:rsidRDefault="00305564" w:rsidP="00B117C9">
      <w:pPr>
        <w:ind w:left="360"/>
      </w:pPr>
      <w:r>
        <w:t>Menurut Mahendra (2011:1</w:t>
      </w:r>
      <w:r w:rsidR="00B117C9">
        <w:t>)</w:t>
      </w:r>
      <w:r>
        <w:t>, mendefinisikan bahwa</w:t>
      </w:r>
      <w:r w:rsidR="00B117C9">
        <w:t xml:space="preserve"> “Struktur Navigasi adalah</w:t>
      </w:r>
      <w:r>
        <w:t xml:space="preserve"> alur yang digunakan dalam aplikasi yang dibuat. </w:t>
      </w:r>
      <w:proofErr w:type="gramStart"/>
      <w:r>
        <w:t>Sebelum menusun aplikasi multimedia kedalam sebuah software, kita harus menentukan terlebih dahulu alur apa yang akan digunakan dalam aplikasi yang dibuat</w:t>
      </w:r>
      <w:r w:rsidR="00B117C9">
        <w:t>”.</w:t>
      </w:r>
      <w:proofErr w:type="gramEnd"/>
      <w:r w:rsidR="00B117C9">
        <w:t xml:space="preserve"> Struktur navigasi terbagi menjadi 4 macam, </w:t>
      </w:r>
      <w:proofErr w:type="gramStart"/>
      <w:r w:rsidR="00B117C9">
        <w:t>yaitu :</w:t>
      </w:r>
      <w:proofErr w:type="gramEnd"/>
      <w:r w:rsidR="00B117C9">
        <w:t xml:space="preserve"> </w:t>
      </w:r>
    </w:p>
    <w:p w:rsidR="00B117C9" w:rsidRDefault="00B117C9" w:rsidP="00B117C9">
      <w:pPr>
        <w:numPr>
          <w:ilvl w:val="0"/>
          <w:numId w:val="20"/>
        </w:numPr>
      </w:pPr>
      <w:r>
        <w:t xml:space="preserve">Struktur Navigasi Linier </w:t>
      </w:r>
    </w:p>
    <w:p w:rsidR="00B117C9" w:rsidRDefault="00B117C9" w:rsidP="00DC7EB6">
      <w:pPr>
        <w:ind w:left="720" w:firstLine="360"/>
      </w:pPr>
      <w:proofErr w:type="gramStart"/>
      <w:r>
        <w:t>Struktur navigasi linier hanya mempunyai rangkaian cerita berurut, yang menampilkan satu demi satu tampilan layar secara berurut menurut urutannya.</w:t>
      </w:r>
      <w:proofErr w:type="gramEnd"/>
      <w:r>
        <w:t xml:space="preserve"> </w:t>
      </w:r>
      <w:proofErr w:type="gramStart"/>
      <w:r>
        <w:t>Tampilan yang dapat ditampilkan pada struktur jenis ini adalah satu halaman sebelumnya atau satu halaman sesudahnya, tidak dapat dua halaman sebelumnya atau halaman sesudahnya.</w:t>
      </w:r>
      <w:proofErr w:type="gramEnd"/>
    </w:p>
    <w:p w:rsidR="00B117C9" w:rsidRPr="00A77E82" w:rsidRDefault="0011423E" w:rsidP="00B117C9">
      <w:pPr>
        <w:ind w:left="720"/>
      </w:pPr>
      <w:r>
        <w:rPr>
          <w:noProof/>
        </w:rPr>
        <w:pict>
          <v:shape id="_x0000_s1075" type="#_x0000_t32" style="position:absolute;left:0;text-align:left;margin-left:293.4pt;margin-top:15.8pt;width:34.3pt;height:0;z-index:251637760" o:connectortype="straight">
            <v:stroke startarrow="block" endarrow="block"/>
          </v:shape>
        </w:pict>
      </w:r>
      <w:r>
        <w:rPr>
          <w:noProof/>
        </w:rPr>
        <w:pict>
          <v:shape id="_x0000_s1074" type="#_x0000_t32" style="position:absolute;left:0;text-align:left;margin-left:199.1pt;margin-top:15.8pt;width:35.6pt;height:0;z-index:251636736" o:connectortype="straight">
            <v:stroke startarrow="block" endarrow="block"/>
          </v:shape>
        </w:pict>
      </w:r>
      <w:r>
        <w:rPr>
          <w:noProof/>
        </w:rPr>
        <w:pict>
          <v:shape id="_x0000_s1073" type="#_x0000_t32" style="position:absolute;left:0;text-align:left;margin-left:94.2pt;margin-top:15.8pt;width:44.8pt;height:0;z-index:251635712" o:connectortype="straight">
            <v:stroke startarrow="block" endarrow="block"/>
          </v:shape>
        </w:pict>
      </w:r>
      <w:r>
        <w:rPr>
          <w:noProof/>
        </w:rPr>
        <w:pict>
          <v:shape id="_x0000_s1070" type="#_x0000_t109" style="position:absolute;left:0;text-align:left;margin-left:139pt;margin-top:2.5pt;width:60.1pt;height:30.75pt;z-index:251632640"/>
        </w:pict>
      </w:r>
      <w:r>
        <w:rPr>
          <w:noProof/>
        </w:rPr>
        <w:pict>
          <v:shape id="_x0000_s1071" type="#_x0000_t109" style="position:absolute;left:0;text-align:left;margin-left:234.7pt;margin-top:2.5pt;width:58.7pt;height:30.75pt;z-index:251633664"/>
        </w:pict>
      </w:r>
      <w:r>
        <w:rPr>
          <w:noProof/>
        </w:rPr>
        <w:pict>
          <v:shape id="_x0000_s1069" type="#_x0000_t109" style="position:absolute;left:0;text-align:left;margin-left:36.9pt;margin-top:2.5pt;width:57.3pt;height:30.75pt;z-index:251631616"/>
        </w:pict>
      </w:r>
      <w:r>
        <w:rPr>
          <w:noProof/>
        </w:rPr>
        <w:pict>
          <v:shape id="_x0000_s1072" type="#_x0000_t109" style="position:absolute;left:0;text-align:left;margin-left:327.7pt;margin-top:2.5pt;width:66.45pt;height:30.75pt;z-index:251634688"/>
        </w:pict>
      </w:r>
    </w:p>
    <w:p w:rsidR="003A54A2" w:rsidRDefault="006F7054" w:rsidP="003A54A2">
      <w:pPr>
        <w:ind w:left="567"/>
      </w:pPr>
      <w:r>
        <w:tab/>
      </w:r>
      <w:proofErr w:type="gramStart"/>
      <w:r>
        <w:t>Sumber :</w:t>
      </w:r>
      <w:proofErr w:type="gramEnd"/>
      <w:r>
        <w:t xml:space="preserve"> Prihatna (2011:269</w:t>
      </w:r>
      <w:r w:rsidR="00B117C9">
        <w:t>)</w:t>
      </w:r>
    </w:p>
    <w:p w:rsidR="006F7054" w:rsidRDefault="000D57DA" w:rsidP="006F7054">
      <w:pPr>
        <w:ind w:left="567"/>
        <w:jc w:val="center"/>
      </w:pPr>
      <w:r>
        <w:t xml:space="preserve">Gambar </w:t>
      </w:r>
      <w:r w:rsidR="003A62D8">
        <w:t>II</w:t>
      </w:r>
      <w:r>
        <w:t>.</w:t>
      </w:r>
      <w:r w:rsidR="006F7054">
        <w:t>1</w:t>
      </w:r>
    </w:p>
    <w:p w:rsidR="006F7054" w:rsidRDefault="006F7054" w:rsidP="006F7054">
      <w:pPr>
        <w:ind w:left="567"/>
        <w:jc w:val="center"/>
      </w:pPr>
      <w:r>
        <w:t xml:space="preserve">Struktur Navigasi </w:t>
      </w:r>
      <w:r w:rsidRPr="001F45CC">
        <w:t>L</w:t>
      </w:r>
      <w:r w:rsidR="001F45CC">
        <w:t>inier</w:t>
      </w:r>
    </w:p>
    <w:p w:rsidR="006F7054" w:rsidRDefault="006F7054" w:rsidP="006F7054">
      <w:pPr>
        <w:numPr>
          <w:ilvl w:val="0"/>
          <w:numId w:val="20"/>
        </w:numPr>
        <w:jc w:val="left"/>
      </w:pPr>
      <w:r>
        <w:t>Struktur Navigasi Hirarki</w:t>
      </w:r>
    </w:p>
    <w:p w:rsidR="006F7054" w:rsidRDefault="006F7054" w:rsidP="00DC7EB6">
      <w:pPr>
        <w:ind w:left="720" w:firstLine="360"/>
        <w:jc w:val="left"/>
      </w:pPr>
      <w:proofErr w:type="gramStart"/>
      <w:r>
        <w:t>Struktur navigasi hirarki disebut struktur bercabang, merupakan suatu struktur yang mengandalkan percabangan untuk menampilkan data berdasarakan kriteria tertentu.</w:t>
      </w:r>
      <w:proofErr w:type="gramEnd"/>
      <w:r>
        <w:t xml:space="preserve"> Tampilan pada menu pertama </w:t>
      </w:r>
      <w:proofErr w:type="gramStart"/>
      <w:r>
        <w:t>akan</w:t>
      </w:r>
      <w:proofErr w:type="gramEnd"/>
      <w:r>
        <w:t xml:space="preserve"> disebut sebagai </w:t>
      </w:r>
      <w:r w:rsidRPr="002D5D1B">
        <w:rPr>
          <w:i/>
        </w:rPr>
        <w:t>Master Page</w:t>
      </w:r>
      <w:r w:rsidR="00293F3B">
        <w:t xml:space="preserve"> (halaman utama pertama), halaman utama ini </w:t>
      </w:r>
      <w:r w:rsidR="00293F3B">
        <w:lastRenderedPageBreak/>
        <w:t xml:space="preserve">mempunyai halaman percabangan yang disebut </w:t>
      </w:r>
      <w:r w:rsidR="00293F3B" w:rsidRPr="002D5D1B">
        <w:rPr>
          <w:i/>
        </w:rPr>
        <w:t>Slave Page</w:t>
      </w:r>
      <w:r w:rsidR="00293F3B">
        <w:t xml:space="preserve"> (halaman pendukung). Jika salah satu halaman pendukung dipilih atau diaktifkan, maka tampilan tersebut </w:t>
      </w:r>
      <w:proofErr w:type="gramStart"/>
      <w:r w:rsidR="00293F3B">
        <w:t>akan</w:t>
      </w:r>
      <w:proofErr w:type="gramEnd"/>
      <w:r w:rsidR="00293F3B">
        <w:t xml:space="preserve"> bernama </w:t>
      </w:r>
      <w:r w:rsidR="00293F3B" w:rsidRPr="002D5D1B">
        <w:rPr>
          <w:i/>
        </w:rPr>
        <w:t>Master Page</w:t>
      </w:r>
      <w:r w:rsidR="00293F3B">
        <w:t xml:space="preserve"> (halaman kedua), dan seterusnya. </w:t>
      </w:r>
      <w:proofErr w:type="gramStart"/>
      <w:r w:rsidR="00293F3B">
        <w:t>Pada struktur navigasi ini tidak diperkenank</w:t>
      </w:r>
      <w:r w:rsidR="002D5D1B">
        <w:t>an adanya tampilan secara linier</w:t>
      </w:r>
      <w:r w:rsidR="00293F3B">
        <w:t>.</w:t>
      </w:r>
      <w:proofErr w:type="gramEnd"/>
    </w:p>
    <w:p w:rsidR="00293F3B" w:rsidRDefault="0011423E" w:rsidP="006F7054">
      <w:pPr>
        <w:ind w:left="720"/>
        <w:jc w:val="left"/>
      </w:pPr>
      <w:r>
        <w:rPr>
          <w:noProof/>
        </w:rPr>
        <w:pict>
          <v:shape id="_x0000_s1092" type="#_x0000_t32" style="position:absolute;left:0;text-align:left;margin-left:224.95pt;margin-top:22.6pt;width:0;height:16.75pt;flip:y;z-index:251654144" o:connectortype="straight">
            <v:stroke endarrow="block"/>
          </v:shape>
        </w:pict>
      </w:r>
      <w:r>
        <w:rPr>
          <w:noProof/>
        </w:rPr>
        <w:pict>
          <v:shape id="_x0000_s1091" type="#_x0000_t32" style="position:absolute;left:0;text-align:left;margin-left:201.15pt;margin-top:22.6pt;width:0;height:16.75pt;flip:y;z-index:251653120" o:connectortype="straight">
            <v:stroke endarrow="block"/>
          </v:shape>
        </w:pict>
      </w:r>
      <w:r>
        <w:rPr>
          <w:noProof/>
        </w:rPr>
        <w:pict>
          <v:shape id="_x0000_s1076" type="#_x0000_t109" style="position:absolute;left:0;text-align:left;margin-left:179.5pt;margin-top:-9.55pt;width:61.5pt;height:32.15pt;z-index:251638784"/>
        </w:pict>
      </w:r>
    </w:p>
    <w:p w:rsidR="00293F3B" w:rsidRDefault="0011423E" w:rsidP="006F7054">
      <w:pPr>
        <w:ind w:left="720"/>
        <w:jc w:val="left"/>
      </w:pPr>
      <w:r>
        <w:rPr>
          <w:noProof/>
        </w:rPr>
        <w:pict>
          <v:shape id="_x0000_s1093" type="#_x0000_t32" style="position:absolute;left:0;text-align:left;margin-left:298.35pt;margin-top:6.65pt;width:0;height:24.45pt;z-index:251655168" o:connectortype="straight">
            <v:stroke endarrow="block"/>
          </v:shape>
        </w:pict>
      </w:r>
      <w:r>
        <w:rPr>
          <w:noProof/>
        </w:rPr>
        <w:pict>
          <v:shape id="_x0000_s1090" type="#_x0000_t32" style="position:absolute;left:0;text-align:left;margin-left:124.25pt;margin-top:6.65pt;width:0;height:24.45pt;z-index:251652096" o:connectortype="straight">
            <v:stroke endarrow="block"/>
          </v:shape>
        </w:pict>
      </w:r>
      <w:r>
        <w:rPr>
          <w:noProof/>
        </w:rPr>
        <w:pict>
          <v:shape id="_x0000_s1085" type="#_x0000_t32" style="position:absolute;left:0;text-align:left;margin-left:224.95pt;margin-top:6.65pt;width:73.4pt;height:0;flip:x;z-index:251646976" o:connectortype="straight"/>
        </w:pict>
      </w:r>
      <w:r>
        <w:rPr>
          <w:noProof/>
        </w:rPr>
        <w:pict>
          <v:shape id="_x0000_s1084" type="#_x0000_t32" style="position:absolute;left:0;text-align:left;margin-left:124.25pt;margin-top:6.65pt;width:76.9pt;height:0;z-index:251645952" o:connectortype="straight"/>
        </w:pict>
      </w:r>
      <w:r>
        <w:rPr>
          <w:noProof/>
        </w:rPr>
        <w:pict>
          <v:shape id="_x0000_s1078" type="#_x0000_t109" style="position:absolute;left:0;text-align:left;margin-left:271.05pt;margin-top:31.1pt;width:57.35pt;height:34.95pt;z-index:251640832"/>
        </w:pict>
      </w:r>
      <w:r>
        <w:rPr>
          <w:noProof/>
        </w:rPr>
        <w:pict>
          <v:shape id="_x0000_s1077" type="#_x0000_t109" style="position:absolute;left:0;text-align:left;margin-left:94.2pt;margin-top:31.1pt;width:59.45pt;height:34.95pt;z-index:251639808"/>
        </w:pict>
      </w:r>
    </w:p>
    <w:p w:rsidR="00293F3B" w:rsidRDefault="00293F3B" w:rsidP="006F7054">
      <w:pPr>
        <w:ind w:left="720"/>
        <w:jc w:val="left"/>
      </w:pPr>
    </w:p>
    <w:p w:rsidR="00293F3B" w:rsidRDefault="0011423E" w:rsidP="006F7054">
      <w:pPr>
        <w:ind w:left="720"/>
        <w:jc w:val="left"/>
      </w:pPr>
      <w:r>
        <w:rPr>
          <w:noProof/>
        </w:rPr>
        <w:pict>
          <v:shape id="_x0000_s1094" type="#_x0000_t32" style="position:absolute;left:0;text-align:left;margin-left:69.05pt;margin-top:15.35pt;width:0;height:26.6pt;z-index:251656192" o:connectortype="straight">
            <v:stroke endarrow="block"/>
          </v:shape>
        </w:pict>
      </w:r>
      <w:r>
        <w:rPr>
          <w:noProof/>
        </w:rPr>
        <w:pict>
          <v:shape id="_x0000_s1097" type="#_x0000_t32" style="position:absolute;left:0;text-align:left;margin-left:176pt;margin-top:15.4pt;width:0;height:26.55pt;z-index:251659264" o:connectortype="straight">
            <v:stroke endarrow="block"/>
          </v:shape>
        </w:pict>
      </w:r>
      <w:r>
        <w:rPr>
          <w:noProof/>
        </w:rPr>
        <w:pict>
          <v:shape id="_x0000_s1098" type="#_x0000_t32" style="position:absolute;left:0;text-align:left;margin-left:252.9pt;margin-top:15.4pt;width:0;height:26.55pt;z-index:251660288" o:connectortype="straight">
            <v:stroke endarrow="block"/>
          </v:shape>
        </w:pict>
      </w:r>
      <w:r>
        <w:rPr>
          <w:noProof/>
        </w:rPr>
        <w:pict>
          <v:shape id="_x0000_s1101" type="#_x0000_t32" style="position:absolute;left:0;text-align:left;margin-left:353.55pt;margin-top:15.4pt;width:0;height:26.55pt;z-index:251663360" o:connectortype="straight">
            <v:stroke endarrow="block"/>
          </v:shape>
        </w:pict>
      </w:r>
      <w:r>
        <w:rPr>
          <w:noProof/>
        </w:rPr>
        <w:pict>
          <v:shape id="_x0000_s1100" type="#_x0000_t32" style="position:absolute;left:0;text-align:left;margin-left:310.9pt;margin-top:.65pt;width:0;height:14.75pt;flip:y;z-index:251662336" o:connectortype="straight">
            <v:stroke endarrow="block"/>
          </v:shape>
        </w:pict>
      </w:r>
      <w:r>
        <w:rPr>
          <w:noProof/>
        </w:rPr>
        <w:pict>
          <v:shape id="_x0000_s1099" type="#_x0000_t32" style="position:absolute;left:0;text-align:left;margin-left:291.3pt;margin-top:.65pt;width:0;height:14.75pt;flip:y;z-index:251661312" o:connectortype="straight">
            <v:stroke endarrow="block"/>
          </v:shape>
        </w:pict>
      </w:r>
      <w:r>
        <w:rPr>
          <w:noProof/>
        </w:rPr>
        <w:pict>
          <v:shape id="_x0000_s1096" type="#_x0000_t32" style="position:absolute;left:0;text-align:left;margin-left:134.75pt;margin-top:.65pt;width:0;height:14.7pt;flip:y;z-index:251658240" o:connectortype="straight">
            <v:stroke endarrow="block"/>
          </v:shape>
        </w:pict>
      </w:r>
      <w:r>
        <w:rPr>
          <w:noProof/>
        </w:rPr>
        <w:pict>
          <v:shape id="_x0000_s1095" type="#_x0000_t32" style="position:absolute;left:0;text-align:left;margin-left:113.1pt;margin-top:.65pt;width:0;height:14.75pt;flip:y;z-index:251657216" o:connectortype="straight">
            <v:stroke endarrow="block"/>
          </v:shape>
        </w:pict>
      </w:r>
      <w:r>
        <w:rPr>
          <w:noProof/>
        </w:rPr>
        <w:pict>
          <v:shape id="_x0000_s1089" type="#_x0000_t32" style="position:absolute;left:0;text-align:left;margin-left:310.9pt;margin-top:15.35pt;width:42.65pt;height:.05pt;flip:y;z-index:251651072" o:connectortype="straight"/>
        </w:pict>
      </w:r>
      <w:r>
        <w:rPr>
          <w:noProof/>
        </w:rPr>
        <w:pict>
          <v:shape id="_x0000_s1088" type="#_x0000_t32" style="position:absolute;left:0;text-align:left;margin-left:252.9pt;margin-top:15.35pt;width:38.4pt;height:.05pt;z-index:251650048" o:connectortype="straight"/>
        </w:pict>
      </w:r>
      <w:r>
        <w:rPr>
          <w:noProof/>
        </w:rPr>
        <w:pict>
          <v:shape id="_x0000_s1087" type="#_x0000_t32" style="position:absolute;left:0;text-align:left;margin-left:134.75pt;margin-top:15.35pt;width:41.25pt;height:0;flip:x;z-index:251649024" o:connectortype="straight"/>
        </w:pict>
      </w:r>
      <w:r>
        <w:rPr>
          <w:noProof/>
        </w:rPr>
        <w:pict>
          <v:shape id="_x0000_s1086" type="#_x0000_t32" style="position:absolute;left:0;text-align:left;margin-left:69.05pt;margin-top:15.35pt;width:44.05pt;height:0;z-index:251648000" o:connectortype="straight"/>
        </w:pict>
      </w:r>
    </w:p>
    <w:p w:rsidR="00A63782" w:rsidRDefault="0011423E" w:rsidP="00A63782">
      <w:pPr>
        <w:ind w:left="720"/>
        <w:jc w:val="left"/>
      </w:pPr>
      <w:r>
        <w:rPr>
          <w:noProof/>
        </w:rPr>
        <w:pict>
          <v:shape id="_x0000_s1082" type="#_x0000_t109" style="position:absolute;left:0;text-align:left;margin-left:322.8pt;margin-top:9.25pt;width:62.9pt;height:36.35pt;z-index:251644928"/>
        </w:pict>
      </w:r>
      <w:r>
        <w:rPr>
          <w:noProof/>
        </w:rPr>
        <w:pict>
          <v:shape id="_x0000_s1081" type="#_x0000_t109" style="position:absolute;left:0;text-align:left;margin-left:230.5pt;margin-top:9.25pt;width:60.8pt;height:36.35pt;z-index:251643904"/>
        </w:pict>
      </w:r>
      <w:r>
        <w:rPr>
          <w:noProof/>
        </w:rPr>
        <w:pict>
          <v:shape id="_x0000_s1080" type="#_x0000_t109" style="position:absolute;left:0;text-align:left;margin-left:143.85pt;margin-top:9.25pt;width:65pt;height:36.35pt;z-index:251642880"/>
        </w:pict>
      </w:r>
      <w:r>
        <w:rPr>
          <w:noProof/>
        </w:rPr>
        <w:pict>
          <v:shape id="_x0000_s1079" type="#_x0000_t109" style="position:absolute;left:0;text-align:left;margin-left:38.25pt;margin-top:9.25pt;width:62.25pt;height:36.35pt;z-index:251641856"/>
        </w:pict>
      </w:r>
    </w:p>
    <w:p w:rsidR="00A63782" w:rsidRDefault="00A63782" w:rsidP="00A63782">
      <w:pPr>
        <w:ind w:firstLine="720"/>
        <w:jc w:val="left"/>
      </w:pPr>
    </w:p>
    <w:p w:rsidR="00A63782" w:rsidRDefault="009A20D9" w:rsidP="00A63782">
      <w:pPr>
        <w:ind w:firstLine="720"/>
        <w:jc w:val="left"/>
      </w:pPr>
      <w:proofErr w:type="gramStart"/>
      <w:r>
        <w:t>Sumber :</w:t>
      </w:r>
      <w:proofErr w:type="gramEnd"/>
      <w:r>
        <w:t xml:space="preserve"> Binanto (2011</w:t>
      </w:r>
      <w:r w:rsidR="00A63782">
        <w:t>:269)</w:t>
      </w:r>
    </w:p>
    <w:p w:rsidR="00DC7EB6" w:rsidRDefault="003A62D8" w:rsidP="00730E55">
      <w:pPr>
        <w:ind w:firstLine="720"/>
        <w:jc w:val="center"/>
      </w:pPr>
      <w:r>
        <w:t>Gambar II.2</w:t>
      </w:r>
    </w:p>
    <w:p w:rsidR="00DC7EB6" w:rsidRDefault="00DC7EB6" w:rsidP="00730E55">
      <w:pPr>
        <w:jc w:val="center"/>
      </w:pPr>
      <w:r>
        <w:t>Struktur Navigasi Hirarki</w:t>
      </w:r>
    </w:p>
    <w:p w:rsidR="00DC7EB6" w:rsidRDefault="00C92806" w:rsidP="00DC7EB6">
      <w:pPr>
        <w:numPr>
          <w:ilvl w:val="0"/>
          <w:numId w:val="20"/>
        </w:numPr>
        <w:jc w:val="left"/>
      </w:pPr>
      <w:r>
        <w:t>Struktur Navigasi Non-Linie</w:t>
      </w:r>
      <w:r w:rsidR="00DC7EB6">
        <w:t>r</w:t>
      </w:r>
    </w:p>
    <w:p w:rsidR="00DC7EB6" w:rsidRDefault="00C92806" w:rsidP="00DC7EB6">
      <w:pPr>
        <w:ind w:left="720" w:firstLine="360"/>
      </w:pPr>
      <w:proofErr w:type="gramStart"/>
      <w:r>
        <w:t>Struktur Navigasi non-linie</w:t>
      </w:r>
      <w:r w:rsidR="00DC7EB6">
        <w:t>r atau struktur tidak berurut merupakan pengembangan dari struktur navigasi-linear.</w:t>
      </w:r>
      <w:proofErr w:type="gramEnd"/>
      <w:r w:rsidR="00DC7EB6">
        <w:t xml:space="preserve"> </w:t>
      </w:r>
      <w:proofErr w:type="gramStart"/>
      <w:r w:rsidR="00DC7EB6">
        <w:t>Pada struktur ini diperkenankan membuat navigasi bercabang.</w:t>
      </w:r>
      <w:proofErr w:type="gramEnd"/>
      <w:r w:rsidR="00DC7EB6">
        <w:t xml:space="preserve"> Percabangan yang dibuat pada</w:t>
      </w:r>
      <w:r w:rsidR="00CF4785">
        <w:t xml:space="preserve"> struktur non-linear ini berbeda dengan percabangan pada struktur hirarki, karena pada percabangan non-linear ini walaupun terdapat percabangan, tetapi tiap-tiap tampilan mempunyai kedudukan yang </w:t>
      </w:r>
      <w:proofErr w:type="gramStart"/>
      <w:r w:rsidR="00CF4785">
        <w:t>sama</w:t>
      </w:r>
      <w:proofErr w:type="gramEnd"/>
      <w:r w:rsidR="00CF4785">
        <w:t xml:space="preserve"> yaitu tidak ada </w:t>
      </w:r>
      <w:r w:rsidR="00CF4785" w:rsidRPr="00C92806">
        <w:rPr>
          <w:i/>
        </w:rPr>
        <w:t>Master Page</w:t>
      </w:r>
      <w:r w:rsidR="00CF4785">
        <w:t xml:space="preserve"> dan </w:t>
      </w:r>
      <w:r w:rsidR="00CF4785" w:rsidRPr="00C92806">
        <w:rPr>
          <w:i/>
        </w:rPr>
        <w:t>Slave Page</w:t>
      </w:r>
      <w:r w:rsidR="00CF4785">
        <w:t>.</w:t>
      </w:r>
    </w:p>
    <w:p w:rsidR="00B903FB" w:rsidRDefault="00B903FB" w:rsidP="00B903FB">
      <w:r>
        <w:tab/>
      </w:r>
    </w:p>
    <w:p w:rsidR="00B903FB" w:rsidRDefault="00B903FB" w:rsidP="00B903FB"/>
    <w:p w:rsidR="00B903FB" w:rsidRDefault="0011423E" w:rsidP="00B903FB">
      <w:r>
        <w:rPr>
          <w:noProof/>
        </w:rPr>
        <w:lastRenderedPageBreak/>
        <w:pict>
          <v:shape id="_x0000_s1117" type="#_x0000_t32" style="position:absolute;left:0;text-align:left;margin-left:388.5pt;margin-top:20.5pt;width:0;height:98.55pt;z-index:251679744" o:connectortype="straight"/>
        </w:pict>
      </w:r>
      <w:r>
        <w:rPr>
          <w:noProof/>
        </w:rPr>
        <w:pict>
          <v:shape id="_x0000_s1118" type="#_x0000_t32" style="position:absolute;left:0;text-align:left;margin-left:369.65pt;margin-top:20.5pt;width:18.85pt;height:.05pt;flip:x;z-index:251680768" o:connectortype="straight">
            <v:stroke endarrow="block"/>
          </v:shape>
        </w:pict>
      </w:r>
      <w:r>
        <w:rPr>
          <w:noProof/>
        </w:rPr>
        <w:pict>
          <v:shape id="_x0000_s1112" type="#_x0000_t32" style="position:absolute;left:0;text-align:left;margin-left:282.25pt;margin-top:20.5pt;width:32.85pt;height:0;z-index:251674624" o:connectortype="straight">
            <v:stroke startarrow="block" endarrow="block"/>
          </v:shape>
        </w:pict>
      </w:r>
      <w:r>
        <w:rPr>
          <w:noProof/>
        </w:rPr>
        <w:pict>
          <v:shape id="_x0000_s1111" type="#_x0000_t32" style="position:absolute;left:0;text-align:left;margin-left:192.1pt;margin-top:20.5pt;width:34.25pt;height:0;z-index:251673600" o:connectortype="straight">
            <v:stroke startarrow="block" endarrow="block"/>
          </v:shape>
        </w:pict>
      </w:r>
      <w:r>
        <w:rPr>
          <w:noProof/>
        </w:rPr>
        <w:pict>
          <v:shape id="_x0000_s1110" type="#_x0000_t32" style="position:absolute;left:0;text-align:left;margin-left:98.4pt;margin-top:20.5pt;width:35.65pt;height:0;z-index:251672576" o:connectortype="straight">
            <v:stroke startarrow="block" endarrow="block"/>
          </v:shape>
        </w:pict>
      </w:r>
      <w:r>
        <w:rPr>
          <w:noProof/>
        </w:rPr>
        <w:pict>
          <v:shape id="_x0000_s1105" type="#_x0000_t109" style="position:absolute;left:0;text-align:left;margin-left:315.1pt;margin-top:.95pt;width:54.55pt;height:37.05pt;z-index:251667456"/>
        </w:pict>
      </w:r>
      <w:r>
        <w:rPr>
          <w:noProof/>
        </w:rPr>
        <w:pict>
          <v:shape id="_x0000_s1104" type="#_x0000_t109" style="position:absolute;left:0;text-align:left;margin-left:222.85pt;margin-top:.95pt;width:59.4pt;height:37.05pt;z-index:251666432"/>
        </w:pict>
      </w:r>
      <w:r>
        <w:rPr>
          <w:noProof/>
        </w:rPr>
        <w:pict>
          <v:shape id="_x0000_s1103" type="#_x0000_t109" style="position:absolute;left:0;text-align:left;margin-left:134.05pt;margin-top:.95pt;width:58.05pt;height:37.05pt;z-index:251665408"/>
        </w:pict>
      </w:r>
      <w:r>
        <w:rPr>
          <w:noProof/>
        </w:rPr>
        <w:pict>
          <v:shape id="_x0000_s1102" type="#_x0000_t109" style="position:absolute;left:0;text-align:left;margin-left:38.3pt;margin-top:.95pt;width:60.1pt;height:37.05pt;z-index:251664384"/>
        </w:pict>
      </w:r>
      <w:r w:rsidR="00B903FB">
        <w:tab/>
      </w:r>
    </w:p>
    <w:p w:rsidR="00DC7EB6" w:rsidRDefault="0011423E" w:rsidP="00DC7EB6">
      <w:pPr>
        <w:ind w:firstLine="720"/>
        <w:jc w:val="left"/>
      </w:pPr>
      <w:r>
        <w:rPr>
          <w:noProof/>
        </w:rPr>
        <w:pict>
          <v:shape id="_x0000_s1116" type="#_x0000_t32" style="position:absolute;left:0;text-align:left;margin-left:66.95pt;margin-top:5.3pt;width:97.15pt;height:64.25pt;flip:y;z-index:251678720" o:connectortype="straight">
            <v:stroke startarrow="block" endarrow="block"/>
          </v:shape>
        </w:pict>
      </w:r>
    </w:p>
    <w:p w:rsidR="00A63782" w:rsidRDefault="00A63782" w:rsidP="00A63782">
      <w:pPr>
        <w:jc w:val="left"/>
      </w:pPr>
    </w:p>
    <w:p w:rsidR="00293F3B" w:rsidRDefault="0011423E" w:rsidP="006F7054">
      <w:pPr>
        <w:ind w:left="720"/>
        <w:jc w:val="left"/>
      </w:pPr>
      <w:r>
        <w:rPr>
          <w:noProof/>
        </w:rPr>
        <w:pict>
          <v:shape id="_x0000_s1119" type="#_x0000_t32" style="position:absolute;left:0;text-align:left;margin-left:369.65pt;margin-top:20.95pt;width:18.85pt;height:0;flip:x;z-index:251681792" o:connectortype="straight">
            <v:stroke endarrow="block"/>
          </v:shape>
        </w:pict>
      </w:r>
      <w:r>
        <w:rPr>
          <w:noProof/>
        </w:rPr>
        <w:pict>
          <v:shape id="_x0000_s1115" type="#_x0000_t32" style="position:absolute;left:0;text-align:left;margin-left:282.25pt;margin-top:20.95pt;width:32.85pt;height:0;z-index:251677696" o:connectortype="straight">
            <v:stroke startarrow="block" endarrow="block"/>
          </v:shape>
        </w:pict>
      </w:r>
      <w:r>
        <w:rPr>
          <w:noProof/>
        </w:rPr>
        <w:pict>
          <v:shape id="_x0000_s1114" type="#_x0000_t32" style="position:absolute;left:0;text-align:left;margin-left:192.1pt;margin-top:20.95pt;width:34.25pt;height:0;z-index:251676672" o:connectortype="straight">
            <v:stroke startarrow="block" endarrow="block"/>
          </v:shape>
        </w:pict>
      </w:r>
      <w:r>
        <w:rPr>
          <w:noProof/>
        </w:rPr>
        <w:pict>
          <v:shape id="_x0000_s1113" type="#_x0000_t32" style="position:absolute;left:0;text-align:left;margin-left:98.4pt;margin-top:20.95pt;width:35.65pt;height:0;z-index:251675648" o:connectortype="straight">
            <v:stroke startarrow="block" endarrow="block"/>
          </v:shape>
        </w:pict>
      </w:r>
      <w:r>
        <w:rPr>
          <w:noProof/>
        </w:rPr>
        <w:pict>
          <v:shape id="_x0000_s1109" type="#_x0000_t109" style="position:absolute;left:0;text-align:left;margin-left:315.1pt;margin-top:3.45pt;width:54.55pt;height:34.95pt;z-index:251671552"/>
        </w:pict>
      </w:r>
      <w:r>
        <w:rPr>
          <w:noProof/>
        </w:rPr>
        <w:pict>
          <v:shape id="_x0000_s1108" type="#_x0000_t109" style="position:absolute;left:0;text-align:left;margin-left:222.85pt;margin-top:3.45pt;width:59.4pt;height:34.95pt;z-index:251670528"/>
        </w:pict>
      </w:r>
      <w:r>
        <w:rPr>
          <w:noProof/>
        </w:rPr>
        <w:pict>
          <v:shape id="_x0000_s1107" type="#_x0000_t109" style="position:absolute;left:0;text-align:left;margin-left:134.05pt;margin-top:4.15pt;width:58.05pt;height:34.25pt;z-index:251669504"/>
        </w:pict>
      </w:r>
      <w:r>
        <w:rPr>
          <w:noProof/>
        </w:rPr>
        <w:pict>
          <v:shape id="_x0000_s1106" type="#_x0000_t109" style="position:absolute;left:0;text-align:left;margin-left:38.3pt;margin-top:4.15pt;width:60.1pt;height:34.25pt;z-index:251668480"/>
        </w:pict>
      </w:r>
    </w:p>
    <w:p w:rsidR="00293F3B" w:rsidRDefault="0011423E" w:rsidP="006F7054">
      <w:pPr>
        <w:ind w:left="720"/>
        <w:jc w:val="left"/>
      </w:pPr>
      <w:r>
        <w:rPr>
          <w:noProof/>
        </w:rPr>
        <w:pict>
          <v:shape id="_x0000_s1120" type="#_x0000_t32" style="position:absolute;left:0;text-align:left;margin-left:66.95pt;margin-top:27.4pt;width:275.4pt;height:.7pt;flip:y;z-index:251682816" o:connectortype="straight"/>
        </w:pict>
      </w:r>
      <w:r>
        <w:rPr>
          <w:noProof/>
        </w:rPr>
        <w:pict>
          <v:shape id="_x0000_s1122" type="#_x0000_t32" style="position:absolute;left:0;text-align:left;margin-left:342.35pt;margin-top:5.7pt;width:.05pt;height:21.7pt;flip:y;z-index:251684864" o:connectortype="straight">
            <v:stroke endarrow="block"/>
          </v:shape>
        </w:pict>
      </w:r>
      <w:r>
        <w:rPr>
          <w:noProof/>
        </w:rPr>
        <w:pict>
          <v:shape id="_x0000_s1121" type="#_x0000_t32" style="position:absolute;left:0;text-align:left;margin-left:66.95pt;margin-top:5.7pt;width:.05pt;height:21.7pt;flip:y;z-index:251683840" o:connectortype="straight">
            <v:stroke endarrow="block"/>
          </v:shape>
        </w:pict>
      </w:r>
    </w:p>
    <w:p w:rsidR="00A941CE" w:rsidRDefault="00A941CE" w:rsidP="006F7054">
      <w:pPr>
        <w:ind w:left="720"/>
        <w:jc w:val="left"/>
      </w:pPr>
      <w:proofErr w:type="gramStart"/>
      <w:r>
        <w:t>Sumber :</w:t>
      </w:r>
      <w:proofErr w:type="gramEnd"/>
      <w:r>
        <w:t xml:space="preserve"> Binanto (2011:270)</w:t>
      </w:r>
    </w:p>
    <w:p w:rsidR="003A62D8" w:rsidRDefault="000D57DA" w:rsidP="00FE2482">
      <w:pPr>
        <w:ind w:left="720"/>
        <w:jc w:val="center"/>
      </w:pPr>
      <w:r>
        <w:t>Gambar II.</w:t>
      </w:r>
      <w:r w:rsidR="003A62D8">
        <w:t>3</w:t>
      </w:r>
    </w:p>
    <w:p w:rsidR="00A941CE" w:rsidRDefault="00810FA4" w:rsidP="00FE2482">
      <w:pPr>
        <w:ind w:left="720"/>
        <w:jc w:val="center"/>
      </w:pPr>
      <w:r>
        <w:t>Struktur Navigas Non-linier</w:t>
      </w:r>
      <w:r w:rsidR="00A941CE">
        <w:t>r</w:t>
      </w:r>
    </w:p>
    <w:p w:rsidR="00A941CE" w:rsidRDefault="00A941CE" w:rsidP="00A941CE">
      <w:pPr>
        <w:numPr>
          <w:ilvl w:val="0"/>
          <w:numId w:val="20"/>
        </w:numPr>
      </w:pPr>
      <w:r>
        <w:t>Struktur Navigasi Campuran</w:t>
      </w:r>
    </w:p>
    <w:p w:rsidR="00A941CE" w:rsidRDefault="0011423E" w:rsidP="00A941CE">
      <w:pPr>
        <w:ind w:left="720" w:firstLine="360"/>
      </w:pPr>
      <w:r>
        <w:rPr>
          <w:noProof/>
        </w:rPr>
        <w:pict>
          <v:shape id="_x0000_s1123" type="#_x0000_t109" style="position:absolute;left:0;text-align:left;margin-left:147.35pt;margin-top:114.15pt;width:58pt;height:36.35pt;z-index:251685888"/>
        </w:pict>
      </w:r>
      <w:proofErr w:type="gramStart"/>
      <w:r w:rsidR="00A941CE">
        <w:t>Struktur Navigasi campuran merupakan gabungan dari ketiga struktur</w:t>
      </w:r>
      <w:r w:rsidR="003A62D8">
        <w:t xml:space="preserve"> sebelumnya yaitu linear, non-li</w:t>
      </w:r>
      <w:r w:rsidR="00A941CE">
        <w:t>near, dan hirarki.</w:t>
      </w:r>
      <w:proofErr w:type="gramEnd"/>
      <w:r w:rsidR="00A941CE">
        <w:t xml:space="preserve"> </w:t>
      </w:r>
      <w:proofErr w:type="gramStart"/>
      <w:r w:rsidR="00A941CE">
        <w:t>Struktur navigasi ini juga biasa disebut dengan struktur navigasi bebas.</w:t>
      </w:r>
      <w:proofErr w:type="gramEnd"/>
      <w:r w:rsidR="00A941CE">
        <w:t xml:space="preserve"> </w:t>
      </w:r>
      <w:proofErr w:type="gramStart"/>
      <w:r w:rsidR="00A941CE">
        <w:t>Struktur navigasi ini banyak digunakan dalam pembuatan website sehingga dapat memberikan ke-interaksian yang lebih tinggi.</w:t>
      </w:r>
      <w:proofErr w:type="gramEnd"/>
    </w:p>
    <w:p w:rsidR="00A941CE" w:rsidRDefault="00A941CE" w:rsidP="00A941CE">
      <w:r>
        <w:tab/>
      </w:r>
    </w:p>
    <w:p w:rsidR="00A941CE" w:rsidRDefault="0011423E" w:rsidP="00A941CE">
      <w:r>
        <w:rPr>
          <w:noProof/>
        </w:rPr>
        <w:pict>
          <v:shape id="_x0000_s1149" type="#_x0000_t32" style="position:absolute;left:0;text-align:left;margin-left:250.8pt;margin-top:17.75pt;width:0;height:14.65pt;z-index:251711488" o:connectortype="straight">
            <v:stroke endarrow="block"/>
          </v:shape>
        </w:pict>
      </w:r>
      <w:r>
        <w:rPr>
          <w:noProof/>
        </w:rPr>
        <w:pict>
          <v:shape id="_x0000_s1148" type="#_x0000_t32" style="position:absolute;left:0;text-align:left;margin-left:192.1pt;margin-top:2.35pt;width:0;height:15.4pt;flip:y;z-index:251710464" o:connectortype="straight">
            <v:stroke endarrow="block"/>
          </v:shape>
        </w:pict>
      </w:r>
      <w:r>
        <w:rPr>
          <w:noProof/>
        </w:rPr>
        <w:pict>
          <v:shape id="_x0000_s1147" type="#_x0000_t32" style="position:absolute;left:0;text-align:left;margin-left:164.1pt;margin-top:2.35pt;width:0;height:15.4pt;flip:y;z-index:251709440" o:connectortype="straight">
            <v:stroke endarrow="block"/>
          </v:shape>
        </w:pict>
      </w:r>
      <w:r>
        <w:rPr>
          <w:noProof/>
        </w:rPr>
        <w:pict>
          <v:shape id="_x0000_s1146" type="#_x0000_t32" style="position:absolute;left:0;text-align:left;margin-left:102.6pt;margin-top:17.75pt;width:0;height:14.65pt;z-index:251708416" o:connectortype="straight">
            <v:stroke endarrow="block"/>
          </v:shape>
        </w:pict>
      </w:r>
      <w:r>
        <w:rPr>
          <w:noProof/>
        </w:rPr>
        <w:pict>
          <v:shape id="_x0000_s1132" type="#_x0000_t32" style="position:absolute;left:0;text-align:left;margin-left:192.1pt;margin-top:17.75pt;width:58.7pt;height:0;z-index:251695104" o:connectortype="straight"/>
        </w:pict>
      </w:r>
      <w:r>
        <w:rPr>
          <w:noProof/>
        </w:rPr>
        <w:pict>
          <v:shape id="_x0000_s1131" type="#_x0000_t32" style="position:absolute;left:0;text-align:left;margin-left:102.6pt;margin-top:17.75pt;width:61.5pt;height:0;z-index:251694080" o:connectortype="straight"/>
        </w:pict>
      </w:r>
      <w:r w:rsidR="00A941CE">
        <w:tab/>
      </w:r>
    </w:p>
    <w:p w:rsidR="00A941CE" w:rsidRDefault="0011423E" w:rsidP="00A941CE">
      <w:pPr>
        <w:ind w:left="720" w:firstLine="360"/>
      </w:pPr>
      <w:r>
        <w:rPr>
          <w:noProof/>
        </w:rPr>
        <w:pict>
          <v:shape id="_x0000_s1125" type="#_x0000_t109" style="position:absolute;left:0;text-align:left;margin-left:222.85pt;margin-top:-.3pt;width:56.6pt;height:37.05pt;z-index:251687936"/>
        </w:pict>
      </w:r>
      <w:r>
        <w:rPr>
          <w:noProof/>
        </w:rPr>
        <w:pict>
          <v:shape id="_x0000_s1124" type="#_x0000_t109" style="position:absolute;left:0;text-align:left;margin-left:74.6pt;margin-top:-.3pt;width:55.95pt;height:37.05pt;z-index:251686912"/>
        </w:pict>
      </w:r>
    </w:p>
    <w:p w:rsidR="00A941CE" w:rsidRDefault="0011423E" w:rsidP="00A941CE">
      <w:pPr>
        <w:ind w:left="720" w:firstLine="360"/>
      </w:pPr>
      <w:r>
        <w:rPr>
          <w:noProof/>
        </w:rPr>
        <w:pict>
          <v:shape id="_x0000_s1153" type="#_x0000_t32" style="position:absolute;left:0;text-align:left;margin-left:289.25pt;margin-top:25.75pt;width:.05pt;height:21.7pt;z-index:251715584" o:connectortype="straight">
            <v:stroke endarrow="block"/>
          </v:shape>
        </w:pict>
      </w:r>
      <w:r>
        <w:rPr>
          <w:noProof/>
        </w:rPr>
        <w:pict>
          <v:shape id="_x0000_s1152" type="#_x0000_t32" style="position:absolute;left:0;text-align:left;margin-left:258.5pt;margin-top:4.05pt;width:0;height:21.75pt;flip:y;z-index:251714560" o:connectortype="straight">
            <v:stroke endarrow="block"/>
          </v:shape>
        </w:pict>
      </w:r>
      <w:r>
        <w:rPr>
          <w:noProof/>
        </w:rPr>
        <w:pict>
          <v:shape id="_x0000_s1151" type="#_x0000_t32" style="position:absolute;left:0;text-align:left;margin-left:242.4pt;margin-top:4.05pt;width:0;height:21.75pt;flip:y;z-index:251713536" o:connectortype="straight">
            <v:stroke endarrow="block"/>
          </v:shape>
        </w:pict>
      </w:r>
      <w:r>
        <w:rPr>
          <w:noProof/>
        </w:rPr>
        <w:pict>
          <v:shape id="_x0000_s1150" type="#_x0000_t32" style="position:absolute;left:0;text-align:left;margin-left:210.95pt;margin-top:25.8pt;width:0;height:21.65pt;z-index:251712512" o:connectortype="straight">
            <v:stroke endarrow="block"/>
          </v:shape>
        </w:pict>
      </w:r>
      <w:r>
        <w:rPr>
          <w:noProof/>
        </w:rPr>
        <w:pict>
          <v:shape id="_x0000_s1145" type="#_x0000_t32" style="position:absolute;left:0;text-align:left;margin-left:147.35pt;margin-top:25.8pt;width:0;height:21.65pt;z-index:251707392" o:connectortype="straight">
            <v:stroke endarrow="block"/>
          </v:shape>
        </w:pict>
      </w:r>
      <w:r>
        <w:rPr>
          <w:noProof/>
        </w:rPr>
        <w:pict>
          <v:shape id="_x0000_s1144" type="#_x0000_t32" style="position:absolute;left:0;text-align:left;margin-left:110.25pt;margin-top:4.05pt;width:0;height:21.75pt;flip:y;z-index:251706368" o:connectortype="straight">
            <v:stroke endarrow="block"/>
          </v:shape>
        </w:pict>
      </w:r>
      <w:r>
        <w:rPr>
          <w:noProof/>
        </w:rPr>
        <w:pict>
          <v:shape id="_x0000_s1143" type="#_x0000_t32" style="position:absolute;left:0;text-align:left;margin-left:98.4pt;margin-top:4.05pt;width:0;height:21.75pt;flip:y;z-index:251705344" o:connectortype="straight">
            <v:stroke endarrow="block"/>
          </v:shape>
        </w:pict>
      </w:r>
      <w:r>
        <w:rPr>
          <w:noProof/>
        </w:rPr>
        <w:pict>
          <v:shape id="_x0000_s1142" type="#_x0000_t32" style="position:absolute;left:0;text-align:left;margin-left:62.75pt;margin-top:25.8pt;width:0;height:21.65pt;z-index:251704320" o:connectortype="straight">
            <v:stroke endarrow="block"/>
          </v:shape>
        </w:pict>
      </w:r>
      <w:r>
        <w:rPr>
          <w:noProof/>
        </w:rPr>
        <w:pict>
          <v:shape id="_x0000_s1136" type="#_x0000_t32" style="position:absolute;left:0;text-align:left;margin-left:258.5pt;margin-top:25.75pt;width:30.75pt;height:0;z-index:251699200" o:connectortype="straight"/>
        </w:pict>
      </w:r>
      <w:r>
        <w:rPr>
          <w:noProof/>
        </w:rPr>
        <w:pict>
          <v:shape id="_x0000_s1135" type="#_x0000_t32" style="position:absolute;left:0;text-align:left;margin-left:210.95pt;margin-top:25.75pt;width:31.45pt;height:.05pt;z-index:251698176" o:connectortype="straight"/>
        </w:pict>
      </w:r>
      <w:r>
        <w:rPr>
          <w:noProof/>
        </w:rPr>
        <w:pict>
          <v:shape id="_x0000_s1133" type="#_x0000_t32" style="position:absolute;left:0;text-align:left;margin-left:62.75pt;margin-top:25.8pt;width:35.65pt;height:0;z-index:251696128" o:connectortype="straight"/>
        </w:pict>
      </w:r>
      <w:r>
        <w:rPr>
          <w:noProof/>
        </w:rPr>
        <w:pict>
          <v:shape id="_x0000_s1134" type="#_x0000_t32" style="position:absolute;left:0;text-align:left;margin-left:110.25pt;margin-top:25.75pt;width:37.1pt;height:0;z-index:251697152" o:connectortype="straight"/>
        </w:pict>
      </w:r>
    </w:p>
    <w:p w:rsidR="00A941CE" w:rsidRDefault="0011423E" w:rsidP="00A941CE">
      <w:pPr>
        <w:ind w:left="720" w:firstLine="360"/>
      </w:pPr>
      <w:r>
        <w:rPr>
          <w:noProof/>
        </w:rPr>
        <w:pict>
          <v:shape id="_x0000_s1130" type="#_x0000_t109" style="position:absolute;left:0;text-align:left;margin-left:338.9pt;margin-top:14.75pt;width:49.6pt;height:34.95pt;z-index:251693056"/>
        </w:pict>
      </w:r>
      <w:r>
        <w:rPr>
          <w:noProof/>
        </w:rPr>
        <w:pict>
          <v:shape id="_x0000_s1129" type="#_x0000_t109" style="position:absolute;left:0;text-align:left;margin-left:262pt;margin-top:14.75pt;width:53.1pt;height:34.95pt;z-index:251692032"/>
        </w:pict>
      </w:r>
      <w:r>
        <w:rPr>
          <w:noProof/>
        </w:rPr>
        <w:pict>
          <v:shape id="_x0000_s1128" type="#_x0000_t109" style="position:absolute;left:0;text-align:left;margin-left:186.5pt;margin-top:14.75pt;width:52.4pt;height:34.95pt;z-index:251691008"/>
        </w:pict>
      </w:r>
      <w:r>
        <w:rPr>
          <w:noProof/>
        </w:rPr>
        <w:pict>
          <v:shape id="_x0000_s1127" type="#_x0000_t109" style="position:absolute;left:0;text-align:left;margin-left:110.25pt;margin-top:14.75pt;width:53.85pt;height:34.95pt;z-index:251689984"/>
        </w:pict>
      </w:r>
      <w:r>
        <w:rPr>
          <w:noProof/>
        </w:rPr>
        <w:pict>
          <v:shape id="_x0000_s1126" type="#_x0000_t109" style="position:absolute;left:0;text-align:left;margin-left:38.3pt;margin-top:14.75pt;width:52.4pt;height:34.95pt;z-index:251688960"/>
        </w:pict>
      </w:r>
    </w:p>
    <w:p w:rsidR="00A941CE" w:rsidRDefault="0011423E" w:rsidP="00B35D41">
      <w:r>
        <w:rPr>
          <w:noProof/>
        </w:rPr>
        <w:pict>
          <v:shape id="_x0000_s1141" type="#_x0000_t32" style="position:absolute;left:0;text-align:left;margin-left:362.65pt;margin-top:17pt;width:0;height:16.75pt;flip:y;z-index:251703296" o:connectortype="straight">
            <v:stroke endarrow="block"/>
          </v:shape>
        </w:pict>
      </w:r>
      <w:r>
        <w:rPr>
          <w:noProof/>
        </w:rPr>
        <w:pict>
          <v:shape id="_x0000_s1140" type="#_x0000_t32" style="position:absolute;left:0;text-align:left;margin-left:210.95pt;margin-top:17pt;width:0;height:16.75pt;flip:y;z-index:251702272" o:connectortype="straight">
            <v:stroke endarrow="block"/>
          </v:shape>
        </w:pict>
      </w:r>
      <w:r>
        <w:rPr>
          <w:noProof/>
        </w:rPr>
        <w:pict>
          <v:shape id="_x0000_s1138" type="#_x0000_t32" style="position:absolute;left:0;text-align:left;margin-left:315.1pt;margin-top:.2pt;width:23.8pt;height:0;z-index:251700224" o:connectortype="straight">
            <v:stroke startarrow="block" endarrow="block"/>
          </v:shape>
        </w:pict>
      </w:r>
    </w:p>
    <w:p w:rsidR="00B35D41" w:rsidRDefault="0011423E" w:rsidP="00B35D41">
      <w:pPr>
        <w:tabs>
          <w:tab w:val="right" w:pos="7938"/>
        </w:tabs>
      </w:pPr>
      <w:r>
        <w:rPr>
          <w:noProof/>
        </w:rPr>
        <w:pict>
          <v:shape id="_x0000_s1139" type="#_x0000_t32" style="position:absolute;left:0;text-align:left;margin-left:210.95pt;margin-top:1.05pt;width:151.7pt;height:0;z-index:251701248" o:connectortype="straight"/>
        </w:pict>
      </w:r>
      <w:r w:rsidR="00B35D41">
        <w:t xml:space="preserve">             </w:t>
      </w:r>
      <w:proofErr w:type="gramStart"/>
      <w:r w:rsidR="00B35D41">
        <w:t>Sumber :</w:t>
      </w:r>
      <w:proofErr w:type="gramEnd"/>
      <w:r w:rsidR="00B35D41">
        <w:t xml:space="preserve"> Binanto (2011:270)</w:t>
      </w:r>
    </w:p>
    <w:p w:rsidR="00730E55" w:rsidRDefault="000D57DA" w:rsidP="003A62D8">
      <w:pPr>
        <w:tabs>
          <w:tab w:val="right" w:pos="7938"/>
        </w:tabs>
        <w:jc w:val="center"/>
      </w:pPr>
      <w:r>
        <w:t>Gambar II.</w:t>
      </w:r>
      <w:r w:rsidR="003A62D8">
        <w:t>4</w:t>
      </w:r>
      <w:r w:rsidR="00270A19">
        <w:t xml:space="preserve"> Struktur Navigasi Campuran</w:t>
      </w:r>
    </w:p>
    <w:p w:rsidR="00A941CE" w:rsidRDefault="00292856" w:rsidP="00292856">
      <w:pPr>
        <w:numPr>
          <w:ilvl w:val="0"/>
          <w:numId w:val="19"/>
        </w:numPr>
      </w:pPr>
      <w:r>
        <w:lastRenderedPageBreak/>
        <w:t>ERD (</w:t>
      </w:r>
      <w:r>
        <w:rPr>
          <w:i/>
        </w:rPr>
        <w:t>Entity Relationship Diagram</w:t>
      </w:r>
      <w:r>
        <w:t>)</w:t>
      </w:r>
    </w:p>
    <w:p w:rsidR="00292856" w:rsidRDefault="00292856" w:rsidP="00292856">
      <w:pPr>
        <w:ind w:left="360" w:firstLine="360"/>
      </w:pPr>
      <w:proofErr w:type="gramStart"/>
      <w:r>
        <w:t xml:space="preserve">Pemodelan awal basis data yang paling banyak digunakan adalah menggunakan </w:t>
      </w:r>
      <w:r>
        <w:rPr>
          <w:i/>
        </w:rPr>
        <w:t xml:space="preserve">Entity Relationship Diagram </w:t>
      </w:r>
      <w:r>
        <w:t>(ERD).</w:t>
      </w:r>
      <w:proofErr w:type="gramEnd"/>
      <w:r>
        <w:t xml:space="preserve"> Menurut Rosa A. S dan M. Shalahudin (</w:t>
      </w:r>
      <w:proofErr w:type="gramStart"/>
      <w:r>
        <w:t>2014 :</w:t>
      </w:r>
      <w:proofErr w:type="gramEnd"/>
      <w:r>
        <w:t xml:space="preserve"> 53) “ERD adalah bentuk paling awal dalam melakukan perancangan basis data relasional”. </w:t>
      </w:r>
      <w:proofErr w:type="gramStart"/>
      <w:r>
        <w:t>ERD dikembangkan berdasarkan teori himpunan dalam bidang matematika.</w:t>
      </w:r>
      <w:proofErr w:type="gramEnd"/>
      <w:r>
        <w:t xml:space="preserve"> </w:t>
      </w:r>
      <w:proofErr w:type="gramStart"/>
      <w:r>
        <w:t>ERD digunakan untuk pemodelan basis data relasional.</w:t>
      </w:r>
      <w:proofErr w:type="gramEnd"/>
      <w:r>
        <w:t xml:space="preserve"> </w:t>
      </w:r>
      <w:proofErr w:type="gramStart"/>
      <w:r>
        <w:t>Sehingga jika penyimpanan basis data tidak perlu menggunakan ERD.</w:t>
      </w:r>
      <w:proofErr w:type="gramEnd"/>
      <w:r>
        <w:t xml:space="preserve"> ERD memiliki beberapa aliran notasi seperti notasi Chen (dikembangkan oleh Peter Chen), Barker (Dikembangkan oleh Richard Barker, Ian Palmer, Harry Ellis), notasi Crow’s Foot, dan beberapa notasi lain. </w:t>
      </w:r>
      <w:proofErr w:type="gramStart"/>
      <w:r>
        <w:t>Namun yang banyak digunakan adalah notasi dari Chen.</w:t>
      </w:r>
      <w:proofErr w:type="gramEnd"/>
      <w:r>
        <w:t xml:space="preserve"> ERD memiliki simbol – simbol yang dalam penggunaannya menggunakan notasi Chen, yaitu:</w:t>
      </w:r>
    </w:p>
    <w:p w:rsidR="00292856" w:rsidRPr="00292856" w:rsidRDefault="00292856" w:rsidP="00292856">
      <w:pPr>
        <w:numPr>
          <w:ilvl w:val="0"/>
          <w:numId w:val="22"/>
        </w:numPr>
      </w:pPr>
      <w:r>
        <w:t xml:space="preserve">Entitas / </w:t>
      </w:r>
      <w:r>
        <w:rPr>
          <w:i/>
        </w:rPr>
        <w:t>Entity</w:t>
      </w:r>
    </w:p>
    <w:p w:rsidR="00292856" w:rsidRDefault="00292856" w:rsidP="00292856">
      <w:pPr>
        <w:ind w:left="1080"/>
      </w:pPr>
      <w:r>
        <w:t xml:space="preserve">Entitas merupakan data inti yang </w:t>
      </w:r>
      <w:proofErr w:type="gramStart"/>
      <w:r>
        <w:t>akan</w:t>
      </w:r>
      <w:proofErr w:type="gramEnd"/>
      <w:r>
        <w:t xml:space="preserve"> disimpan, bakal tabel pada data, benda yang memiliki data dan harus disimpan datanya agar dapat diakses oleh aplikasi komputer, penamaan entitas biasanya lebih ke kata benda dan belum merupakan nama tabel.</w:t>
      </w:r>
    </w:p>
    <w:p w:rsidR="00292856" w:rsidRDefault="00292856" w:rsidP="00292856">
      <w:pPr>
        <w:numPr>
          <w:ilvl w:val="0"/>
          <w:numId w:val="22"/>
        </w:numPr>
      </w:pPr>
      <w:r>
        <w:t>Atribut</w:t>
      </w:r>
    </w:p>
    <w:p w:rsidR="00292856" w:rsidRDefault="004A1ACC" w:rsidP="00292856">
      <w:pPr>
        <w:ind w:left="1080"/>
      </w:pPr>
      <w:proofErr w:type="gramStart"/>
      <w:r>
        <w:t xml:space="preserve">Atribut adalah </w:t>
      </w:r>
      <w:r w:rsidR="00586371">
        <w:t>Field atau kolom data yang butuh disimpan dalam suatu entitas.</w:t>
      </w:r>
      <w:proofErr w:type="gramEnd"/>
    </w:p>
    <w:p w:rsidR="00586371" w:rsidRDefault="00586371" w:rsidP="00586371">
      <w:pPr>
        <w:numPr>
          <w:ilvl w:val="0"/>
          <w:numId w:val="22"/>
        </w:numPr>
      </w:pPr>
      <w:r>
        <w:t>Atribut Kunci Primer</w:t>
      </w:r>
    </w:p>
    <w:p w:rsidR="00586371" w:rsidRDefault="00586371" w:rsidP="00FE2482">
      <w:pPr>
        <w:ind w:left="1080"/>
      </w:pPr>
      <w:r>
        <w:t xml:space="preserve">Field atau kolom data yang butuh disimpan dalam suatu entitas dan digunakan sebagai kunci akses record yang diinginkan, biasanya berupa id, kunci primer dapat lebih dari satu kolom, asalkan kombinasi dari beberapa kolom tersebut dapat bersifat unik (berbeda tanpa ada yang sama). </w:t>
      </w:r>
    </w:p>
    <w:p w:rsidR="003A62D8" w:rsidRDefault="003A62D8" w:rsidP="00FE2482">
      <w:pPr>
        <w:ind w:left="1080"/>
      </w:pPr>
    </w:p>
    <w:p w:rsidR="00586371" w:rsidRDefault="00586371" w:rsidP="00586371">
      <w:pPr>
        <w:numPr>
          <w:ilvl w:val="0"/>
          <w:numId w:val="22"/>
        </w:numPr>
      </w:pPr>
      <w:r>
        <w:lastRenderedPageBreak/>
        <w:t>Atribut multinilai / multivalue</w:t>
      </w:r>
    </w:p>
    <w:p w:rsidR="00586371" w:rsidRDefault="00586371" w:rsidP="00586371">
      <w:pPr>
        <w:ind w:left="1080"/>
      </w:pPr>
      <w:proofErr w:type="gramStart"/>
      <w:r>
        <w:t>Field atau kolom dalam yang butuh disimpan dalam suatu entitas yang dapat memiliki nilai lebih dari satu.</w:t>
      </w:r>
      <w:proofErr w:type="gramEnd"/>
    </w:p>
    <w:p w:rsidR="00586371" w:rsidRDefault="00586371" w:rsidP="00586371">
      <w:pPr>
        <w:numPr>
          <w:ilvl w:val="0"/>
          <w:numId w:val="22"/>
        </w:numPr>
      </w:pPr>
      <w:r>
        <w:t>Relasi</w:t>
      </w:r>
    </w:p>
    <w:p w:rsidR="00586371" w:rsidRDefault="00586371" w:rsidP="00586371">
      <w:pPr>
        <w:ind w:left="1080"/>
      </w:pPr>
      <w:proofErr w:type="gramStart"/>
      <w:r>
        <w:t>Relasi yang menghubungkan antar entitas, biasanya diawali dengan kata kerja.</w:t>
      </w:r>
      <w:proofErr w:type="gramEnd"/>
    </w:p>
    <w:p w:rsidR="00586371" w:rsidRDefault="00586371" w:rsidP="00586371">
      <w:pPr>
        <w:numPr>
          <w:ilvl w:val="0"/>
          <w:numId w:val="22"/>
        </w:numPr>
      </w:pPr>
      <w:r>
        <w:t>Asosiasi / association</w:t>
      </w:r>
    </w:p>
    <w:p w:rsidR="00586371" w:rsidRDefault="00586371" w:rsidP="00586371">
      <w:pPr>
        <w:ind w:left="1080"/>
      </w:pPr>
      <w:proofErr w:type="gramStart"/>
      <w:r>
        <w:t>Penghubung antara relasi dan entitas relasi dari entitas dimana dikedua ujungnya memiliki multiplicity kemungkinan jumlah pemakaian.</w:t>
      </w:r>
      <w:proofErr w:type="gramEnd"/>
    </w:p>
    <w:p w:rsidR="00586371" w:rsidRDefault="00067D23" w:rsidP="00067D23">
      <w:pPr>
        <w:numPr>
          <w:ilvl w:val="0"/>
          <w:numId w:val="19"/>
        </w:numPr>
      </w:pPr>
      <w:r>
        <w:rPr>
          <w:i/>
        </w:rPr>
        <w:t xml:space="preserve">Logical Relational Structure </w:t>
      </w:r>
      <w:r>
        <w:t>(LRS)</w:t>
      </w:r>
    </w:p>
    <w:p w:rsidR="00067D23" w:rsidRDefault="00067D23" w:rsidP="00067D23">
      <w:pPr>
        <w:ind w:left="720"/>
      </w:pPr>
      <w:r>
        <w:t xml:space="preserve">Menurut Hasugian dan Shidiq (2012:608) memberikan batasan bahwa LRS adalah “sebuah model sistem yang digambarkan dengan sebuah diagram-ER </w:t>
      </w:r>
      <w:proofErr w:type="gramStart"/>
      <w:r>
        <w:t>akan</w:t>
      </w:r>
      <w:proofErr w:type="gramEnd"/>
      <w:r>
        <w:t xml:space="preserve"> mengikuti pola atau aturan pemodelan </w:t>
      </w:r>
      <w:r w:rsidR="009D4BB1">
        <w:t xml:space="preserve">tertentu dalam kaitannya dengan konvensi ke LRS”. Perubahan yang terjadi yaitu mengikuti aturan-aturan sebagai </w:t>
      </w:r>
      <w:proofErr w:type="gramStart"/>
      <w:r w:rsidR="009D4BB1">
        <w:t>berikut :</w:t>
      </w:r>
      <w:proofErr w:type="gramEnd"/>
      <w:r w:rsidR="009D4BB1">
        <w:t xml:space="preserve"> </w:t>
      </w:r>
    </w:p>
    <w:p w:rsidR="009D4BB1" w:rsidRDefault="009D4BB1" w:rsidP="009D4BB1">
      <w:pPr>
        <w:numPr>
          <w:ilvl w:val="0"/>
          <w:numId w:val="23"/>
        </w:numPr>
      </w:pPr>
      <w:r>
        <w:t xml:space="preserve">Setiap entitas </w:t>
      </w:r>
      <w:proofErr w:type="gramStart"/>
      <w:r>
        <w:t>akan</w:t>
      </w:r>
      <w:proofErr w:type="gramEnd"/>
      <w:r>
        <w:t xml:space="preserve"> diubah kebentuk kotak.</w:t>
      </w:r>
    </w:p>
    <w:p w:rsidR="009D4BB1" w:rsidRDefault="009D4BB1" w:rsidP="009D4BB1">
      <w:pPr>
        <w:numPr>
          <w:ilvl w:val="0"/>
          <w:numId w:val="23"/>
        </w:numPr>
      </w:pPr>
      <w:r>
        <w:t xml:space="preserve">Sebuah atribut relasi disatukan dalam sebuah kotak bersama entitas jika hubungan yang terjadi pada </w:t>
      </w:r>
      <w:r w:rsidRPr="009D4BB1">
        <w:rPr>
          <w:i/>
        </w:rPr>
        <w:t>diagram</w:t>
      </w:r>
      <w:r>
        <w:t>-ER 1</w:t>
      </w:r>
      <w:proofErr w:type="gramStart"/>
      <w:r>
        <w:t>:M</w:t>
      </w:r>
      <w:proofErr w:type="gramEnd"/>
      <w:r>
        <w:t xml:space="preserve"> (relasi bersatu dengan</w:t>
      </w:r>
      <w:r>
        <w:rPr>
          <w:i/>
        </w:rPr>
        <w:t xml:space="preserve"> cardinality </w:t>
      </w:r>
      <w:r>
        <w:t xml:space="preserve">M) atau tingkat hubungan 1:1 (relasi bersatu dengan </w:t>
      </w:r>
      <w:r>
        <w:rPr>
          <w:i/>
        </w:rPr>
        <w:t>cardinality</w:t>
      </w:r>
      <w:r>
        <w:t xml:space="preserve"> yang paling membutuhkan referensi).</w:t>
      </w:r>
    </w:p>
    <w:p w:rsidR="001948D8" w:rsidRDefault="009D4BB1" w:rsidP="001948D8">
      <w:pPr>
        <w:numPr>
          <w:ilvl w:val="0"/>
          <w:numId w:val="23"/>
        </w:numPr>
      </w:pPr>
      <w:r>
        <w:t>Sebuah relasi dipisah dalam sebuah kotak tersendiri (menjadi entitas baru) jika tingkat hubungannya M</w:t>
      </w:r>
      <w:proofErr w:type="gramStart"/>
      <w:r>
        <w:t>:M</w:t>
      </w:r>
      <w:proofErr w:type="gramEnd"/>
      <w:r>
        <w:t xml:space="preserve"> (</w:t>
      </w:r>
      <w:r>
        <w:rPr>
          <w:i/>
        </w:rPr>
        <w:t>many to many</w:t>
      </w:r>
      <w:r>
        <w:t xml:space="preserve">) dan memiliki </w:t>
      </w:r>
      <w:r>
        <w:rPr>
          <w:i/>
        </w:rPr>
        <w:t xml:space="preserve">foreign key </w:t>
      </w:r>
      <w:r>
        <w:t xml:space="preserve">sebagai </w:t>
      </w:r>
      <w:r>
        <w:rPr>
          <w:i/>
        </w:rPr>
        <w:t>primary key</w:t>
      </w:r>
      <w:r>
        <w:t xml:space="preserve"> yang diambil dari kedua entitas yang sebelumnya saling berhubungan.</w:t>
      </w:r>
    </w:p>
    <w:p w:rsidR="001948D8" w:rsidRDefault="001948D8" w:rsidP="001948D8">
      <w:pPr>
        <w:ind w:left="1080"/>
      </w:pPr>
    </w:p>
    <w:p w:rsidR="00730E55" w:rsidRDefault="00730E55" w:rsidP="001948D8">
      <w:pPr>
        <w:ind w:left="1080"/>
      </w:pPr>
    </w:p>
    <w:p w:rsidR="001948D8" w:rsidRDefault="001948D8" w:rsidP="001948D8">
      <w:pPr>
        <w:numPr>
          <w:ilvl w:val="0"/>
          <w:numId w:val="19"/>
        </w:numPr>
      </w:pPr>
      <w:r>
        <w:t>Pengujian Web (</w:t>
      </w:r>
      <w:r>
        <w:rPr>
          <w:i/>
        </w:rPr>
        <w:t>Black Box Testing</w:t>
      </w:r>
      <w:r>
        <w:t>)</w:t>
      </w:r>
    </w:p>
    <w:p w:rsidR="001948D8" w:rsidRDefault="00597C97" w:rsidP="001948D8">
      <w:pPr>
        <w:ind w:left="720"/>
      </w:pPr>
      <w:r w:rsidRPr="00597C97">
        <w:t>Menur</w:t>
      </w:r>
      <w:r>
        <w:t>ut Agustiar Budiman (2012:4)</w:t>
      </w:r>
      <w:r w:rsidRPr="00597C97">
        <w:t xml:space="preserve">, berpendapat bahwa “Pengujian black box merupakan metode perancangan data uji yang didasarkan pada spesifikasi perangkat lunak. </w:t>
      </w:r>
      <w:proofErr w:type="gramStart"/>
      <w:r w:rsidRPr="00597C97">
        <w:t>Data uji dibangkitkan, dieksekusi pada perangkat lunak dan kemudian keluaran dari perangkat lunak diuji apakah telah</w:t>
      </w:r>
      <w:r>
        <w:t xml:space="preserve"> sesuai dengan yang diharapkan.”</w:t>
      </w:r>
      <w:proofErr w:type="gramEnd"/>
      <w:r w:rsidR="001948D8">
        <w:t xml:space="preserve"> </w:t>
      </w:r>
      <w:proofErr w:type="gramStart"/>
      <w:r w:rsidR="001948D8">
        <w:t xml:space="preserve">Pengujian </w:t>
      </w:r>
      <w:r w:rsidR="001948D8">
        <w:rPr>
          <w:i/>
        </w:rPr>
        <w:t>Black Box</w:t>
      </w:r>
      <w:r w:rsidR="001948D8">
        <w:t xml:space="preserve"> dilakukan dengan membuat kasus uji yang bersifat mencoba semua fungsi dengan memakai perangkat lunak apakah sesuai dengan spesifikasi yang dibutuhkan.</w:t>
      </w:r>
      <w:proofErr w:type="gramEnd"/>
      <w:r w:rsidR="001948D8">
        <w:t xml:space="preserve"> Pengujian </w:t>
      </w:r>
      <w:r w:rsidR="001948D8">
        <w:rPr>
          <w:i/>
        </w:rPr>
        <w:t>Black Box</w:t>
      </w:r>
      <w:r w:rsidR="001948D8">
        <w:t xml:space="preserve"> berusaha menemukan kesalahan dalam kategori sebagai </w:t>
      </w:r>
      <w:proofErr w:type="gramStart"/>
      <w:r w:rsidR="001948D8">
        <w:t>berikut :</w:t>
      </w:r>
      <w:proofErr w:type="gramEnd"/>
    </w:p>
    <w:p w:rsidR="001948D8" w:rsidRDefault="001948D8" w:rsidP="001948D8">
      <w:pPr>
        <w:numPr>
          <w:ilvl w:val="0"/>
          <w:numId w:val="24"/>
        </w:numPr>
      </w:pPr>
      <w:r>
        <w:t>Fungsi-fungsi yang tidak benar atau hilang</w:t>
      </w:r>
    </w:p>
    <w:p w:rsidR="001948D8" w:rsidRPr="001948D8" w:rsidRDefault="001948D8" w:rsidP="001948D8">
      <w:pPr>
        <w:numPr>
          <w:ilvl w:val="0"/>
          <w:numId w:val="24"/>
        </w:numPr>
      </w:pPr>
      <w:r>
        <w:t xml:space="preserve">Kesalahan </w:t>
      </w:r>
      <w:r>
        <w:rPr>
          <w:i/>
        </w:rPr>
        <w:t>Interface</w:t>
      </w:r>
    </w:p>
    <w:p w:rsidR="001948D8" w:rsidRPr="001948D8" w:rsidRDefault="001948D8" w:rsidP="001948D8">
      <w:pPr>
        <w:numPr>
          <w:ilvl w:val="0"/>
          <w:numId w:val="24"/>
        </w:numPr>
      </w:pPr>
      <w:r>
        <w:t xml:space="preserve">Kesalahan dalam struktur data atau akses </w:t>
      </w:r>
      <w:r>
        <w:rPr>
          <w:i/>
        </w:rPr>
        <w:t>database eksternal</w:t>
      </w:r>
    </w:p>
    <w:p w:rsidR="001948D8" w:rsidRDefault="001948D8" w:rsidP="001948D8">
      <w:pPr>
        <w:numPr>
          <w:ilvl w:val="0"/>
          <w:numId w:val="24"/>
        </w:numPr>
      </w:pPr>
      <w:r>
        <w:t>Kesalah kinerja</w:t>
      </w:r>
    </w:p>
    <w:p w:rsidR="008C5ED4" w:rsidRDefault="00F232A9" w:rsidP="008C5ED4">
      <w:pPr>
        <w:numPr>
          <w:ilvl w:val="0"/>
          <w:numId w:val="24"/>
        </w:numPr>
      </w:pPr>
      <w:r>
        <w:t>Inisialisasi dan kesalahan terminasi</w:t>
      </w:r>
    </w:p>
    <w:p w:rsidR="008C5ED4" w:rsidRDefault="00F27F72" w:rsidP="00F27F72">
      <w:pPr>
        <w:pStyle w:val="Heading2"/>
      </w:pPr>
      <w:bookmarkStart w:id="30" w:name="_Toc498902089"/>
      <w:r>
        <w:t xml:space="preserve">Perangkat </w:t>
      </w:r>
      <w:proofErr w:type="gramStart"/>
      <w:r>
        <w:t>bantu</w:t>
      </w:r>
      <w:bookmarkEnd w:id="30"/>
      <w:proofErr w:type="gramEnd"/>
    </w:p>
    <w:p w:rsidR="00F27F72" w:rsidRDefault="00F27F72" w:rsidP="00F27F72">
      <w:pPr>
        <w:pStyle w:val="Heading3"/>
      </w:pPr>
      <w:bookmarkStart w:id="31" w:name="_Toc498902090"/>
      <w:r>
        <w:t>XAMPP</w:t>
      </w:r>
      <w:bookmarkEnd w:id="31"/>
    </w:p>
    <w:p w:rsidR="00F27F72" w:rsidRDefault="00F27F72" w:rsidP="00D3012F">
      <w:pPr>
        <w:ind w:firstLine="720"/>
      </w:pPr>
      <w:r>
        <w:t>Menurut Puspitasari (2011:1</w:t>
      </w:r>
      <w:r w:rsidR="00551517">
        <w:t>)</w:t>
      </w:r>
      <w:r>
        <w:t>, berpendapat bahwa “XAMPP</w:t>
      </w:r>
      <w:r w:rsidR="00551517">
        <w:t xml:space="preserve"> adalah sebuah perangkat lunak yang didalamnya sudah tersedia database server MySQL, webserver Apache dan mendukung program bahasa php (php4 dan php5). </w:t>
      </w:r>
      <w:proofErr w:type="gramStart"/>
      <w:r w:rsidR="00551517">
        <w:t>Xampp merupakan software gratis yang mudah digunakan gratis dan mendukung instalasi di linux dan windows.”</w:t>
      </w:r>
      <w:proofErr w:type="gramEnd"/>
    </w:p>
    <w:p w:rsidR="00D3012F" w:rsidRDefault="00D3012F" w:rsidP="00D3012F">
      <w:pPr>
        <w:ind w:firstLine="720"/>
      </w:pPr>
    </w:p>
    <w:p w:rsidR="00B63AE4" w:rsidRDefault="00D3012F" w:rsidP="00D3012F">
      <w:pPr>
        <w:pStyle w:val="Heading3"/>
      </w:pPr>
      <w:bookmarkStart w:id="32" w:name="_Toc498902091"/>
      <w:r>
        <w:lastRenderedPageBreak/>
        <w:t>PHP</w:t>
      </w:r>
      <w:bookmarkEnd w:id="32"/>
    </w:p>
    <w:p w:rsidR="00D3012F" w:rsidRPr="00D3012F" w:rsidRDefault="005F5DD5" w:rsidP="00FD7C13">
      <w:pPr>
        <w:numPr>
          <w:ilvl w:val="0"/>
          <w:numId w:val="33"/>
        </w:numPr>
      </w:pPr>
      <w:r>
        <w:t>Definisi PHP</w:t>
      </w:r>
    </w:p>
    <w:p w:rsidR="00D3012F" w:rsidRDefault="00D3012F" w:rsidP="005F5DD5">
      <w:pPr>
        <w:ind w:left="360" w:firstLine="360"/>
      </w:pPr>
      <w:r>
        <w:t>Menurut Agus Saputra (2012:2), berpendapat bahwa “PHP memiliki kepanjangan PHP Hypertext Prepocessor merupakan suatu bahasa pemrograman yang difungsikan untuk membangun suatu website dinamis. PHP menyatu dengan kode HTML, maksudnya adalah beda kondisi, HTML digunakan sebagai pembangun atau pondasi dari kerangka layout web, sedangkan PHP difungsikan sebagai prosesnya, sehingga dengan adanya PHP tersebut, sebuah web akan mudah dimaintenance”.</w:t>
      </w:r>
    </w:p>
    <w:p w:rsidR="005F5DD5" w:rsidRDefault="005F5DD5" w:rsidP="00FD7C13">
      <w:pPr>
        <w:numPr>
          <w:ilvl w:val="0"/>
          <w:numId w:val="33"/>
        </w:numPr>
      </w:pPr>
      <w:r>
        <w:t>Sejarah PHP</w:t>
      </w:r>
    </w:p>
    <w:p w:rsidR="005F5DD5" w:rsidRDefault="005F5DD5" w:rsidP="00635FEF">
      <w:pPr>
        <w:ind w:left="360" w:firstLine="360"/>
      </w:pPr>
      <w:r>
        <w:t xml:space="preserve">Menurut Sibero (2011:49), berpendapat “Padat tahun 1994 seorang programmer bernama Rasmus Lerdorf awalnya membuat sebuah halaman website pribadi, tujuannya adalah untuk mempertahankan halaman website pribadi tersebut sekaligus membangun halaman web yang dinamis. PHP pada awalnya diperkenalkan sebagai singkatan dari PHP Hypertext Preprocessor pertama ditulis menggunakan bahasa Perl (Perl Script), kemudian ditulis ulang menggunakan bahasa pemrograman C CGI-BIN (Common Gateway Interface-Binary) yang ditujukan untuk mengembangkan halaman website yang mendukung formulir dan penyimpanan data. </w:t>
      </w:r>
      <w:proofErr w:type="gramStart"/>
      <w:r>
        <w:t>Pada tahun 1995 PHP Tool 1.0 dirilis untuk umum, kemudian pengembangannya dilanjutkan oleh Andi Gutmans dan Zeev Suraski”.</w:t>
      </w:r>
      <w:proofErr w:type="gramEnd"/>
      <w:r w:rsidR="00422883">
        <w:t xml:space="preserve"> </w:t>
      </w:r>
      <w:proofErr w:type="gramStart"/>
      <w:r w:rsidR="00422883">
        <w:t>Perusahaan bernama Zend kemudian melanjutkan pengembangan PHP dan merilis PHP versi terakhir pada saat ini.</w:t>
      </w:r>
      <w:proofErr w:type="gramEnd"/>
      <w:r w:rsidR="00422883">
        <w:t xml:space="preserve"> Aplikasi bahasa PHP dapat dipergunakan </w:t>
      </w:r>
      <w:proofErr w:type="gramStart"/>
      <w:r w:rsidR="00422883">
        <w:t>untuk :</w:t>
      </w:r>
      <w:proofErr w:type="gramEnd"/>
      <w:r w:rsidR="00422883">
        <w:t xml:space="preserve"> </w:t>
      </w:r>
    </w:p>
    <w:p w:rsidR="00422883" w:rsidRDefault="00422883" w:rsidP="00FD7C13">
      <w:pPr>
        <w:numPr>
          <w:ilvl w:val="0"/>
          <w:numId w:val="26"/>
        </w:numPr>
      </w:pPr>
      <w:r>
        <w:t>PHP digunakan sebagai landasan operasi pada pemrograman jaringan berbasis web.</w:t>
      </w:r>
    </w:p>
    <w:p w:rsidR="00422883" w:rsidRDefault="00422883" w:rsidP="00422883">
      <w:pPr>
        <w:numPr>
          <w:ilvl w:val="0"/>
          <w:numId w:val="26"/>
        </w:numPr>
      </w:pPr>
      <w:r>
        <w:t>PHP digunakan juga untuk pemrograman database.</w:t>
      </w:r>
    </w:p>
    <w:p w:rsidR="00422883" w:rsidRDefault="00422883" w:rsidP="00422883">
      <w:pPr>
        <w:numPr>
          <w:ilvl w:val="0"/>
          <w:numId w:val="26"/>
        </w:numPr>
      </w:pPr>
      <w:r>
        <w:t>PHP digunakan untuk membuat aplikasi web.</w:t>
      </w:r>
    </w:p>
    <w:p w:rsidR="00635FEF" w:rsidRDefault="00635FEF" w:rsidP="00635FEF">
      <w:pPr>
        <w:pStyle w:val="Heading3"/>
      </w:pPr>
      <w:bookmarkStart w:id="33" w:name="_Toc498902092"/>
      <w:r>
        <w:lastRenderedPageBreak/>
        <w:t>MySQL</w:t>
      </w:r>
      <w:bookmarkEnd w:id="33"/>
    </w:p>
    <w:p w:rsidR="004851E4" w:rsidRDefault="00635FEF" w:rsidP="006E372C">
      <w:pPr>
        <w:ind w:firstLine="720"/>
      </w:pPr>
      <w:proofErr w:type="gramStart"/>
      <w:r>
        <w:t>Menurut Alexander F. K. Sibero (2011:97), berpendapat bahwa “MySQL atau di baca “my sekuel” adalah suatu RDBMS (Relational Data-Base Management System) yaitu aplikasi sistem yang menjalankan fungsi pengolahan data”.</w:t>
      </w:r>
      <w:proofErr w:type="gramEnd"/>
      <w:r>
        <w:t xml:space="preserve"> </w:t>
      </w:r>
      <w:proofErr w:type="gramStart"/>
      <w:r>
        <w:t>Structured Query Language (SQL) adalah bahasa standar yang digunakan untuk mengakses database relasional.</w:t>
      </w:r>
      <w:proofErr w:type="gramEnd"/>
      <w:r>
        <w:t xml:space="preserve"> </w:t>
      </w:r>
      <w:proofErr w:type="gramStart"/>
      <w:r>
        <w:t>Bahasa ini mendukung perintah untuk membuat database, menciptakan tabel, manambahkan data, merubah data, menghapus data, mengambil data dan bahkan mengatur wewenangan mengakses data.</w:t>
      </w:r>
      <w:proofErr w:type="gramEnd"/>
      <w:r>
        <w:t xml:space="preserve"> </w:t>
      </w:r>
    </w:p>
    <w:p w:rsidR="00F31F0C" w:rsidRDefault="00F31F0C" w:rsidP="00F31F0C">
      <w:pPr>
        <w:pStyle w:val="Heading3"/>
      </w:pPr>
      <w:bookmarkStart w:id="34" w:name="_Toc498902093"/>
      <w:r>
        <w:t>Materialize</w:t>
      </w:r>
      <w:bookmarkEnd w:id="34"/>
      <w:r>
        <w:t xml:space="preserve"> </w:t>
      </w:r>
    </w:p>
    <w:p w:rsidR="00F31F0C" w:rsidRDefault="00F31F0C" w:rsidP="00F31F0C">
      <w:pPr>
        <w:ind w:firstLine="720"/>
      </w:pPr>
      <w:r w:rsidRPr="00F31F0C">
        <w:t xml:space="preserve">Materialize CSS adalah sebuah framework css yang dibuat dan didesain oleh Google, Material Desain adalah sebuah bahasa desain yang mengkombinasikan prinsip klasik dari desain sukses dengan inovasi dan teknologi. </w:t>
      </w:r>
      <w:proofErr w:type="gramStart"/>
      <w:r w:rsidRPr="00F31F0C">
        <w:t>Tujuan Google adalah mengembangkan sebuah sistem desain yang dapat mengizinkan menggabungkan pengalaman pengguna dari seluruh produk mereka pada platform manapun.</w:t>
      </w:r>
      <w:proofErr w:type="gramEnd"/>
    </w:p>
    <w:p w:rsidR="006E372C" w:rsidRDefault="006E372C" w:rsidP="006E372C">
      <w:pPr>
        <w:pStyle w:val="Heading3"/>
      </w:pPr>
      <w:bookmarkStart w:id="35" w:name="_Toc498902094"/>
      <w:r>
        <w:t>Bootstrap</w:t>
      </w:r>
      <w:bookmarkEnd w:id="35"/>
    </w:p>
    <w:p w:rsidR="006E372C" w:rsidRDefault="006E372C" w:rsidP="006E372C">
      <w:pPr>
        <w:pStyle w:val="NormalWeb"/>
        <w:spacing w:line="360" w:lineRule="auto"/>
        <w:ind w:firstLine="720"/>
        <w:jc w:val="both"/>
      </w:pPr>
      <w:r>
        <w:rPr>
          <w:i/>
          <w:iCs/>
        </w:rPr>
        <w:t>Bootstap</w:t>
      </w:r>
      <w:r>
        <w:t xml:space="preserve"> merupakan </w:t>
      </w:r>
      <w:r>
        <w:rPr>
          <w:i/>
          <w:iCs/>
        </w:rPr>
        <w:t>framework</w:t>
      </w:r>
      <w:r>
        <w:t xml:space="preserve"> ataupun </w:t>
      </w:r>
      <w:r>
        <w:rPr>
          <w:i/>
          <w:iCs/>
        </w:rPr>
        <w:t>tools</w:t>
      </w:r>
      <w:r>
        <w:t xml:space="preserve"> untuk memudahkan aplikasi </w:t>
      </w:r>
      <w:r>
        <w:rPr>
          <w:i/>
          <w:iCs/>
        </w:rPr>
        <w:t>web</w:t>
      </w:r>
      <w:r>
        <w:t xml:space="preserve"> ataupun situs </w:t>
      </w:r>
      <w:r>
        <w:rPr>
          <w:i/>
          <w:iCs/>
        </w:rPr>
        <w:t>web responsive</w:t>
      </w:r>
      <w:r>
        <w:t xml:space="preserve"> secara cepat, mudah dan gratis hal ini berdasarkan kutipan Husein Alatas (2013: 2). </w:t>
      </w:r>
      <w:proofErr w:type="gramStart"/>
      <w:r>
        <w:rPr>
          <w:i/>
          <w:iCs/>
        </w:rPr>
        <w:t>Bootsrap</w:t>
      </w:r>
      <w:r>
        <w:t xml:space="preserve"> sendiri terdiri dari CSS dan HTML untuk menghasilkan </w:t>
      </w:r>
      <w:r>
        <w:rPr>
          <w:i/>
          <w:iCs/>
        </w:rPr>
        <w:t>grid, layout, typography, table, form, navigation</w:t>
      </w:r>
      <w:r>
        <w:t xml:space="preserve"> dan lain-lain.</w:t>
      </w:r>
      <w:proofErr w:type="gramEnd"/>
      <w:r>
        <w:t xml:space="preserve"> Di dalam </w:t>
      </w:r>
      <w:r>
        <w:rPr>
          <w:i/>
          <w:iCs/>
        </w:rPr>
        <w:t>bootsrap</w:t>
      </w:r>
      <w:r>
        <w:t xml:space="preserve"> juga sudah terdapat </w:t>
      </w:r>
      <w:r>
        <w:rPr>
          <w:i/>
          <w:iCs/>
        </w:rPr>
        <w:t>jquery</w:t>
      </w:r>
      <w:r>
        <w:t xml:space="preserve"> plugin untuk menghasilkan komponen UI yang cantik seperti </w:t>
      </w:r>
      <w:r>
        <w:rPr>
          <w:i/>
          <w:iCs/>
        </w:rPr>
        <w:t>transitions, modal, dropdown, scrollspy, tooltip, tab, popover, alert, button, carousel</w:t>
      </w:r>
      <w:r>
        <w:t xml:space="preserve"> dan lain-lain.</w:t>
      </w:r>
    </w:p>
    <w:p w:rsidR="006E372C" w:rsidRDefault="006E372C" w:rsidP="006E372C">
      <w:pPr>
        <w:pStyle w:val="NormalWeb"/>
        <w:spacing w:line="360" w:lineRule="auto"/>
        <w:ind w:firstLine="720"/>
        <w:jc w:val="both"/>
      </w:pPr>
      <w:r>
        <w:t xml:space="preserve">Dengan bantuan bootstrap kita dapat membuat responsive website dengan mudah dan dapat berjalan sempurna pada browser-browser populer seperti </w:t>
      </w:r>
      <w:r>
        <w:rPr>
          <w:i/>
          <w:iCs/>
        </w:rPr>
        <w:t>chrome, firefox, safari</w:t>
      </w:r>
      <w:r>
        <w:t xml:space="preserve">, dan opera serta </w:t>
      </w:r>
      <w:r>
        <w:rPr>
          <w:i/>
          <w:iCs/>
        </w:rPr>
        <w:t>internet explorer</w:t>
      </w:r>
      <w:r>
        <w:t>.</w:t>
      </w:r>
    </w:p>
    <w:p w:rsidR="006E372C" w:rsidRDefault="006E372C" w:rsidP="006E372C">
      <w:pPr>
        <w:pStyle w:val="NormalWeb"/>
        <w:spacing w:line="360" w:lineRule="auto"/>
        <w:ind w:firstLine="720"/>
        <w:jc w:val="both"/>
      </w:pPr>
      <w:proofErr w:type="gramStart"/>
      <w:r>
        <w:rPr>
          <w:i/>
          <w:iCs/>
        </w:rPr>
        <w:lastRenderedPageBreak/>
        <w:t>Bootsrap</w:t>
      </w:r>
      <w:r>
        <w:t xml:space="preserve"> sendiri diciptakan oleh dua orang programmer twitter, yaitu Mark Otto dan Jacob Thorton pada tahun 2011.</w:t>
      </w:r>
      <w:proofErr w:type="gramEnd"/>
      <w:r>
        <w:t xml:space="preserve"> Pada saat itu programmer twitter menggunakan berbagai macam tool dan library yang mereka kenal dan suka untuk melaksanakan pekerjaan mereka, sehingga tidak ada standarisasi dan akibatnya sulit untuk dikelola sehingga Mark Otto dan Jacob Thorton tergerak untuk menciptakan satu tool atau </w:t>
      </w:r>
      <w:r>
        <w:rPr>
          <w:i/>
          <w:iCs/>
        </w:rPr>
        <w:t>framework</w:t>
      </w:r>
      <w:r>
        <w:t xml:space="preserve"> yang dapat digunakan bersama dilingkungan internal twitter. </w:t>
      </w:r>
      <w:proofErr w:type="gramStart"/>
      <w:r>
        <w:rPr>
          <w:i/>
          <w:iCs/>
        </w:rPr>
        <w:t>Bootsrap</w:t>
      </w:r>
      <w:r>
        <w:t xml:space="preserve"> sendiri diciptakan oleh dua orang programmer twitter, yaitu Mark Otto dan Jacob Thorton pada tahun 2011.</w:t>
      </w:r>
      <w:proofErr w:type="gramEnd"/>
      <w:r>
        <w:t xml:space="preserve"> Pada saat itu programmer twitter menggunakan berbagai macam tool dan library yang mereka kenal dan suka untuk melaksanakan pekerjaan mereka, sehingga tidak ada standarisasi dan akibatnya sulit untuk dikelola sehingga Mark Otto dan Jacob Thorton tergerak untuk menciptakan satu </w:t>
      </w:r>
      <w:r>
        <w:rPr>
          <w:i/>
          <w:iCs/>
        </w:rPr>
        <w:t>tool</w:t>
      </w:r>
      <w:r>
        <w:t xml:space="preserve"> atau </w:t>
      </w:r>
      <w:r>
        <w:rPr>
          <w:i/>
          <w:iCs/>
        </w:rPr>
        <w:t>framework</w:t>
      </w:r>
      <w:r>
        <w:t xml:space="preserve"> yang dapat digunakan bersama dilingkungan internal twitter.</w:t>
      </w:r>
    </w:p>
    <w:p w:rsidR="006E372C" w:rsidRDefault="006E372C" w:rsidP="006E372C">
      <w:pPr>
        <w:pStyle w:val="Heading3"/>
      </w:pPr>
      <w:bookmarkStart w:id="36" w:name="_Toc498902095"/>
      <w:r>
        <w:t>Adobe Dreamweaver</w:t>
      </w:r>
      <w:bookmarkEnd w:id="36"/>
    </w:p>
    <w:p w:rsidR="00F51D63" w:rsidRDefault="00F31F0C" w:rsidP="003672CE">
      <w:pPr>
        <w:pStyle w:val="NormalWeb"/>
        <w:spacing w:line="360" w:lineRule="auto"/>
        <w:ind w:firstLine="720"/>
        <w:jc w:val="both"/>
      </w:pPr>
      <w:r>
        <w:t xml:space="preserve">Menurut Madcoms (2013:2) “Adobe dreamweaver merupakan aplikasi yang digunakan sebagai HTML editor professional untuk mendesain web secara visual”. </w:t>
      </w:r>
      <w:proofErr w:type="gramStart"/>
      <w:r>
        <w:t>Aplikasi ini biasa dikenal dengan istilah WYSIWYG (</w:t>
      </w:r>
      <w:r>
        <w:rPr>
          <w:i/>
        </w:rPr>
        <w:t>What You See Is What You Get</w:t>
      </w:r>
      <w:r>
        <w:t>).</w:t>
      </w:r>
      <w:proofErr w:type="gramEnd"/>
      <w:r>
        <w:t xml:space="preserve"> Dengan kemampuan fasilitas yang optimal dalam jendela design </w:t>
      </w:r>
      <w:proofErr w:type="gramStart"/>
      <w:r>
        <w:t>akan</w:t>
      </w:r>
      <w:proofErr w:type="gramEnd"/>
      <w:r>
        <w:t xml:space="preserve"> memberikan kemudahan untuk mendesain web meskipun untuk para web designer pemula sekalipun. </w:t>
      </w:r>
      <w:proofErr w:type="gramStart"/>
      <w:r>
        <w:t>Kemampuan Adobe Dreamweaver untuk berinteraksi dengan beberapa bahasa pemrograman seperti PHP, ASP, JavaScript, dan yang lainnya juga memberikan fasilitas maksimal kepada desainer web dengan menyertakan bahasa pemrograma</w:t>
      </w:r>
      <w:bookmarkEnd w:id="25"/>
      <w:bookmarkEnd w:id="26"/>
      <w:r w:rsidR="003672CE">
        <w:t>n.</w:t>
      </w:r>
      <w:proofErr w:type="gramEnd"/>
    </w:p>
    <w:p w:rsidR="003672CE" w:rsidRDefault="003672CE" w:rsidP="003672CE">
      <w:pPr>
        <w:pStyle w:val="NormalWeb"/>
        <w:spacing w:line="360" w:lineRule="auto"/>
        <w:ind w:firstLine="720"/>
        <w:jc w:val="both"/>
      </w:pPr>
    </w:p>
    <w:p w:rsidR="003672CE" w:rsidRDefault="003672CE" w:rsidP="003672CE">
      <w:pPr>
        <w:pStyle w:val="NormalWeb"/>
        <w:spacing w:line="360" w:lineRule="auto"/>
        <w:ind w:firstLine="720"/>
        <w:jc w:val="both"/>
      </w:pPr>
    </w:p>
    <w:p w:rsidR="00F51D63" w:rsidRDefault="00F51D63" w:rsidP="00D46DC9">
      <w:pPr>
        <w:spacing w:after="0"/>
        <w:ind w:firstLine="567"/>
      </w:pPr>
    </w:p>
    <w:p w:rsidR="004A3A61" w:rsidRDefault="004A3A61" w:rsidP="004A3A61">
      <w:pPr>
        <w:spacing w:after="0"/>
      </w:pPr>
    </w:p>
    <w:p w:rsidR="00730E55" w:rsidRDefault="00730E55" w:rsidP="004A3A61">
      <w:pPr>
        <w:spacing w:after="0"/>
      </w:pPr>
    </w:p>
    <w:p w:rsidR="00230426" w:rsidRDefault="00230426" w:rsidP="00E543BE">
      <w:pPr>
        <w:pStyle w:val="Heading1"/>
      </w:pPr>
      <w:bookmarkStart w:id="37" w:name="_Toc498902096"/>
      <w:bookmarkStart w:id="38" w:name="_Toc200487878"/>
      <w:bookmarkStart w:id="39" w:name="_Toc200487999"/>
      <w:bookmarkEnd w:id="37"/>
    </w:p>
    <w:p w:rsidR="00A307B9" w:rsidRDefault="0076299F" w:rsidP="00230426">
      <w:pPr>
        <w:pStyle w:val="NoSpacing"/>
      </w:pPr>
      <w:r>
        <w:rPr>
          <w:caps w:val="0"/>
        </w:rPr>
        <w:t>PEMBAHASAN</w:t>
      </w:r>
    </w:p>
    <w:p w:rsidR="00C41B7A" w:rsidRDefault="001A5CF6" w:rsidP="000206D3">
      <w:pPr>
        <w:pStyle w:val="Heading2"/>
        <w:numPr>
          <w:ilvl w:val="1"/>
          <w:numId w:val="3"/>
        </w:numPr>
      </w:pPr>
      <w:bookmarkStart w:id="40" w:name="_Toc498902097"/>
      <w:bookmarkEnd w:id="38"/>
      <w:bookmarkEnd w:id="39"/>
      <w:r>
        <w:t>Spesifikasi Rancangan Program</w:t>
      </w:r>
      <w:bookmarkEnd w:id="40"/>
    </w:p>
    <w:p w:rsidR="00BB4256" w:rsidRDefault="00BB4256" w:rsidP="00BB4256">
      <w:pPr>
        <w:ind w:firstLine="567"/>
      </w:pPr>
      <w:r>
        <w:t xml:space="preserve">Spesifikasi rancangan program yang penulis gunakan dalam pembuatan perancangan web di makalah ini terdiri </w:t>
      </w:r>
      <w:proofErr w:type="gramStart"/>
      <w:r>
        <w:t>dari :</w:t>
      </w:r>
      <w:proofErr w:type="gramEnd"/>
      <w:r>
        <w:t xml:space="preserve"> </w:t>
      </w:r>
    </w:p>
    <w:p w:rsidR="00C41B7A" w:rsidRDefault="001A5CF6" w:rsidP="00C41B7A">
      <w:pPr>
        <w:pStyle w:val="Heading3"/>
      </w:pPr>
      <w:bookmarkStart w:id="41" w:name="_Toc498902098"/>
      <w:r>
        <w:t xml:space="preserve">Rancangan </w:t>
      </w:r>
      <w:r w:rsidR="00BB4256">
        <w:t>Masukan</w:t>
      </w:r>
      <w:r w:rsidR="00B36F2D">
        <w:t xml:space="preserve"> (</w:t>
      </w:r>
      <w:r w:rsidR="00B36F2D">
        <w:rPr>
          <w:i/>
        </w:rPr>
        <w:t>Input</w:t>
      </w:r>
      <w:r w:rsidR="00B36F2D">
        <w:t>)</w:t>
      </w:r>
      <w:bookmarkEnd w:id="41"/>
    </w:p>
    <w:p w:rsidR="00BB4256" w:rsidRDefault="00BB4256" w:rsidP="00BB4256">
      <w:pPr>
        <w:ind w:firstLine="720"/>
      </w:pPr>
      <w:r w:rsidRPr="00BA0AD6">
        <w:t>Menguraikan secara rinci setiap rancangan dokumen masukan yang digunakan dalam sistem dengan uraian parameter-parameter dokumen tersebut dengan parameter-parameter dokumennya sebagai berikut:</w:t>
      </w:r>
    </w:p>
    <w:p w:rsidR="00B36F2D" w:rsidRDefault="00B36F2D" w:rsidP="00B36F2D">
      <w:pPr>
        <w:pStyle w:val="ListParagraph"/>
        <w:numPr>
          <w:ilvl w:val="0"/>
          <w:numId w:val="36"/>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42" w:name="_Toc498902099"/>
      <w:r>
        <w:rPr>
          <w:szCs w:val="24"/>
        </w:rPr>
        <w:t>Nama Dokumen</w:t>
      </w:r>
      <w:r>
        <w:rPr>
          <w:szCs w:val="24"/>
        </w:rPr>
        <w:tab/>
        <w:t xml:space="preserve">: </w:t>
      </w:r>
      <w:r>
        <w:rPr>
          <w:szCs w:val="24"/>
          <w:lang w:val="id-ID"/>
        </w:rPr>
        <w:t>Surat Masuk</w:t>
      </w:r>
      <w:bookmarkEnd w:id="42"/>
    </w:p>
    <w:p w:rsidR="00B36F2D" w:rsidRPr="00533939" w:rsidRDefault="00B36F2D" w:rsidP="00B36F2D">
      <w:pPr>
        <w:pStyle w:val="ListParagraph"/>
        <w:tabs>
          <w:tab w:val="left" w:pos="360"/>
        </w:tabs>
        <w:spacing w:line="480" w:lineRule="auto"/>
        <w:ind w:hanging="360"/>
        <w:outlineLvl w:val="0"/>
        <w:rPr>
          <w:szCs w:val="24"/>
          <w:lang w:val="id-ID"/>
        </w:rPr>
      </w:pPr>
      <w:r>
        <w:rPr>
          <w:szCs w:val="24"/>
        </w:rPr>
        <w:tab/>
      </w:r>
      <w:bookmarkStart w:id="43" w:name="_Toc498902100"/>
      <w:r>
        <w:rPr>
          <w:szCs w:val="24"/>
        </w:rPr>
        <w:t>Fungsi</w:t>
      </w:r>
      <w:r>
        <w:rPr>
          <w:szCs w:val="24"/>
        </w:rPr>
        <w:tab/>
      </w:r>
      <w:r>
        <w:rPr>
          <w:szCs w:val="24"/>
        </w:rPr>
        <w:tab/>
      </w:r>
      <w:r>
        <w:rPr>
          <w:szCs w:val="24"/>
        </w:rPr>
        <w:tab/>
        <w:t xml:space="preserve">: </w:t>
      </w:r>
      <w:r>
        <w:rPr>
          <w:szCs w:val="24"/>
          <w:lang w:val="id-ID"/>
        </w:rPr>
        <w:t xml:space="preserve">Untuk menambah dan melihat </w:t>
      </w:r>
      <w:proofErr w:type="gramStart"/>
      <w:r>
        <w:rPr>
          <w:szCs w:val="24"/>
          <w:lang w:val="id-ID"/>
        </w:rPr>
        <w:t>surat</w:t>
      </w:r>
      <w:proofErr w:type="gramEnd"/>
      <w:r>
        <w:rPr>
          <w:szCs w:val="24"/>
          <w:lang w:val="id-ID"/>
        </w:rPr>
        <w:t xml:space="preserve"> masuk</w:t>
      </w:r>
      <w:bookmarkEnd w:id="43"/>
    </w:p>
    <w:p w:rsidR="00B36F2D" w:rsidRPr="00533939" w:rsidRDefault="00B36F2D" w:rsidP="00B36F2D">
      <w:pPr>
        <w:pStyle w:val="ListParagraph"/>
        <w:tabs>
          <w:tab w:val="left" w:pos="360"/>
        </w:tabs>
        <w:spacing w:line="480" w:lineRule="auto"/>
        <w:ind w:hanging="360"/>
        <w:outlineLvl w:val="0"/>
        <w:rPr>
          <w:szCs w:val="24"/>
          <w:lang w:val="id-ID"/>
        </w:rPr>
      </w:pPr>
      <w:r>
        <w:rPr>
          <w:szCs w:val="24"/>
        </w:rPr>
        <w:tab/>
      </w:r>
      <w:bookmarkStart w:id="44" w:name="_Toc498902101"/>
      <w:r>
        <w:rPr>
          <w:szCs w:val="24"/>
        </w:rPr>
        <w:t>Sumber</w:t>
      </w:r>
      <w:r>
        <w:rPr>
          <w:szCs w:val="24"/>
        </w:rPr>
        <w:tab/>
      </w:r>
      <w:r>
        <w:rPr>
          <w:szCs w:val="24"/>
        </w:rPr>
        <w:tab/>
        <w:t xml:space="preserve">: </w:t>
      </w:r>
      <w:r>
        <w:rPr>
          <w:szCs w:val="24"/>
          <w:lang w:val="id-ID"/>
        </w:rPr>
        <w:t>Pegawai</w:t>
      </w:r>
      <w:bookmarkEnd w:id="44"/>
    </w:p>
    <w:p w:rsidR="00B36F2D" w:rsidRPr="00533939" w:rsidRDefault="00B36F2D" w:rsidP="00B36F2D">
      <w:pPr>
        <w:pStyle w:val="ListParagraph"/>
        <w:tabs>
          <w:tab w:val="left" w:pos="360"/>
        </w:tabs>
        <w:spacing w:line="480" w:lineRule="auto"/>
        <w:ind w:hanging="360"/>
        <w:outlineLvl w:val="0"/>
        <w:rPr>
          <w:szCs w:val="24"/>
          <w:lang w:val="id-ID"/>
        </w:rPr>
      </w:pPr>
      <w:r>
        <w:rPr>
          <w:szCs w:val="24"/>
        </w:rPr>
        <w:tab/>
      </w:r>
      <w:bookmarkStart w:id="45" w:name="_Toc498902102"/>
      <w:r>
        <w:rPr>
          <w:szCs w:val="24"/>
        </w:rPr>
        <w:t>Tujuan</w:t>
      </w:r>
      <w:r>
        <w:rPr>
          <w:szCs w:val="24"/>
        </w:rPr>
        <w:tab/>
      </w:r>
      <w:r>
        <w:rPr>
          <w:szCs w:val="24"/>
        </w:rPr>
        <w:tab/>
      </w:r>
      <w:r>
        <w:rPr>
          <w:szCs w:val="24"/>
        </w:rPr>
        <w:tab/>
        <w:t xml:space="preserve">: </w:t>
      </w:r>
      <w:r>
        <w:rPr>
          <w:szCs w:val="24"/>
          <w:lang w:val="id-ID"/>
        </w:rPr>
        <w:t>Admin</w:t>
      </w:r>
      <w:bookmarkEnd w:id="45"/>
    </w:p>
    <w:p w:rsidR="00B36F2D" w:rsidRDefault="00B36F2D" w:rsidP="00B36F2D">
      <w:pPr>
        <w:pStyle w:val="ListParagraph"/>
        <w:tabs>
          <w:tab w:val="left" w:pos="360"/>
        </w:tabs>
        <w:spacing w:line="480" w:lineRule="auto"/>
        <w:ind w:hanging="360"/>
        <w:outlineLvl w:val="0"/>
        <w:rPr>
          <w:szCs w:val="24"/>
        </w:rPr>
      </w:pPr>
      <w:r>
        <w:rPr>
          <w:szCs w:val="24"/>
        </w:rPr>
        <w:tab/>
      </w:r>
      <w:bookmarkStart w:id="46" w:name="_Toc498902103"/>
      <w:r>
        <w:rPr>
          <w:szCs w:val="24"/>
        </w:rPr>
        <w:t>Media</w:t>
      </w:r>
      <w:r>
        <w:rPr>
          <w:szCs w:val="24"/>
        </w:rPr>
        <w:tab/>
      </w:r>
      <w:r>
        <w:rPr>
          <w:szCs w:val="24"/>
        </w:rPr>
        <w:tab/>
      </w:r>
      <w:r>
        <w:rPr>
          <w:szCs w:val="24"/>
        </w:rPr>
        <w:tab/>
        <w:t>: Kertas</w:t>
      </w:r>
      <w:bookmarkEnd w:id="46"/>
    </w:p>
    <w:p w:rsidR="00B36F2D" w:rsidRPr="00B138F9" w:rsidRDefault="00B36F2D" w:rsidP="00B36F2D">
      <w:pPr>
        <w:pStyle w:val="ListParagraph"/>
        <w:tabs>
          <w:tab w:val="left" w:pos="360"/>
        </w:tabs>
        <w:spacing w:line="480" w:lineRule="auto"/>
        <w:ind w:hanging="360"/>
        <w:outlineLvl w:val="0"/>
        <w:rPr>
          <w:szCs w:val="24"/>
          <w:lang w:val="id-ID"/>
        </w:rPr>
      </w:pPr>
      <w:r>
        <w:rPr>
          <w:szCs w:val="24"/>
        </w:rPr>
        <w:tab/>
      </w:r>
      <w:bookmarkStart w:id="47" w:name="_Toc498902104"/>
      <w:r>
        <w:rPr>
          <w:szCs w:val="24"/>
        </w:rPr>
        <w:t>Jumlah</w:t>
      </w:r>
      <w:r>
        <w:rPr>
          <w:szCs w:val="24"/>
        </w:rPr>
        <w:tab/>
      </w:r>
      <w:r>
        <w:rPr>
          <w:szCs w:val="24"/>
        </w:rPr>
        <w:tab/>
      </w:r>
      <w:r>
        <w:rPr>
          <w:szCs w:val="24"/>
        </w:rPr>
        <w:tab/>
        <w:t>: 1 Lembar</w:t>
      </w:r>
      <w:bookmarkEnd w:id="47"/>
    </w:p>
    <w:p w:rsidR="00B36F2D" w:rsidRPr="005C3E8E" w:rsidRDefault="00B36F2D" w:rsidP="005C3E8E">
      <w:pPr>
        <w:pStyle w:val="ListParagraph"/>
        <w:tabs>
          <w:tab w:val="left" w:pos="360"/>
        </w:tabs>
        <w:spacing w:line="480" w:lineRule="auto"/>
        <w:ind w:hanging="360"/>
        <w:outlineLvl w:val="0"/>
        <w:rPr>
          <w:szCs w:val="24"/>
        </w:rPr>
      </w:pPr>
      <w:r>
        <w:rPr>
          <w:szCs w:val="24"/>
        </w:rPr>
        <w:tab/>
      </w:r>
      <w:bookmarkStart w:id="48" w:name="_Toc498902105"/>
      <w:r>
        <w:rPr>
          <w:szCs w:val="24"/>
        </w:rPr>
        <w:t>Frekuensi</w:t>
      </w:r>
      <w:r>
        <w:rPr>
          <w:szCs w:val="24"/>
        </w:rPr>
        <w:tab/>
      </w:r>
      <w:r>
        <w:rPr>
          <w:szCs w:val="24"/>
        </w:rPr>
        <w:tab/>
        <w:t>: Setiap</w:t>
      </w:r>
      <w:r>
        <w:rPr>
          <w:szCs w:val="24"/>
          <w:lang w:val="id-ID"/>
        </w:rPr>
        <w:t xml:space="preserve"> terjadi penambahan </w:t>
      </w:r>
      <w:proofErr w:type="gramStart"/>
      <w:r>
        <w:rPr>
          <w:szCs w:val="24"/>
          <w:lang w:val="id-ID"/>
        </w:rPr>
        <w:t>surat</w:t>
      </w:r>
      <w:proofErr w:type="gramEnd"/>
      <w:r>
        <w:rPr>
          <w:szCs w:val="24"/>
          <w:lang w:val="id-ID"/>
        </w:rPr>
        <w:t xml:space="preserve"> masuk</w:t>
      </w:r>
      <w:bookmarkEnd w:id="48"/>
    </w:p>
    <w:p w:rsidR="00B36F2D" w:rsidRDefault="00B36F2D" w:rsidP="00B36F2D">
      <w:pPr>
        <w:pStyle w:val="ListParagraph"/>
        <w:numPr>
          <w:ilvl w:val="0"/>
          <w:numId w:val="36"/>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49" w:name="_Toc498902106"/>
      <w:r>
        <w:rPr>
          <w:szCs w:val="24"/>
        </w:rPr>
        <w:t>Nama Dokumen</w:t>
      </w:r>
      <w:r>
        <w:rPr>
          <w:szCs w:val="24"/>
        </w:rPr>
        <w:tab/>
        <w:t xml:space="preserve">: </w:t>
      </w:r>
      <w:r>
        <w:rPr>
          <w:szCs w:val="24"/>
          <w:lang w:val="id-ID"/>
        </w:rPr>
        <w:t>Surat Keluar</w:t>
      </w:r>
      <w:bookmarkEnd w:id="49"/>
    </w:p>
    <w:p w:rsidR="00B36F2D" w:rsidRDefault="00B36F2D" w:rsidP="00B36F2D">
      <w:pPr>
        <w:pStyle w:val="ListParagraph"/>
        <w:tabs>
          <w:tab w:val="left" w:pos="360"/>
        </w:tabs>
        <w:spacing w:line="480" w:lineRule="auto"/>
        <w:ind w:hanging="720"/>
        <w:outlineLvl w:val="0"/>
        <w:rPr>
          <w:szCs w:val="24"/>
        </w:rPr>
      </w:pPr>
      <w:r>
        <w:rPr>
          <w:szCs w:val="24"/>
        </w:rPr>
        <w:tab/>
      </w:r>
      <w:r w:rsidR="005C3E8E">
        <w:rPr>
          <w:szCs w:val="24"/>
        </w:rPr>
        <w:tab/>
      </w:r>
      <w:bookmarkStart w:id="50" w:name="_Toc498902107"/>
      <w:r>
        <w:rPr>
          <w:szCs w:val="24"/>
        </w:rPr>
        <w:t>Fungsi</w:t>
      </w:r>
      <w:r>
        <w:rPr>
          <w:szCs w:val="24"/>
        </w:rPr>
        <w:tab/>
      </w:r>
      <w:r>
        <w:rPr>
          <w:szCs w:val="24"/>
        </w:rPr>
        <w:tab/>
      </w:r>
      <w:r w:rsidR="005C3E8E">
        <w:rPr>
          <w:szCs w:val="24"/>
        </w:rPr>
        <w:tab/>
      </w:r>
      <w:r>
        <w:rPr>
          <w:szCs w:val="24"/>
        </w:rPr>
        <w:t xml:space="preserve">: </w:t>
      </w:r>
      <w:r>
        <w:rPr>
          <w:szCs w:val="24"/>
          <w:lang w:val="id-ID"/>
        </w:rPr>
        <w:t xml:space="preserve">Untuk membuat </w:t>
      </w:r>
      <w:proofErr w:type="gramStart"/>
      <w:r>
        <w:rPr>
          <w:szCs w:val="24"/>
          <w:lang w:val="id-ID"/>
        </w:rPr>
        <w:t>surat</w:t>
      </w:r>
      <w:proofErr w:type="gramEnd"/>
      <w:r>
        <w:rPr>
          <w:szCs w:val="24"/>
          <w:lang w:val="id-ID"/>
        </w:rPr>
        <w:t xml:space="preserve"> Keluar</w:t>
      </w:r>
      <w:bookmarkEnd w:id="50"/>
    </w:p>
    <w:p w:rsidR="00B36F2D" w:rsidRPr="00E2521B" w:rsidRDefault="00B36F2D" w:rsidP="00B36F2D">
      <w:pPr>
        <w:pStyle w:val="ListParagraph"/>
        <w:tabs>
          <w:tab w:val="left" w:pos="360"/>
        </w:tabs>
        <w:spacing w:line="480" w:lineRule="auto"/>
        <w:ind w:hanging="720"/>
        <w:outlineLvl w:val="0"/>
        <w:rPr>
          <w:szCs w:val="24"/>
          <w:lang w:val="id-ID"/>
        </w:rPr>
      </w:pPr>
      <w:r>
        <w:rPr>
          <w:szCs w:val="24"/>
        </w:rPr>
        <w:tab/>
      </w:r>
      <w:r w:rsidR="005C3E8E">
        <w:rPr>
          <w:szCs w:val="24"/>
        </w:rPr>
        <w:tab/>
      </w:r>
      <w:bookmarkStart w:id="51" w:name="_Toc498902108"/>
      <w:r>
        <w:rPr>
          <w:szCs w:val="24"/>
        </w:rPr>
        <w:t>Sumber</w:t>
      </w:r>
      <w:r>
        <w:rPr>
          <w:szCs w:val="24"/>
        </w:rPr>
        <w:tab/>
      </w:r>
      <w:r>
        <w:rPr>
          <w:szCs w:val="24"/>
        </w:rPr>
        <w:tab/>
        <w:t xml:space="preserve">: </w:t>
      </w:r>
      <w:r>
        <w:rPr>
          <w:szCs w:val="24"/>
          <w:lang w:val="id-ID"/>
        </w:rPr>
        <w:t>Admin</w:t>
      </w:r>
      <w:bookmarkEnd w:id="51"/>
    </w:p>
    <w:p w:rsidR="00B36F2D" w:rsidRPr="00E2521B" w:rsidRDefault="00B36F2D" w:rsidP="00B36F2D">
      <w:pPr>
        <w:pStyle w:val="ListParagraph"/>
        <w:tabs>
          <w:tab w:val="left" w:pos="360"/>
        </w:tabs>
        <w:spacing w:line="480" w:lineRule="auto"/>
        <w:ind w:hanging="720"/>
        <w:outlineLvl w:val="0"/>
        <w:rPr>
          <w:szCs w:val="24"/>
          <w:lang w:val="id-ID"/>
        </w:rPr>
      </w:pPr>
      <w:r>
        <w:rPr>
          <w:szCs w:val="24"/>
        </w:rPr>
        <w:tab/>
      </w:r>
      <w:r w:rsidR="005C3E8E">
        <w:rPr>
          <w:szCs w:val="24"/>
        </w:rPr>
        <w:tab/>
      </w:r>
      <w:bookmarkStart w:id="52" w:name="_Toc498902109"/>
      <w:r>
        <w:rPr>
          <w:szCs w:val="24"/>
        </w:rPr>
        <w:t>Tujuan</w:t>
      </w:r>
      <w:r>
        <w:rPr>
          <w:szCs w:val="24"/>
        </w:rPr>
        <w:tab/>
      </w:r>
      <w:r>
        <w:rPr>
          <w:szCs w:val="24"/>
        </w:rPr>
        <w:tab/>
      </w:r>
      <w:r w:rsidR="005C3E8E">
        <w:rPr>
          <w:szCs w:val="24"/>
        </w:rPr>
        <w:tab/>
      </w:r>
      <w:r>
        <w:rPr>
          <w:szCs w:val="24"/>
        </w:rPr>
        <w:t>: Pihak kedua</w:t>
      </w:r>
      <w:bookmarkEnd w:id="52"/>
    </w:p>
    <w:p w:rsidR="00B36F2D" w:rsidRDefault="00B36F2D" w:rsidP="00B36F2D">
      <w:pPr>
        <w:pStyle w:val="ListParagraph"/>
        <w:tabs>
          <w:tab w:val="left" w:pos="360"/>
        </w:tabs>
        <w:spacing w:line="480" w:lineRule="auto"/>
        <w:ind w:hanging="720"/>
        <w:outlineLvl w:val="0"/>
        <w:rPr>
          <w:szCs w:val="24"/>
        </w:rPr>
      </w:pPr>
      <w:r>
        <w:rPr>
          <w:szCs w:val="24"/>
        </w:rPr>
        <w:tab/>
      </w:r>
      <w:r w:rsidR="005C3E8E">
        <w:rPr>
          <w:szCs w:val="24"/>
        </w:rPr>
        <w:tab/>
      </w:r>
      <w:bookmarkStart w:id="53" w:name="_Toc498902110"/>
      <w:r>
        <w:rPr>
          <w:szCs w:val="24"/>
        </w:rPr>
        <w:t>Media</w:t>
      </w:r>
      <w:r>
        <w:rPr>
          <w:szCs w:val="24"/>
        </w:rPr>
        <w:tab/>
      </w:r>
      <w:r>
        <w:rPr>
          <w:szCs w:val="24"/>
        </w:rPr>
        <w:tab/>
      </w:r>
      <w:r w:rsidR="005C3E8E">
        <w:rPr>
          <w:szCs w:val="24"/>
        </w:rPr>
        <w:tab/>
      </w:r>
      <w:r>
        <w:rPr>
          <w:szCs w:val="24"/>
        </w:rPr>
        <w:t>: Kertas</w:t>
      </w:r>
      <w:bookmarkEnd w:id="53"/>
    </w:p>
    <w:p w:rsidR="00B36F2D" w:rsidRPr="00B138F9" w:rsidRDefault="00B36F2D" w:rsidP="00B36F2D">
      <w:pPr>
        <w:pStyle w:val="ListParagraph"/>
        <w:tabs>
          <w:tab w:val="left" w:pos="360"/>
        </w:tabs>
        <w:spacing w:line="480" w:lineRule="auto"/>
        <w:ind w:hanging="720"/>
        <w:outlineLvl w:val="0"/>
        <w:rPr>
          <w:szCs w:val="24"/>
          <w:lang w:val="id-ID"/>
        </w:rPr>
      </w:pPr>
      <w:r>
        <w:rPr>
          <w:szCs w:val="24"/>
        </w:rPr>
        <w:tab/>
      </w:r>
      <w:r w:rsidR="005C3E8E">
        <w:rPr>
          <w:szCs w:val="24"/>
        </w:rPr>
        <w:tab/>
      </w:r>
      <w:bookmarkStart w:id="54" w:name="_Toc498902111"/>
      <w:r>
        <w:rPr>
          <w:szCs w:val="24"/>
        </w:rPr>
        <w:t>Jumlah</w:t>
      </w:r>
      <w:r>
        <w:rPr>
          <w:szCs w:val="24"/>
        </w:rPr>
        <w:tab/>
      </w:r>
      <w:r>
        <w:rPr>
          <w:szCs w:val="24"/>
        </w:rPr>
        <w:tab/>
      </w:r>
      <w:r w:rsidR="005C3E8E">
        <w:rPr>
          <w:szCs w:val="24"/>
        </w:rPr>
        <w:tab/>
      </w:r>
      <w:r>
        <w:rPr>
          <w:szCs w:val="24"/>
        </w:rPr>
        <w:t>: 1 Lembar</w:t>
      </w:r>
      <w:bookmarkEnd w:id="54"/>
    </w:p>
    <w:p w:rsidR="00BB4256" w:rsidRPr="00E97442" w:rsidRDefault="00B36F2D" w:rsidP="00E97442">
      <w:pPr>
        <w:tabs>
          <w:tab w:val="left" w:pos="360"/>
        </w:tabs>
        <w:spacing w:line="480" w:lineRule="auto"/>
        <w:outlineLvl w:val="0"/>
        <w:rPr>
          <w:szCs w:val="24"/>
        </w:rPr>
      </w:pPr>
      <w:r>
        <w:rPr>
          <w:szCs w:val="24"/>
        </w:rPr>
        <w:tab/>
      </w:r>
      <w:r w:rsidR="005C3E8E">
        <w:rPr>
          <w:szCs w:val="24"/>
        </w:rPr>
        <w:tab/>
      </w:r>
      <w:bookmarkStart w:id="55" w:name="_Toc498902112"/>
      <w:r w:rsidRPr="00702B79">
        <w:rPr>
          <w:szCs w:val="24"/>
        </w:rPr>
        <w:t>Frekuensi</w:t>
      </w:r>
      <w:r>
        <w:rPr>
          <w:szCs w:val="24"/>
        </w:rPr>
        <w:tab/>
      </w:r>
      <w:r>
        <w:rPr>
          <w:szCs w:val="24"/>
        </w:rPr>
        <w:tab/>
      </w:r>
      <w:r w:rsidRPr="00702B79">
        <w:rPr>
          <w:szCs w:val="24"/>
        </w:rPr>
        <w:t xml:space="preserve">: Setiap terjadi </w:t>
      </w:r>
      <w:r>
        <w:rPr>
          <w:szCs w:val="24"/>
          <w:lang w:val="id-ID"/>
        </w:rPr>
        <w:t xml:space="preserve">pembuatan </w:t>
      </w:r>
      <w:proofErr w:type="gramStart"/>
      <w:r>
        <w:rPr>
          <w:szCs w:val="24"/>
          <w:lang w:val="id-ID"/>
        </w:rPr>
        <w:t>surat</w:t>
      </w:r>
      <w:proofErr w:type="gramEnd"/>
      <w:r>
        <w:rPr>
          <w:szCs w:val="24"/>
          <w:lang w:val="id-ID"/>
        </w:rPr>
        <w:t xml:space="preserve"> keluar</w:t>
      </w:r>
      <w:bookmarkEnd w:id="55"/>
    </w:p>
    <w:p w:rsidR="00C41B7A" w:rsidRDefault="00BB4256" w:rsidP="00C41B7A">
      <w:pPr>
        <w:pStyle w:val="Heading3"/>
      </w:pPr>
      <w:bookmarkStart w:id="56" w:name="_Toc498902113"/>
      <w:r>
        <w:lastRenderedPageBreak/>
        <w:t>Rancangan Keluaran</w:t>
      </w:r>
      <w:r w:rsidR="00667857">
        <w:t xml:space="preserve"> (</w:t>
      </w:r>
      <w:r w:rsidR="00667857">
        <w:rPr>
          <w:i/>
        </w:rPr>
        <w:t>output</w:t>
      </w:r>
      <w:r w:rsidR="00667857">
        <w:t>)</w:t>
      </w:r>
      <w:bookmarkEnd w:id="56"/>
    </w:p>
    <w:p w:rsidR="00E97442" w:rsidRPr="00E97442" w:rsidRDefault="00BB4256" w:rsidP="00E97442">
      <w:pPr>
        <w:tabs>
          <w:tab w:val="left" w:pos="360"/>
        </w:tabs>
        <w:spacing w:line="480" w:lineRule="auto"/>
        <w:outlineLvl w:val="0"/>
        <w:rPr>
          <w:szCs w:val="24"/>
        </w:rPr>
      </w:pPr>
      <w:bookmarkStart w:id="57" w:name="_Toc498902114"/>
      <w:r w:rsidRPr="001A6CB9">
        <w:t xml:space="preserve">Menguraikan </w:t>
      </w:r>
      <w:r w:rsidR="00B15F32">
        <w:t>Rancangan Diagram</w:t>
      </w:r>
      <w:r w:rsidR="00E97442" w:rsidRPr="005435B2">
        <w:rPr>
          <w:szCs w:val="24"/>
        </w:rPr>
        <w:t xml:space="preserve">Menguraikan secara rinci setiap rancangan dokumen keluaran yang digunakan dalam system dengan uraian parameter-parameter dokumen tersebut dengan parameter-parameter dokumennya sebagai </w:t>
      </w:r>
      <w:proofErr w:type="gramStart"/>
      <w:r w:rsidR="00E97442" w:rsidRPr="005435B2">
        <w:rPr>
          <w:szCs w:val="24"/>
        </w:rPr>
        <w:t>berikut :</w:t>
      </w:r>
      <w:bookmarkEnd w:id="57"/>
      <w:proofErr w:type="gramEnd"/>
    </w:p>
    <w:p w:rsidR="00E97442" w:rsidRPr="00711AA9" w:rsidRDefault="00E97442" w:rsidP="00E97442">
      <w:pPr>
        <w:pStyle w:val="ListParagraph"/>
        <w:numPr>
          <w:ilvl w:val="0"/>
          <w:numId w:val="37"/>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58" w:name="_Toc498902115"/>
      <w:r>
        <w:rPr>
          <w:szCs w:val="24"/>
        </w:rPr>
        <w:t>Nama Dokumen</w:t>
      </w:r>
      <w:r>
        <w:rPr>
          <w:szCs w:val="24"/>
        </w:rPr>
        <w:tab/>
        <w:t>:</w:t>
      </w:r>
      <w:r w:rsidRPr="00711AA9">
        <w:rPr>
          <w:szCs w:val="24"/>
          <w:lang w:val="id-ID"/>
        </w:rPr>
        <w:t xml:space="preserve"> Surat Masuk</w:t>
      </w:r>
      <w:bookmarkEnd w:id="58"/>
    </w:p>
    <w:p w:rsidR="00E97442" w:rsidRPr="00D7405A" w:rsidRDefault="00E97442" w:rsidP="00E97442">
      <w:pPr>
        <w:tabs>
          <w:tab w:val="left" w:pos="360"/>
        </w:tabs>
        <w:spacing w:line="480" w:lineRule="auto"/>
        <w:outlineLvl w:val="0"/>
        <w:rPr>
          <w:szCs w:val="24"/>
        </w:rPr>
      </w:pPr>
      <w:r>
        <w:rPr>
          <w:szCs w:val="24"/>
        </w:rPr>
        <w:tab/>
      </w:r>
      <w:bookmarkStart w:id="59" w:name="_Toc498902116"/>
      <w:r>
        <w:rPr>
          <w:szCs w:val="24"/>
        </w:rPr>
        <w:t>Fungsi</w:t>
      </w:r>
      <w:r>
        <w:rPr>
          <w:szCs w:val="24"/>
        </w:rPr>
        <w:tab/>
      </w:r>
      <w:r>
        <w:rPr>
          <w:szCs w:val="24"/>
        </w:rPr>
        <w:tab/>
        <w:t>: Sebagai bukti balasan disposisi</w:t>
      </w:r>
      <w:bookmarkEnd w:id="59"/>
    </w:p>
    <w:p w:rsidR="00E97442" w:rsidRPr="00711AA9" w:rsidRDefault="00E97442" w:rsidP="00E97442">
      <w:pPr>
        <w:tabs>
          <w:tab w:val="left" w:pos="360"/>
        </w:tabs>
        <w:spacing w:line="480" w:lineRule="auto"/>
        <w:outlineLvl w:val="0"/>
        <w:rPr>
          <w:szCs w:val="24"/>
          <w:lang w:val="id-ID"/>
        </w:rPr>
      </w:pPr>
      <w:r>
        <w:rPr>
          <w:szCs w:val="24"/>
        </w:rPr>
        <w:tab/>
      </w:r>
      <w:bookmarkStart w:id="60" w:name="_Toc498902117"/>
      <w:r w:rsidRPr="007A42C6">
        <w:rPr>
          <w:szCs w:val="24"/>
        </w:rPr>
        <w:t>Sumber</w:t>
      </w:r>
      <w:r>
        <w:rPr>
          <w:szCs w:val="24"/>
        </w:rPr>
        <w:tab/>
      </w:r>
      <w:r>
        <w:rPr>
          <w:szCs w:val="24"/>
        </w:rPr>
        <w:tab/>
        <w:t xml:space="preserve">: </w:t>
      </w:r>
      <w:r>
        <w:rPr>
          <w:szCs w:val="24"/>
          <w:lang w:val="id-ID"/>
        </w:rPr>
        <w:t>Admin</w:t>
      </w:r>
      <w:bookmarkEnd w:id="60"/>
    </w:p>
    <w:p w:rsidR="00E97442" w:rsidRPr="00D7405A" w:rsidRDefault="00E97442" w:rsidP="00E97442">
      <w:pPr>
        <w:tabs>
          <w:tab w:val="left" w:pos="360"/>
        </w:tabs>
        <w:spacing w:line="480" w:lineRule="auto"/>
        <w:outlineLvl w:val="0"/>
        <w:rPr>
          <w:szCs w:val="24"/>
        </w:rPr>
      </w:pPr>
      <w:r>
        <w:rPr>
          <w:szCs w:val="24"/>
        </w:rPr>
        <w:tab/>
      </w:r>
      <w:bookmarkStart w:id="61" w:name="_Toc498902118"/>
      <w:r>
        <w:rPr>
          <w:szCs w:val="24"/>
        </w:rPr>
        <w:t>Tujuan</w:t>
      </w:r>
      <w:r>
        <w:rPr>
          <w:szCs w:val="24"/>
        </w:rPr>
        <w:tab/>
      </w:r>
      <w:r>
        <w:rPr>
          <w:szCs w:val="24"/>
        </w:rPr>
        <w:tab/>
      </w:r>
      <w:proofErr w:type="gramStart"/>
      <w:r>
        <w:rPr>
          <w:szCs w:val="24"/>
        </w:rPr>
        <w:t>:Pihak</w:t>
      </w:r>
      <w:proofErr w:type="gramEnd"/>
      <w:r>
        <w:rPr>
          <w:szCs w:val="24"/>
        </w:rPr>
        <w:t xml:space="preserve"> Kedua</w:t>
      </w:r>
      <w:bookmarkEnd w:id="61"/>
    </w:p>
    <w:p w:rsidR="00E97442" w:rsidRDefault="00E97442" w:rsidP="00E97442">
      <w:pPr>
        <w:tabs>
          <w:tab w:val="left" w:pos="360"/>
        </w:tabs>
        <w:spacing w:line="480" w:lineRule="auto"/>
        <w:outlineLvl w:val="0"/>
        <w:rPr>
          <w:szCs w:val="24"/>
        </w:rPr>
      </w:pPr>
      <w:r>
        <w:rPr>
          <w:szCs w:val="24"/>
        </w:rPr>
        <w:tab/>
      </w:r>
      <w:bookmarkStart w:id="62" w:name="_Toc498902119"/>
      <w:r>
        <w:rPr>
          <w:szCs w:val="24"/>
        </w:rPr>
        <w:t>Media</w:t>
      </w:r>
      <w:r>
        <w:rPr>
          <w:szCs w:val="24"/>
        </w:rPr>
        <w:tab/>
      </w:r>
      <w:r>
        <w:rPr>
          <w:szCs w:val="24"/>
        </w:rPr>
        <w:tab/>
        <w:t>: Kertas</w:t>
      </w:r>
      <w:bookmarkEnd w:id="62"/>
    </w:p>
    <w:p w:rsidR="00E97442" w:rsidRDefault="00E97442" w:rsidP="00E97442">
      <w:pPr>
        <w:tabs>
          <w:tab w:val="left" w:pos="360"/>
        </w:tabs>
        <w:spacing w:line="480" w:lineRule="auto"/>
        <w:outlineLvl w:val="0"/>
        <w:rPr>
          <w:szCs w:val="24"/>
        </w:rPr>
      </w:pPr>
      <w:r>
        <w:rPr>
          <w:szCs w:val="24"/>
        </w:rPr>
        <w:tab/>
      </w:r>
      <w:bookmarkStart w:id="63" w:name="_Toc498902120"/>
      <w:r>
        <w:rPr>
          <w:szCs w:val="24"/>
        </w:rPr>
        <w:t xml:space="preserve">Jumlah </w:t>
      </w:r>
      <w:r>
        <w:rPr>
          <w:szCs w:val="24"/>
        </w:rPr>
        <w:tab/>
      </w:r>
      <w:r>
        <w:rPr>
          <w:szCs w:val="24"/>
        </w:rPr>
        <w:tab/>
        <w:t>: 1 Lembar</w:t>
      </w:r>
      <w:bookmarkEnd w:id="63"/>
    </w:p>
    <w:p w:rsidR="00E97442" w:rsidRPr="00392C79" w:rsidRDefault="00E97442" w:rsidP="00E97442">
      <w:pPr>
        <w:tabs>
          <w:tab w:val="left" w:pos="360"/>
        </w:tabs>
        <w:spacing w:line="480" w:lineRule="auto"/>
        <w:outlineLvl w:val="0"/>
        <w:rPr>
          <w:szCs w:val="24"/>
        </w:rPr>
      </w:pPr>
      <w:r>
        <w:rPr>
          <w:szCs w:val="24"/>
        </w:rPr>
        <w:tab/>
      </w:r>
      <w:bookmarkStart w:id="64" w:name="_Toc498902121"/>
      <w:r>
        <w:rPr>
          <w:szCs w:val="24"/>
        </w:rPr>
        <w:t>Frekuensi</w:t>
      </w:r>
      <w:r>
        <w:rPr>
          <w:szCs w:val="24"/>
        </w:rPr>
        <w:tab/>
      </w:r>
      <w:r>
        <w:rPr>
          <w:szCs w:val="24"/>
        </w:rPr>
        <w:tab/>
        <w:t>: Setiap terjadi balasan disposisi</w:t>
      </w:r>
      <w:bookmarkEnd w:id="64"/>
    </w:p>
    <w:p w:rsidR="00E97442" w:rsidRPr="00711AA9" w:rsidRDefault="00E97442" w:rsidP="00E97442">
      <w:pPr>
        <w:pStyle w:val="ListParagraph"/>
        <w:numPr>
          <w:ilvl w:val="0"/>
          <w:numId w:val="37"/>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65" w:name="_Toc498902122"/>
      <w:r>
        <w:rPr>
          <w:szCs w:val="24"/>
        </w:rPr>
        <w:t>Nama Dokumen</w:t>
      </w:r>
      <w:r>
        <w:rPr>
          <w:szCs w:val="24"/>
        </w:rPr>
        <w:tab/>
        <w:t xml:space="preserve">: </w:t>
      </w:r>
      <w:r w:rsidRPr="00711AA9">
        <w:rPr>
          <w:szCs w:val="24"/>
          <w:lang w:val="id-ID"/>
        </w:rPr>
        <w:t>Cetak Agenda Surat Masuk</w:t>
      </w:r>
      <w:bookmarkEnd w:id="65"/>
    </w:p>
    <w:p w:rsidR="00E97442" w:rsidRPr="00711AA9" w:rsidRDefault="00E97442" w:rsidP="00E97442">
      <w:pPr>
        <w:tabs>
          <w:tab w:val="left" w:pos="360"/>
        </w:tabs>
        <w:spacing w:line="480" w:lineRule="auto"/>
        <w:outlineLvl w:val="0"/>
        <w:rPr>
          <w:szCs w:val="24"/>
          <w:lang w:val="id-ID"/>
        </w:rPr>
      </w:pPr>
      <w:r>
        <w:rPr>
          <w:szCs w:val="24"/>
        </w:rPr>
        <w:tab/>
      </w:r>
      <w:bookmarkStart w:id="66" w:name="_Toc498902123"/>
      <w:r>
        <w:rPr>
          <w:szCs w:val="24"/>
        </w:rPr>
        <w:t>Fungsi</w:t>
      </w:r>
      <w:r>
        <w:rPr>
          <w:szCs w:val="24"/>
        </w:rPr>
        <w:tab/>
      </w:r>
      <w:r>
        <w:rPr>
          <w:szCs w:val="24"/>
        </w:rPr>
        <w:tab/>
        <w:t xml:space="preserve">: Sebagai bukti </w:t>
      </w:r>
      <w:r>
        <w:rPr>
          <w:szCs w:val="24"/>
          <w:lang w:val="id-ID"/>
        </w:rPr>
        <w:t xml:space="preserve">laporan </w:t>
      </w:r>
      <w:proofErr w:type="gramStart"/>
      <w:r>
        <w:rPr>
          <w:szCs w:val="24"/>
          <w:lang w:val="id-ID"/>
        </w:rPr>
        <w:t>surat</w:t>
      </w:r>
      <w:proofErr w:type="gramEnd"/>
      <w:r>
        <w:rPr>
          <w:szCs w:val="24"/>
          <w:lang w:val="id-ID"/>
        </w:rPr>
        <w:t xml:space="preserve"> masuk</w:t>
      </w:r>
      <w:bookmarkEnd w:id="66"/>
    </w:p>
    <w:p w:rsidR="00E97442" w:rsidRPr="00711AA9" w:rsidRDefault="00E97442" w:rsidP="00E97442">
      <w:pPr>
        <w:tabs>
          <w:tab w:val="left" w:pos="360"/>
        </w:tabs>
        <w:spacing w:line="480" w:lineRule="auto"/>
        <w:outlineLvl w:val="0"/>
        <w:rPr>
          <w:szCs w:val="24"/>
          <w:lang w:val="id-ID"/>
        </w:rPr>
      </w:pPr>
      <w:r>
        <w:rPr>
          <w:szCs w:val="24"/>
        </w:rPr>
        <w:tab/>
      </w:r>
      <w:bookmarkStart w:id="67" w:name="_Toc498902124"/>
      <w:r w:rsidRPr="007A42C6">
        <w:rPr>
          <w:szCs w:val="24"/>
        </w:rPr>
        <w:t>Sumber</w:t>
      </w:r>
      <w:r>
        <w:rPr>
          <w:szCs w:val="24"/>
        </w:rPr>
        <w:tab/>
      </w:r>
      <w:r>
        <w:rPr>
          <w:szCs w:val="24"/>
        </w:rPr>
        <w:tab/>
        <w:t xml:space="preserve">: </w:t>
      </w:r>
      <w:r>
        <w:rPr>
          <w:szCs w:val="24"/>
          <w:lang w:val="id-ID"/>
        </w:rPr>
        <w:t>Admin</w:t>
      </w:r>
      <w:bookmarkEnd w:id="67"/>
    </w:p>
    <w:p w:rsidR="00E97442" w:rsidRPr="00711AA9" w:rsidRDefault="00E97442" w:rsidP="00E97442">
      <w:pPr>
        <w:tabs>
          <w:tab w:val="left" w:pos="360"/>
        </w:tabs>
        <w:spacing w:line="480" w:lineRule="auto"/>
        <w:outlineLvl w:val="0"/>
        <w:rPr>
          <w:szCs w:val="24"/>
          <w:lang w:val="id-ID"/>
        </w:rPr>
      </w:pPr>
      <w:r>
        <w:rPr>
          <w:szCs w:val="24"/>
        </w:rPr>
        <w:tab/>
      </w:r>
      <w:bookmarkStart w:id="68" w:name="_Toc498902125"/>
      <w:r>
        <w:rPr>
          <w:szCs w:val="24"/>
        </w:rPr>
        <w:t>Tujuan</w:t>
      </w:r>
      <w:r>
        <w:rPr>
          <w:szCs w:val="24"/>
        </w:rPr>
        <w:tab/>
      </w:r>
      <w:r>
        <w:rPr>
          <w:szCs w:val="24"/>
        </w:rPr>
        <w:tab/>
        <w:t xml:space="preserve">: </w:t>
      </w:r>
      <w:r>
        <w:rPr>
          <w:szCs w:val="24"/>
          <w:lang w:val="id-ID"/>
        </w:rPr>
        <w:t>Kepala sekolah</w:t>
      </w:r>
      <w:bookmarkEnd w:id="68"/>
    </w:p>
    <w:p w:rsidR="00E97442" w:rsidRDefault="00E97442" w:rsidP="00E97442">
      <w:pPr>
        <w:tabs>
          <w:tab w:val="left" w:pos="360"/>
        </w:tabs>
        <w:spacing w:line="480" w:lineRule="auto"/>
        <w:outlineLvl w:val="0"/>
        <w:rPr>
          <w:szCs w:val="24"/>
        </w:rPr>
      </w:pPr>
      <w:r>
        <w:rPr>
          <w:szCs w:val="24"/>
        </w:rPr>
        <w:tab/>
      </w:r>
      <w:bookmarkStart w:id="69" w:name="_Toc498902126"/>
      <w:r>
        <w:rPr>
          <w:szCs w:val="24"/>
        </w:rPr>
        <w:t>Media</w:t>
      </w:r>
      <w:r>
        <w:rPr>
          <w:szCs w:val="24"/>
        </w:rPr>
        <w:tab/>
      </w:r>
      <w:r>
        <w:rPr>
          <w:szCs w:val="24"/>
        </w:rPr>
        <w:tab/>
        <w:t>: Kertas</w:t>
      </w:r>
      <w:bookmarkEnd w:id="69"/>
    </w:p>
    <w:p w:rsidR="00E97442" w:rsidRDefault="00E97442" w:rsidP="00E97442">
      <w:pPr>
        <w:tabs>
          <w:tab w:val="left" w:pos="360"/>
        </w:tabs>
        <w:spacing w:line="480" w:lineRule="auto"/>
        <w:outlineLvl w:val="0"/>
        <w:rPr>
          <w:szCs w:val="24"/>
        </w:rPr>
      </w:pPr>
      <w:r>
        <w:rPr>
          <w:szCs w:val="24"/>
        </w:rPr>
        <w:tab/>
      </w:r>
      <w:bookmarkStart w:id="70" w:name="_Toc498902127"/>
      <w:r>
        <w:rPr>
          <w:szCs w:val="24"/>
        </w:rPr>
        <w:t xml:space="preserve">Jumlah </w:t>
      </w:r>
      <w:r>
        <w:rPr>
          <w:szCs w:val="24"/>
        </w:rPr>
        <w:tab/>
      </w:r>
      <w:r>
        <w:rPr>
          <w:szCs w:val="24"/>
        </w:rPr>
        <w:tab/>
        <w:t>: 1 Lembar</w:t>
      </w:r>
      <w:bookmarkEnd w:id="70"/>
    </w:p>
    <w:p w:rsidR="00E97442" w:rsidRDefault="00E97442" w:rsidP="00E97442">
      <w:pPr>
        <w:tabs>
          <w:tab w:val="left" w:pos="360"/>
        </w:tabs>
        <w:spacing w:line="480" w:lineRule="auto"/>
        <w:outlineLvl w:val="0"/>
        <w:rPr>
          <w:szCs w:val="24"/>
          <w:lang w:val="id-ID"/>
        </w:rPr>
      </w:pPr>
      <w:r>
        <w:rPr>
          <w:szCs w:val="24"/>
        </w:rPr>
        <w:tab/>
      </w:r>
      <w:bookmarkStart w:id="71" w:name="_Toc498902128"/>
      <w:r>
        <w:rPr>
          <w:szCs w:val="24"/>
        </w:rPr>
        <w:t>Frekuensi</w:t>
      </w:r>
      <w:r>
        <w:rPr>
          <w:szCs w:val="24"/>
        </w:rPr>
        <w:tab/>
      </w:r>
      <w:r>
        <w:rPr>
          <w:szCs w:val="24"/>
        </w:rPr>
        <w:tab/>
        <w:t>: Setiap terjadi penambahan</w:t>
      </w:r>
      <w:r>
        <w:rPr>
          <w:szCs w:val="24"/>
          <w:lang w:val="id-ID"/>
        </w:rPr>
        <w:t xml:space="preserve"> </w:t>
      </w:r>
      <w:proofErr w:type="gramStart"/>
      <w:r>
        <w:rPr>
          <w:szCs w:val="24"/>
          <w:lang w:val="id-ID"/>
        </w:rPr>
        <w:t>surat</w:t>
      </w:r>
      <w:proofErr w:type="gramEnd"/>
      <w:r>
        <w:rPr>
          <w:szCs w:val="24"/>
          <w:lang w:val="id-ID"/>
        </w:rPr>
        <w:t xml:space="preserve"> masuk</w:t>
      </w:r>
      <w:bookmarkEnd w:id="71"/>
    </w:p>
    <w:p w:rsidR="00E97442" w:rsidRPr="00256EC6" w:rsidRDefault="00E97442" w:rsidP="00E97442">
      <w:pPr>
        <w:tabs>
          <w:tab w:val="left" w:pos="360"/>
        </w:tabs>
        <w:spacing w:line="480" w:lineRule="auto"/>
        <w:outlineLvl w:val="0"/>
        <w:rPr>
          <w:szCs w:val="24"/>
          <w:lang w:val="id-ID"/>
        </w:rPr>
      </w:pPr>
    </w:p>
    <w:p w:rsidR="00E97442" w:rsidRPr="00C66F27" w:rsidRDefault="00E97442" w:rsidP="00E97442">
      <w:pPr>
        <w:pStyle w:val="ListParagraph"/>
        <w:numPr>
          <w:ilvl w:val="0"/>
          <w:numId w:val="37"/>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72" w:name="_Toc498902129"/>
      <w:r w:rsidRPr="00C66F27">
        <w:rPr>
          <w:szCs w:val="24"/>
        </w:rPr>
        <w:t>Nama Dokumen</w:t>
      </w:r>
      <w:r w:rsidRPr="00C66F27">
        <w:rPr>
          <w:szCs w:val="24"/>
        </w:rPr>
        <w:tab/>
        <w:t xml:space="preserve">: </w:t>
      </w:r>
      <w:r w:rsidRPr="00711AA9">
        <w:rPr>
          <w:szCs w:val="24"/>
          <w:lang w:val="id-ID"/>
        </w:rPr>
        <w:t xml:space="preserve">Cetak Agenda Surat </w:t>
      </w:r>
      <w:r>
        <w:rPr>
          <w:szCs w:val="24"/>
          <w:lang w:val="id-ID"/>
        </w:rPr>
        <w:t>Keluar</w:t>
      </w:r>
      <w:bookmarkEnd w:id="72"/>
    </w:p>
    <w:p w:rsidR="00E97442" w:rsidRPr="00C66F27" w:rsidRDefault="00E97442" w:rsidP="00E97442">
      <w:pPr>
        <w:tabs>
          <w:tab w:val="left" w:pos="360"/>
        </w:tabs>
        <w:spacing w:line="480" w:lineRule="auto"/>
        <w:outlineLvl w:val="0"/>
        <w:rPr>
          <w:szCs w:val="24"/>
          <w:lang w:val="id-ID"/>
        </w:rPr>
      </w:pPr>
      <w:r w:rsidRPr="00C66F27">
        <w:rPr>
          <w:szCs w:val="24"/>
        </w:rPr>
        <w:tab/>
      </w:r>
      <w:bookmarkStart w:id="73" w:name="_Toc498902130"/>
      <w:r w:rsidRPr="00C66F27">
        <w:rPr>
          <w:szCs w:val="24"/>
        </w:rPr>
        <w:t>Fungsi</w:t>
      </w:r>
      <w:r w:rsidRPr="00C66F27">
        <w:rPr>
          <w:szCs w:val="24"/>
        </w:rPr>
        <w:tab/>
      </w:r>
      <w:r w:rsidRPr="00C66F27">
        <w:rPr>
          <w:szCs w:val="24"/>
        </w:rPr>
        <w:tab/>
        <w:t xml:space="preserve">: Sebagai bukti </w:t>
      </w:r>
      <w:r>
        <w:rPr>
          <w:szCs w:val="24"/>
          <w:lang w:val="id-ID"/>
        </w:rPr>
        <w:t xml:space="preserve">laporan </w:t>
      </w:r>
      <w:proofErr w:type="gramStart"/>
      <w:r>
        <w:rPr>
          <w:szCs w:val="24"/>
          <w:lang w:val="id-ID"/>
        </w:rPr>
        <w:t>surat</w:t>
      </w:r>
      <w:proofErr w:type="gramEnd"/>
      <w:r>
        <w:rPr>
          <w:szCs w:val="24"/>
          <w:lang w:val="id-ID"/>
        </w:rPr>
        <w:t xml:space="preserve"> keluar</w:t>
      </w:r>
      <w:bookmarkEnd w:id="73"/>
    </w:p>
    <w:p w:rsidR="00E97442" w:rsidRPr="00C66F27" w:rsidRDefault="00E97442" w:rsidP="00E97442">
      <w:pPr>
        <w:tabs>
          <w:tab w:val="left" w:pos="360"/>
        </w:tabs>
        <w:spacing w:line="480" w:lineRule="auto"/>
        <w:outlineLvl w:val="0"/>
        <w:rPr>
          <w:szCs w:val="24"/>
          <w:lang w:val="id-ID"/>
        </w:rPr>
      </w:pPr>
      <w:r>
        <w:rPr>
          <w:szCs w:val="24"/>
        </w:rPr>
        <w:tab/>
      </w:r>
      <w:bookmarkStart w:id="74" w:name="_Toc498902131"/>
      <w:r w:rsidRPr="007A42C6">
        <w:rPr>
          <w:szCs w:val="24"/>
        </w:rPr>
        <w:t>Sumber</w:t>
      </w:r>
      <w:r>
        <w:rPr>
          <w:szCs w:val="24"/>
        </w:rPr>
        <w:tab/>
      </w:r>
      <w:r>
        <w:rPr>
          <w:szCs w:val="24"/>
        </w:rPr>
        <w:tab/>
        <w:t xml:space="preserve">: </w:t>
      </w:r>
      <w:r>
        <w:rPr>
          <w:szCs w:val="24"/>
          <w:lang w:val="id-ID"/>
        </w:rPr>
        <w:t>Admin</w:t>
      </w:r>
      <w:bookmarkEnd w:id="74"/>
    </w:p>
    <w:p w:rsidR="00E97442" w:rsidRPr="00C66F27" w:rsidRDefault="00E97442" w:rsidP="00E97442">
      <w:pPr>
        <w:tabs>
          <w:tab w:val="left" w:pos="360"/>
        </w:tabs>
        <w:spacing w:line="480" w:lineRule="auto"/>
        <w:outlineLvl w:val="0"/>
        <w:rPr>
          <w:szCs w:val="24"/>
          <w:lang w:val="id-ID"/>
        </w:rPr>
      </w:pPr>
      <w:r>
        <w:rPr>
          <w:szCs w:val="24"/>
        </w:rPr>
        <w:tab/>
      </w:r>
      <w:bookmarkStart w:id="75" w:name="_Toc498902132"/>
      <w:r>
        <w:rPr>
          <w:szCs w:val="24"/>
        </w:rPr>
        <w:t>Tujuan</w:t>
      </w:r>
      <w:r>
        <w:rPr>
          <w:szCs w:val="24"/>
        </w:rPr>
        <w:tab/>
      </w:r>
      <w:r>
        <w:rPr>
          <w:szCs w:val="24"/>
        </w:rPr>
        <w:tab/>
        <w:t xml:space="preserve">: </w:t>
      </w:r>
      <w:r>
        <w:rPr>
          <w:szCs w:val="24"/>
          <w:lang w:val="id-ID"/>
        </w:rPr>
        <w:t>Kepala Sekolah</w:t>
      </w:r>
      <w:bookmarkEnd w:id="75"/>
    </w:p>
    <w:p w:rsidR="00E97442" w:rsidRDefault="00E97442" w:rsidP="00E97442">
      <w:pPr>
        <w:tabs>
          <w:tab w:val="left" w:pos="360"/>
        </w:tabs>
        <w:spacing w:line="480" w:lineRule="auto"/>
        <w:outlineLvl w:val="0"/>
        <w:rPr>
          <w:szCs w:val="24"/>
        </w:rPr>
      </w:pPr>
      <w:r>
        <w:rPr>
          <w:szCs w:val="24"/>
        </w:rPr>
        <w:tab/>
      </w:r>
      <w:bookmarkStart w:id="76" w:name="_Toc498902133"/>
      <w:r>
        <w:rPr>
          <w:szCs w:val="24"/>
        </w:rPr>
        <w:t>Media</w:t>
      </w:r>
      <w:r>
        <w:rPr>
          <w:szCs w:val="24"/>
        </w:rPr>
        <w:tab/>
      </w:r>
      <w:r>
        <w:rPr>
          <w:szCs w:val="24"/>
        </w:rPr>
        <w:tab/>
        <w:t>: Kertas</w:t>
      </w:r>
      <w:bookmarkEnd w:id="76"/>
    </w:p>
    <w:p w:rsidR="00E97442" w:rsidRDefault="00E97442" w:rsidP="00E97442">
      <w:pPr>
        <w:tabs>
          <w:tab w:val="left" w:pos="360"/>
        </w:tabs>
        <w:spacing w:line="480" w:lineRule="auto"/>
        <w:outlineLvl w:val="0"/>
        <w:rPr>
          <w:szCs w:val="24"/>
        </w:rPr>
      </w:pPr>
      <w:r>
        <w:rPr>
          <w:szCs w:val="24"/>
        </w:rPr>
        <w:tab/>
      </w:r>
      <w:bookmarkStart w:id="77" w:name="_Toc498902134"/>
      <w:r>
        <w:rPr>
          <w:szCs w:val="24"/>
        </w:rPr>
        <w:t xml:space="preserve">Jumlah </w:t>
      </w:r>
      <w:r>
        <w:rPr>
          <w:szCs w:val="24"/>
        </w:rPr>
        <w:tab/>
      </w:r>
      <w:r>
        <w:rPr>
          <w:szCs w:val="24"/>
        </w:rPr>
        <w:tab/>
        <w:t>: 1 Lembar</w:t>
      </w:r>
      <w:bookmarkEnd w:id="77"/>
    </w:p>
    <w:p w:rsidR="00E97442" w:rsidRPr="0001489F" w:rsidRDefault="00E97442" w:rsidP="00E97442">
      <w:pPr>
        <w:tabs>
          <w:tab w:val="left" w:pos="360"/>
        </w:tabs>
        <w:spacing w:line="480" w:lineRule="auto"/>
        <w:outlineLvl w:val="0"/>
        <w:rPr>
          <w:szCs w:val="24"/>
        </w:rPr>
      </w:pPr>
      <w:r>
        <w:rPr>
          <w:szCs w:val="24"/>
        </w:rPr>
        <w:tab/>
      </w:r>
      <w:bookmarkStart w:id="78" w:name="_Toc498902135"/>
      <w:r>
        <w:rPr>
          <w:szCs w:val="24"/>
        </w:rPr>
        <w:t>Frekuensi</w:t>
      </w:r>
      <w:r>
        <w:rPr>
          <w:szCs w:val="24"/>
        </w:rPr>
        <w:tab/>
      </w:r>
      <w:r>
        <w:rPr>
          <w:szCs w:val="24"/>
        </w:rPr>
        <w:tab/>
        <w:t>: Setiap terjadi penambahan</w:t>
      </w:r>
      <w:r>
        <w:rPr>
          <w:szCs w:val="24"/>
          <w:lang w:val="id-ID"/>
        </w:rPr>
        <w:t xml:space="preserve"> </w:t>
      </w:r>
      <w:proofErr w:type="gramStart"/>
      <w:r>
        <w:rPr>
          <w:szCs w:val="24"/>
          <w:lang w:val="id-ID"/>
        </w:rPr>
        <w:t>surat</w:t>
      </w:r>
      <w:proofErr w:type="gramEnd"/>
      <w:r>
        <w:rPr>
          <w:szCs w:val="24"/>
          <w:lang w:val="id-ID"/>
        </w:rPr>
        <w:t xml:space="preserve"> keluar</w:t>
      </w:r>
      <w:bookmarkEnd w:id="78"/>
    </w:p>
    <w:p w:rsidR="00E97442" w:rsidRDefault="00E97442" w:rsidP="00E97442">
      <w:pPr>
        <w:pStyle w:val="ListParagraph"/>
        <w:numPr>
          <w:ilvl w:val="0"/>
          <w:numId w:val="37"/>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79" w:name="_Toc498902136"/>
      <w:r>
        <w:rPr>
          <w:szCs w:val="24"/>
        </w:rPr>
        <w:t>Nama Dokumen</w:t>
      </w:r>
      <w:r>
        <w:rPr>
          <w:szCs w:val="24"/>
        </w:rPr>
        <w:tab/>
        <w:t xml:space="preserve">: </w:t>
      </w:r>
      <w:r>
        <w:rPr>
          <w:szCs w:val="24"/>
          <w:lang w:val="id-ID"/>
        </w:rPr>
        <w:t>Galeri File Surat Masuk</w:t>
      </w:r>
      <w:bookmarkEnd w:id="79"/>
    </w:p>
    <w:p w:rsidR="00E97442" w:rsidRPr="00136BC1" w:rsidRDefault="00E97442" w:rsidP="00E97442">
      <w:pPr>
        <w:tabs>
          <w:tab w:val="left" w:pos="360"/>
        </w:tabs>
        <w:spacing w:line="480" w:lineRule="auto"/>
        <w:outlineLvl w:val="0"/>
        <w:rPr>
          <w:szCs w:val="24"/>
          <w:lang w:val="id-ID"/>
        </w:rPr>
      </w:pPr>
      <w:r>
        <w:rPr>
          <w:szCs w:val="24"/>
        </w:rPr>
        <w:tab/>
      </w:r>
      <w:bookmarkStart w:id="80" w:name="_Toc498902137"/>
      <w:r w:rsidRPr="007A42C6">
        <w:rPr>
          <w:szCs w:val="24"/>
        </w:rPr>
        <w:t>Fungsi</w:t>
      </w:r>
      <w:r w:rsidRPr="007A42C6">
        <w:rPr>
          <w:szCs w:val="24"/>
        </w:rPr>
        <w:tab/>
      </w:r>
      <w:r w:rsidRPr="007A42C6">
        <w:rPr>
          <w:szCs w:val="24"/>
        </w:rPr>
        <w:tab/>
        <w:t xml:space="preserve">: </w:t>
      </w:r>
      <w:r>
        <w:rPr>
          <w:szCs w:val="24"/>
          <w:lang w:val="id-ID"/>
        </w:rPr>
        <w:t xml:space="preserve">Sebagai bukti laporan file </w:t>
      </w:r>
      <w:proofErr w:type="gramStart"/>
      <w:r>
        <w:rPr>
          <w:szCs w:val="24"/>
          <w:lang w:val="id-ID"/>
        </w:rPr>
        <w:t>surat</w:t>
      </w:r>
      <w:proofErr w:type="gramEnd"/>
      <w:r>
        <w:rPr>
          <w:szCs w:val="24"/>
          <w:lang w:val="id-ID"/>
        </w:rPr>
        <w:t xml:space="preserve"> masuk</w:t>
      </w:r>
      <w:bookmarkEnd w:id="80"/>
    </w:p>
    <w:p w:rsidR="00E97442" w:rsidRPr="00136BC1" w:rsidRDefault="00E97442" w:rsidP="00E97442">
      <w:pPr>
        <w:tabs>
          <w:tab w:val="left" w:pos="360"/>
        </w:tabs>
        <w:spacing w:line="480" w:lineRule="auto"/>
        <w:outlineLvl w:val="0"/>
        <w:rPr>
          <w:szCs w:val="24"/>
          <w:lang w:val="id-ID"/>
        </w:rPr>
      </w:pPr>
      <w:r>
        <w:rPr>
          <w:szCs w:val="24"/>
        </w:rPr>
        <w:tab/>
      </w:r>
      <w:bookmarkStart w:id="81" w:name="_Toc498902138"/>
      <w:r w:rsidRPr="007A42C6">
        <w:rPr>
          <w:szCs w:val="24"/>
        </w:rPr>
        <w:t>Sumber</w:t>
      </w:r>
      <w:r>
        <w:rPr>
          <w:szCs w:val="24"/>
        </w:rPr>
        <w:tab/>
      </w:r>
      <w:r>
        <w:rPr>
          <w:szCs w:val="24"/>
        </w:rPr>
        <w:tab/>
        <w:t xml:space="preserve">: </w:t>
      </w:r>
      <w:r>
        <w:rPr>
          <w:szCs w:val="24"/>
          <w:lang w:val="id-ID"/>
        </w:rPr>
        <w:t>Admin</w:t>
      </w:r>
      <w:bookmarkEnd w:id="81"/>
    </w:p>
    <w:p w:rsidR="00E97442" w:rsidRPr="00136BC1" w:rsidRDefault="00E97442" w:rsidP="00E97442">
      <w:pPr>
        <w:tabs>
          <w:tab w:val="left" w:pos="360"/>
        </w:tabs>
        <w:spacing w:line="480" w:lineRule="auto"/>
        <w:outlineLvl w:val="0"/>
        <w:rPr>
          <w:szCs w:val="24"/>
          <w:lang w:val="id-ID"/>
        </w:rPr>
      </w:pPr>
      <w:r>
        <w:rPr>
          <w:szCs w:val="24"/>
        </w:rPr>
        <w:tab/>
      </w:r>
      <w:bookmarkStart w:id="82" w:name="_Toc498902139"/>
      <w:r>
        <w:rPr>
          <w:szCs w:val="24"/>
        </w:rPr>
        <w:t>Tujuan</w:t>
      </w:r>
      <w:r>
        <w:rPr>
          <w:szCs w:val="24"/>
        </w:rPr>
        <w:tab/>
      </w:r>
      <w:r>
        <w:rPr>
          <w:szCs w:val="24"/>
        </w:rPr>
        <w:tab/>
        <w:t xml:space="preserve">: </w:t>
      </w:r>
      <w:r>
        <w:rPr>
          <w:szCs w:val="24"/>
          <w:lang w:val="id-ID"/>
        </w:rPr>
        <w:t>Kepala Sekolah</w:t>
      </w:r>
      <w:bookmarkEnd w:id="82"/>
    </w:p>
    <w:p w:rsidR="00E97442" w:rsidRDefault="00E97442" w:rsidP="00E97442">
      <w:pPr>
        <w:tabs>
          <w:tab w:val="left" w:pos="360"/>
        </w:tabs>
        <w:spacing w:line="480" w:lineRule="auto"/>
        <w:outlineLvl w:val="0"/>
        <w:rPr>
          <w:szCs w:val="24"/>
        </w:rPr>
      </w:pPr>
      <w:r>
        <w:rPr>
          <w:szCs w:val="24"/>
        </w:rPr>
        <w:tab/>
      </w:r>
      <w:bookmarkStart w:id="83" w:name="_Toc498902140"/>
      <w:r>
        <w:rPr>
          <w:szCs w:val="24"/>
        </w:rPr>
        <w:t>Media</w:t>
      </w:r>
      <w:r>
        <w:rPr>
          <w:szCs w:val="24"/>
        </w:rPr>
        <w:tab/>
      </w:r>
      <w:r>
        <w:rPr>
          <w:szCs w:val="24"/>
        </w:rPr>
        <w:tab/>
        <w:t>: Monitor</w:t>
      </w:r>
      <w:bookmarkEnd w:id="83"/>
    </w:p>
    <w:p w:rsidR="00E97442" w:rsidRDefault="00E97442" w:rsidP="00E97442">
      <w:pPr>
        <w:tabs>
          <w:tab w:val="left" w:pos="360"/>
        </w:tabs>
        <w:spacing w:line="480" w:lineRule="auto"/>
        <w:outlineLvl w:val="0"/>
        <w:rPr>
          <w:szCs w:val="24"/>
        </w:rPr>
      </w:pPr>
      <w:r>
        <w:rPr>
          <w:szCs w:val="24"/>
        </w:rPr>
        <w:tab/>
      </w:r>
      <w:bookmarkStart w:id="84" w:name="_Toc498902141"/>
      <w:r>
        <w:rPr>
          <w:szCs w:val="24"/>
        </w:rPr>
        <w:t xml:space="preserve">Jumlah </w:t>
      </w:r>
      <w:r>
        <w:rPr>
          <w:szCs w:val="24"/>
        </w:rPr>
        <w:tab/>
      </w:r>
      <w:r>
        <w:rPr>
          <w:szCs w:val="24"/>
        </w:rPr>
        <w:tab/>
        <w:t>: -</w:t>
      </w:r>
      <w:bookmarkEnd w:id="84"/>
    </w:p>
    <w:p w:rsidR="00E97442" w:rsidRPr="00D71833" w:rsidRDefault="00E97442" w:rsidP="00E97442">
      <w:pPr>
        <w:tabs>
          <w:tab w:val="left" w:pos="360"/>
        </w:tabs>
        <w:spacing w:line="480" w:lineRule="auto"/>
        <w:outlineLvl w:val="0"/>
        <w:rPr>
          <w:szCs w:val="24"/>
        </w:rPr>
      </w:pPr>
      <w:r>
        <w:rPr>
          <w:szCs w:val="24"/>
        </w:rPr>
        <w:tab/>
      </w:r>
      <w:bookmarkStart w:id="85" w:name="_Toc498902142"/>
      <w:r>
        <w:rPr>
          <w:szCs w:val="24"/>
        </w:rPr>
        <w:t>Frekuensi</w:t>
      </w:r>
      <w:r>
        <w:rPr>
          <w:szCs w:val="24"/>
        </w:rPr>
        <w:tab/>
      </w:r>
      <w:r>
        <w:rPr>
          <w:szCs w:val="24"/>
        </w:rPr>
        <w:tab/>
        <w:t xml:space="preserve">: Setiap </w:t>
      </w:r>
      <w:r>
        <w:rPr>
          <w:szCs w:val="24"/>
          <w:lang w:val="id-ID"/>
        </w:rPr>
        <w:t xml:space="preserve">ada file galeri </w:t>
      </w:r>
      <w:proofErr w:type="gramStart"/>
      <w:r>
        <w:rPr>
          <w:szCs w:val="24"/>
          <w:lang w:val="id-ID"/>
        </w:rPr>
        <w:t>surat</w:t>
      </w:r>
      <w:proofErr w:type="gramEnd"/>
      <w:r>
        <w:rPr>
          <w:szCs w:val="24"/>
          <w:lang w:val="id-ID"/>
        </w:rPr>
        <w:t xml:space="preserve"> masuk yang diupload</w:t>
      </w:r>
      <w:bookmarkEnd w:id="85"/>
    </w:p>
    <w:p w:rsidR="00E97442" w:rsidRDefault="00E97442" w:rsidP="00E97442">
      <w:pPr>
        <w:pStyle w:val="ListParagraph"/>
        <w:numPr>
          <w:ilvl w:val="0"/>
          <w:numId w:val="37"/>
        </w:numPr>
        <w:tabs>
          <w:tab w:val="left" w:pos="360"/>
        </w:tabs>
        <w:overflowPunct w:val="0"/>
        <w:autoSpaceDE w:val="0"/>
        <w:autoSpaceDN w:val="0"/>
        <w:adjustRightInd w:val="0"/>
        <w:spacing w:before="0" w:after="0" w:line="480" w:lineRule="auto"/>
        <w:ind w:hanging="720"/>
        <w:textAlignment w:val="baseline"/>
        <w:outlineLvl w:val="0"/>
        <w:rPr>
          <w:szCs w:val="24"/>
        </w:rPr>
      </w:pPr>
      <w:bookmarkStart w:id="86" w:name="_Toc498902143"/>
      <w:r>
        <w:rPr>
          <w:szCs w:val="24"/>
        </w:rPr>
        <w:t>Nama Dokumen</w:t>
      </w:r>
      <w:r>
        <w:rPr>
          <w:szCs w:val="24"/>
        </w:rPr>
        <w:tab/>
        <w:t xml:space="preserve">: </w:t>
      </w:r>
      <w:r>
        <w:rPr>
          <w:szCs w:val="24"/>
          <w:lang w:val="id-ID"/>
        </w:rPr>
        <w:t>Galeri File Surat Keluar</w:t>
      </w:r>
      <w:bookmarkEnd w:id="86"/>
    </w:p>
    <w:p w:rsidR="00E97442" w:rsidRPr="007A42C6" w:rsidRDefault="00E97442" w:rsidP="00E97442">
      <w:pPr>
        <w:tabs>
          <w:tab w:val="left" w:pos="360"/>
        </w:tabs>
        <w:spacing w:line="480" w:lineRule="auto"/>
        <w:outlineLvl w:val="0"/>
        <w:rPr>
          <w:szCs w:val="24"/>
        </w:rPr>
      </w:pPr>
      <w:r>
        <w:rPr>
          <w:szCs w:val="24"/>
        </w:rPr>
        <w:tab/>
      </w:r>
      <w:bookmarkStart w:id="87" w:name="_Toc498902144"/>
      <w:r w:rsidRPr="007A42C6">
        <w:rPr>
          <w:szCs w:val="24"/>
        </w:rPr>
        <w:t>Fungsi</w:t>
      </w:r>
      <w:r w:rsidRPr="007A42C6">
        <w:rPr>
          <w:szCs w:val="24"/>
        </w:rPr>
        <w:tab/>
      </w:r>
      <w:r w:rsidRPr="007A42C6">
        <w:rPr>
          <w:szCs w:val="24"/>
        </w:rPr>
        <w:tab/>
        <w:t xml:space="preserve">: </w:t>
      </w:r>
      <w:r>
        <w:rPr>
          <w:szCs w:val="24"/>
          <w:lang w:val="id-ID"/>
        </w:rPr>
        <w:t xml:space="preserve">Sebagai bukti laporan file </w:t>
      </w:r>
      <w:proofErr w:type="gramStart"/>
      <w:r>
        <w:rPr>
          <w:szCs w:val="24"/>
          <w:lang w:val="id-ID"/>
        </w:rPr>
        <w:t>surat</w:t>
      </w:r>
      <w:proofErr w:type="gramEnd"/>
      <w:r>
        <w:rPr>
          <w:szCs w:val="24"/>
          <w:lang w:val="id-ID"/>
        </w:rPr>
        <w:t xml:space="preserve"> keluar</w:t>
      </w:r>
      <w:bookmarkEnd w:id="87"/>
    </w:p>
    <w:p w:rsidR="00E97442" w:rsidRPr="00324E07" w:rsidRDefault="00E97442" w:rsidP="00E97442">
      <w:pPr>
        <w:tabs>
          <w:tab w:val="left" w:pos="360"/>
        </w:tabs>
        <w:spacing w:line="480" w:lineRule="auto"/>
        <w:outlineLvl w:val="0"/>
        <w:rPr>
          <w:szCs w:val="24"/>
          <w:lang w:val="id-ID"/>
        </w:rPr>
      </w:pPr>
      <w:r>
        <w:rPr>
          <w:szCs w:val="24"/>
        </w:rPr>
        <w:tab/>
      </w:r>
      <w:bookmarkStart w:id="88" w:name="_Toc498902145"/>
      <w:r w:rsidRPr="007A42C6">
        <w:rPr>
          <w:szCs w:val="24"/>
        </w:rPr>
        <w:t>Sumber</w:t>
      </w:r>
      <w:r>
        <w:rPr>
          <w:szCs w:val="24"/>
        </w:rPr>
        <w:tab/>
      </w:r>
      <w:r>
        <w:rPr>
          <w:szCs w:val="24"/>
        </w:rPr>
        <w:tab/>
        <w:t xml:space="preserve">: </w:t>
      </w:r>
      <w:r>
        <w:rPr>
          <w:szCs w:val="24"/>
          <w:lang w:val="id-ID"/>
        </w:rPr>
        <w:t>Admin</w:t>
      </w:r>
      <w:bookmarkEnd w:id="88"/>
    </w:p>
    <w:p w:rsidR="00E97442" w:rsidRPr="00324E07" w:rsidRDefault="00E97442" w:rsidP="00E97442">
      <w:pPr>
        <w:tabs>
          <w:tab w:val="left" w:pos="360"/>
        </w:tabs>
        <w:spacing w:line="480" w:lineRule="auto"/>
        <w:outlineLvl w:val="0"/>
        <w:rPr>
          <w:szCs w:val="24"/>
          <w:lang w:val="id-ID"/>
        </w:rPr>
      </w:pPr>
      <w:r>
        <w:rPr>
          <w:szCs w:val="24"/>
        </w:rPr>
        <w:lastRenderedPageBreak/>
        <w:tab/>
      </w:r>
      <w:bookmarkStart w:id="89" w:name="_Toc498902146"/>
      <w:r>
        <w:rPr>
          <w:szCs w:val="24"/>
        </w:rPr>
        <w:t>Tujuan</w:t>
      </w:r>
      <w:r>
        <w:rPr>
          <w:szCs w:val="24"/>
        </w:rPr>
        <w:tab/>
      </w:r>
      <w:r>
        <w:rPr>
          <w:szCs w:val="24"/>
        </w:rPr>
        <w:tab/>
        <w:t xml:space="preserve">: </w:t>
      </w:r>
      <w:r>
        <w:rPr>
          <w:szCs w:val="24"/>
          <w:lang w:val="id-ID"/>
        </w:rPr>
        <w:t>Kepala Sekolah</w:t>
      </w:r>
      <w:bookmarkEnd w:id="89"/>
    </w:p>
    <w:p w:rsidR="00E97442" w:rsidRDefault="00E97442" w:rsidP="00E97442">
      <w:pPr>
        <w:tabs>
          <w:tab w:val="left" w:pos="360"/>
        </w:tabs>
        <w:spacing w:line="480" w:lineRule="auto"/>
        <w:outlineLvl w:val="0"/>
        <w:rPr>
          <w:szCs w:val="24"/>
        </w:rPr>
      </w:pPr>
      <w:r>
        <w:rPr>
          <w:szCs w:val="24"/>
        </w:rPr>
        <w:tab/>
      </w:r>
      <w:bookmarkStart w:id="90" w:name="_Toc498902147"/>
      <w:r>
        <w:rPr>
          <w:szCs w:val="24"/>
        </w:rPr>
        <w:t>Media</w:t>
      </w:r>
      <w:r>
        <w:rPr>
          <w:szCs w:val="24"/>
        </w:rPr>
        <w:tab/>
      </w:r>
      <w:r>
        <w:rPr>
          <w:szCs w:val="24"/>
        </w:rPr>
        <w:tab/>
        <w:t>: Monitor</w:t>
      </w:r>
      <w:bookmarkEnd w:id="90"/>
    </w:p>
    <w:p w:rsidR="00E97442" w:rsidRDefault="00E97442" w:rsidP="00E97442">
      <w:pPr>
        <w:tabs>
          <w:tab w:val="left" w:pos="360"/>
        </w:tabs>
        <w:spacing w:line="480" w:lineRule="auto"/>
        <w:outlineLvl w:val="0"/>
        <w:rPr>
          <w:szCs w:val="24"/>
        </w:rPr>
      </w:pPr>
      <w:r>
        <w:rPr>
          <w:szCs w:val="24"/>
        </w:rPr>
        <w:tab/>
      </w:r>
      <w:bookmarkStart w:id="91" w:name="_Toc498902148"/>
      <w:r>
        <w:rPr>
          <w:szCs w:val="24"/>
        </w:rPr>
        <w:t xml:space="preserve">Jumlah </w:t>
      </w:r>
      <w:r>
        <w:rPr>
          <w:szCs w:val="24"/>
        </w:rPr>
        <w:tab/>
      </w:r>
      <w:r>
        <w:rPr>
          <w:szCs w:val="24"/>
        </w:rPr>
        <w:tab/>
        <w:t>: -</w:t>
      </w:r>
      <w:bookmarkEnd w:id="91"/>
    </w:p>
    <w:p w:rsidR="00B15F32" w:rsidRPr="00667857" w:rsidRDefault="00E97442" w:rsidP="00667857">
      <w:pPr>
        <w:tabs>
          <w:tab w:val="left" w:pos="360"/>
        </w:tabs>
        <w:spacing w:line="480" w:lineRule="auto"/>
        <w:outlineLvl w:val="0"/>
        <w:rPr>
          <w:szCs w:val="24"/>
        </w:rPr>
      </w:pPr>
      <w:r>
        <w:rPr>
          <w:szCs w:val="24"/>
        </w:rPr>
        <w:tab/>
      </w:r>
      <w:bookmarkStart w:id="92" w:name="_Toc498902149"/>
      <w:r>
        <w:rPr>
          <w:szCs w:val="24"/>
        </w:rPr>
        <w:t>Frekuensi</w:t>
      </w:r>
      <w:r>
        <w:rPr>
          <w:szCs w:val="24"/>
        </w:rPr>
        <w:tab/>
      </w:r>
      <w:r>
        <w:rPr>
          <w:szCs w:val="24"/>
        </w:rPr>
        <w:tab/>
        <w:t xml:space="preserve">: Setiap </w:t>
      </w:r>
      <w:r>
        <w:rPr>
          <w:szCs w:val="24"/>
          <w:lang w:val="id-ID"/>
        </w:rPr>
        <w:t xml:space="preserve">ada file galeri </w:t>
      </w:r>
      <w:proofErr w:type="gramStart"/>
      <w:r>
        <w:rPr>
          <w:szCs w:val="24"/>
          <w:lang w:val="id-ID"/>
        </w:rPr>
        <w:t>surat</w:t>
      </w:r>
      <w:proofErr w:type="gramEnd"/>
      <w:r>
        <w:rPr>
          <w:szCs w:val="24"/>
          <w:lang w:val="id-ID"/>
        </w:rPr>
        <w:t xml:space="preserve"> keluar yang diupload</w:t>
      </w:r>
      <w:bookmarkEnd w:id="92"/>
    </w:p>
    <w:p w:rsidR="00B15F32" w:rsidRDefault="00B15F32" w:rsidP="00B15F32">
      <w:pPr>
        <w:pStyle w:val="Heading3"/>
      </w:pPr>
      <w:bookmarkStart w:id="93" w:name="_Toc498902150"/>
      <w:r>
        <w:t>Use Case Diagram</w:t>
      </w:r>
      <w:bookmarkEnd w:id="93"/>
    </w:p>
    <w:p w:rsidR="008E3BA2" w:rsidRDefault="00D047BF" w:rsidP="008E3BA2">
      <w:r>
        <w:rPr>
          <w:noProof/>
        </w:rPr>
        <w:drawing>
          <wp:inline distT="0" distB="0" distL="0" distR="0">
            <wp:extent cx="5040630" cy="4626610"/>
            <wp:effectExtent l="19050" t="0" r="7620" b="0"/>
            <wp:docPr id="2" name="Picture 1" descr="usecase gmbr re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gmbr revisi.png"/>
                    <pic:cNvPicPr/>
                  </pic:nvPicPr>
                  <pic:blipFill>
                    <a:blip r:embed="rId13"/>
                    <a:stretch>
                      <a:fillRect/>
                    </a:stretch>
                  </pic:blipFill>
                  <pic:spPr>
                    <a:xfrm>
                      <a:off x="0" y="0"/>
                      <a:ext cx="5040630" cy="4626610"/>
                    </a:xfrm>
                    <a:prstGeom prst="rect">
                      <a:avLst/>
                    </a:prstGeom>
                  </pic:spPr>
                </pic:pic>
              </a:graphicData>
            </a:graphic>
          </wp:inline>
        </w:drawing>
      </w:r>
    </w:p>
    <w:p w:rsidR="008E3BA2" w:rsidRDefault="008E3BA2" w:rsidP="008E3BA2">
      <w:pPr>
        <w:jc w:val="center"/>
      </w:pPr>
      <w:r>
        <w:t>Gamba</w:t>
      </w:r>
      <w:r w:rsidR="00FE2482">
        <w:t>r</w:t>
      </w:r>
      <w:r>
        <w:t xml:space="preserve"> III.</w:t>
      </w:r>
      <w:r w:rsidR="00FE2482">
        <w:t xml:space="preserve">1 </w:t>
      </w:r>
      <w:r>
        <w:t>Use Case Diagram</w:t>
      </w:r>
    </w:p>
    <w:p w:rsidR="00B32904" w:rsidRPr="008E3BA2" w:rsidRDefault="00B32904" w:rsidP="008E3BA2">
      <w:pPr>
        <w:jc w:val="center"/>
      </w:pPr>
    </w:p>
    <w:p w:rsidR="00B15F32" w:rsidRDefault="00B15F32" w:rsidP="00B15F32">
      <w:pPr>
        <w:pStyle w:val="Heading3"/>
      </w:pPr>
      <w:bookmarkStart w:id="94" w:name="_Toc498902151"/>
      <w:r>
        <w:lastRenderedPageBreak/>
        <w:t>Activity Diagram</w:t>
      </w:r>
      <w:bookmarkEnd w:id="94"/>
    </w:p>
    <w:p w:rsidR="00B32904" w:rsidRDefault="00D047BF" w:rsidP="00FE2482">
      <w:r>
        <w:rPr>
          <w:noProof/>
        </w:rPr>
        <w:drawing>
          <wp:inline distT="0" distB="0" distL="0" distR="0">
            <wp:extent cx="5040630" cy="7433310"/>
            <wp:effectExtent l="19050" t="0" r="7620" b="0"/>
            <wp:docPr id="5" name="Picture 4" descr="activity diagram 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revisi.jpg"/>
                    <pic:cNvPicPr/>
                  </pic:nvPicPr>
                  <pic:blipFill>
                    <a:blip r:embed="rId14"/>
                    <a:srcRect b="7645"/>
                    <a:stretch>
                      <a:fillRect/>
                    </a:stretch>
                  </pic:blipFill>
                  <pic:spPr>
                    <a:xfrm>
                      <a:off x="0" y="0"/>
                      <a:ext cx="5040630" cy="7433310"/>
                    </a:xfrm>
                    <a:prstGeom prst="rect">
                      <a:avLst/>
                    </a:prstGeom>
                  </pic:spPr>
                </pic:pic>
              </a:graphicData>
            </a:graphic>
          </wp:inline>
        </w:drawing>
      </w:r>
    </w:p>
    <w:p w:rsidR="00FE2482" w:rsidRPr="00FE2482" w:rsidRDefault="00667857" w:rsidP="00B32904">
      <w:pPr>
        <w:jc w:val="center"/>
      </w:pPr>
      <w:r>
        <w:t>Gambar III.</w:t>
      </w:r>
      <w:r w:rsidR="003A62D8">
        <w:t xml:space="preserve">2 </w:t>
      </w:r>
      <w:r w:rsidR="00FE2482">
        <w:t>Activity Diagram</w:t>
      </w:r>
    </w:p>
    <w:p w:rsidR="00B15F32" w:rsidRDefault="00B15F32" w:rsidP="00B15F32">
      <w:pPr>
        <w:pStyle w:val="Heading3"/>
      </w:pPr>
      <w:bookmarkStart w:id="95" w:name="_Toc498902152"/>
      <w:r>
        <w:lastRenderedPageBreak/>
        <w:t>ERD</w:t>
      </w:r>
      <w:bookmarkEnd w:id="95"/>
    </w:p>
    <w:p w:rsidR="00B15F32" w:rsidRDefault="00B15F32" w:rsidP="00B15F32">
      <w:pPr>
        <w:ind w:firstLine="720"/>
      </w:pPr>
      <w:proofErr w:type="gramStart"/>
      <w:r>
        <w:rPr>
          <w:i/>
        </w:rPr>
        <w:t xml:space="preserve">Entity Relationship Diagram </w:t>
      </w:r>
      <w:r>
        <w:t>digunakan untuk pemodelan data pada perancangan data logika.</w:t>
      </w:r>
      <w:proofErr w:type="gramEnd"/>
      <w:r>
        <w:t xml:space="preserve"> </w:t>
      </w:r>
      <w:proofErr w:type="gramStart"/>
      <w:r>
        <w:t>Adapun daftar seluruh entitas, relasi dan atribut yang terdapat dalam sistem aplikasi ini yang telah dianalisis dapat dilihat lebih jelas pada gambar.</w:t>
      </w:r>
      <w:proofErr w:type="gramEnd"/>
    </w:p>
    <w:p w:rsidR="00B15F32" w:rsidRDefault="00B15F32" w:rsidP="00B15F32">
      <w:pPr>
        <w:ind w:firstLine="720"/>
      </w:pPr>
    </w:p>
    <w:p w:rsidR="00B15F32" w:rsidRDefault="00D047BF" w:rsidP="00B15F32">
      <w:r>
        <w:rPr>
          <w:noProof/>
        </w:rPr>
        <w:drawing>
          <wp:inline distT="0" distB="0" distL="0" distR="0">
            <wp:extent cx="5040630" cy="3173730"/>
            <wp:effectExtent l="19050" t="0" r="7620" b="0"/>
            <wp:docPr id="10" name="Picture 9" descr="erd VISIO 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VISIO revisi.jpg"/>
                    <pic:cNvPicPr/>
                  </pic:nvPicPr>
                  <pic:blipFill>
                    <a:blip r:embed="rId15"/>
                    <a:stretch>
                      <a:fillRect/>
                    </a:stretch>
                  </pic:blipFill>
                  <pic:spPr>
                    <a:xfrm>
                      <a:off x="0" y="0"/>
                      <a:ext cx="5040630" cy="3173730"/>
                    </a:xfrm>
                    <a:prstGeom prst="rect">
                      <a:avLst/>
                    </a:prstGeom>
                  </pic:spPr>
                </pic:pic>
              </a:graphicData>
            </a:graphic>
          </wp:inline>
        </w:drawing>
      </w:r>
    </w:p>
    <w:p w:rsidR="00B15F32" w:rsidRDefault="00667857" w:rsidP="00FE2482">
      <w:pPr>
        <w:ind w:left="720"/>
        <w:jc w:val="center"/>
      </w:pPr>
      <w:r>
        <w:t>Gambar III.</w:t>
      </w:r>
      <w:r w:rsidR="003A62D8">
        <w:t xml:space="preserve">3 </w:t>
      </w:r>
      <w:r w:rsidR="00B15F32">
        <w:t>ERD</w:t>
      </w:r>
    </w:p>
    <w:p w:rsidR="00B15F32" w:rsidRDefault="00FD5D43" w:rsidP="00B15F32">
      <w:pPr>
        <w:pStyle w:val="Heading3"/>
      </w:pPr>
      <w:bookmarkStart w:id="96" w:name="_Toc498902153"/>
      <w:r>
        <w:lastRenderedPageBreak/>
        <w:t>LRS</w:t>
      </w:r>
      <w:bookmarkEnd w:id="96"/>
    </w:p>
    <w:p w:rsidR="00FD5D43" w:rsidRDefault="00D047BF" w:rsidP="00FD5D43">
      <w:r>
        <w:rPr>
          <w:noProof/>
        </w:rPr>
        <w:drawing>
          <wp:inline distT="0" distB="0" distL="0" distR="0">
            <wp:extent cx="5040630" cy="3892550"/>
            <wp:effectExtent l="19050" t="0" r="7620" b="0"/>
            <wp:docPr id="7" name="Picture 6" descr="LRSfix 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Sfix revisi.jpg"/>
                    <pic:cNvPicPr/>
                  </pic:nvPicPr>
                  <pic:blipFill>
                    <a:blip r:embed="rId16"/>
                    <a:stretch>
                      <a:fillRect/>
                    </a:stretch>
                  </pic:blipFill>
                  <pic:spPr>
                    <a:xfrm>
                      <a:off x="0" y="0"/>
                      <a:ext cx="5040630" cy="3892550"/>
                    </a:xfrm>
                    <a:prstGeom prst="rect">
                      <a:avLst/>
                    </a:prstGeom>
                  </pic:spPr>
                </pic:pic>
              </a:graphicData>
            </a:graphic>
          </wp:inline>
        </w:drawing>
      </w:r>
    </w:p>
    <w:p w:rsidR="00FE2482" w:rsidRPr="00FD5D43" w:rsidRDefault="00667857" w:rsidP="00FE2482">
      <w:pPr>
        <w:jc w:val="center"/>
      </w:pPr>
      <w:r>
        <w:t>Gambar III.</w:t>
      </w:r>
      <w:r w:rsidR="003A62D8">
        <w:t>4</w:t>
      </w:r>
      <w:r w:rsidR="00FE2482">
        <w:t xml:space="preserve"> LRS</w:t>
      </w:r>
    </w:p>
    <w:p w:rsidR="00FD5D43" w:rsidRDefault="00FE2482" w:rsidP="00FD5D43">
      <w:pPr>
        <w:pStyle w:val="Heading3"/>
      </w:pPr>
      <w:bookmarkStart w:id="97" w:name="_Toc498902154"/>
      <w:r>
        <w:t>Class Diagram</w:t>
      </w:r>
      <w:bookmarkEnd w:id="97"/>
    </w:p>
    <w:p w:rsidR="00B32904" w:rsidRDefault="00D047BF" w:rsidP="00FE2482">
      <w:r>
        <w:rPr>
          <w:noProof/>
        </w:rPr>
        <w:drawing>
          <wp:anchor distT="0" distB="0" distL="114300" distR="114300" simplePos="0" relativeHeight="251716608" behindDoc="1" locked="0" layoutInCell="1" allowOverlap="1">
            <wp:simplePos x="0" y="0"/>
            <wp:positionH relativeFrom="column">
              <wp:posOffset>150495</wp:posOffset>
            </wp:positionH>
            <wp:positionV relativeFrom="paragraph">
              <wp:posOffset>266065</wp:posOffset>
            </wp:positionV>
            <wp:extent cx="5040630" cy="2028825"/>
            <wp:effectExtent l="19050" t="0" r="7620" b="0"/>
            <wp:wrapTight wrapText="bothSides">
              <wp:wrapPolygon edited="0">
                <wp:start x="-82" y="0"/>
                <wp:lineTo x="-82" y="21499"/>
                <wp:lineTo x="21633" y="21499"/>
                <wp:lineTo x="21633" y="0"/>
                <wp:lineTo x="-82" y="0"/>
              </wp:wrapPolygon>
            </wp:wrapTight>
            <wp:docPr id="8" name="Picture 7" descr="Classdiaagram 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agram revisi.jpg"/>
                    <pic:cNvPicPr/>
                  </pic:nvPicPr>
                  <pic:blipFill>
                    <a:blip r:embed="rId17"/>
                    <a:stretch>
                      <a:fillRect/>
                    </a:stretch>
                  </pic:blipFill>
                  <pic:spPr>
                    <a:xfrm>
                      <a:off x="0" y="0"/>
                      <a:ext cx="5040630" cy="2028825"/>
                    </a:xfrm>
                    <a:prstGeom prst="rect">
                      <a:avLst/>
                    </a:prstGeom>
                  </pic:spPr>
                </pic:pic>
              </a:graphicData>
            </a:graphic>
          </wp:anchor>
        </w:drawing>
      </w:r>
    </w:p>
    <w:p w:rsidR="00A07311" w:rsidRDefault="00A07311" w:rsidP="00A07311">
      <w:pPr>
        <w:jc w:val="center"/>
      </w:pPr>
    </w:p>
    <w:p w:rsidR="00FE2482" w:rsidRPr="00FE2482" w:rsidRDefault="00FE2482" w:rsidP="00A07311">
      <w:pPr>
        <w:jc w:val="center"/>
      </w:pPr>
      <w:r>
        <w:t>Gambar III.5 Class Diagram</w:t>
      </w:r>
    </w:p>
    <w:p w:rsidR="00B15F32" w:rsidRDefault="00B15F32" w:rsidP="00B15F32">
      <w:pPr>
        <w:pStyle w:val="Heading3"/>
      </w:pPr>
      <w:bookmarkStart w:id="98" w:name="_Toc498902155"/>
      <w:r>
        <w:lastRenderedPageBreak/>
        <w:t>Sequence Diagram</w:t>
      </w:r>
      <w:bookmarkEnd w:id="98"/>
    </w:p>
    <w:p w:rsidR="00B32904" w:rsidRDefault="00B32904" w:rsidP="00FE2482">
      <w:r>
        <w:rPr>
          <w:noProof/>
        </w:rPr>
        <w:drawing>
          <wp:inline distT="0" distB="0" distL="0" distR="0">
            <wp:extent cx="4677428" cy="4963218"/>
            <wp:effectExtent l="19050" t="0" r="8872" b="0"/>
            <wp:docPr id="1" name="Picture 0" descr="Sequence diagram gam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gambar.png"/>
                    <pic:cNvPicPr/>
                  </pic:nvPicPr>
                  <pic:blipFill>
                    <a:blip r:embed="rId18"/>
                    <a:stretch>
                      <a:fillRect/>
                    </a:stretch>
                  </pic:blipFill>
                  <pic:spPr>
                    <a:xfrm>
                      <a:off x="0" y="0"/>
                      <a:ext cx="4677428" cy="4963218"/>
                    </a:xfrm>
                    <a:prstGeom prst="rect">
                      <a:avLst/>
                    </a:prstGeom>
                  </pic:spPr>
                </pic:pic>
              </a:graphicData>
            </a:graphic>
          </wp:inline>
        </w:drawing>
      </w:r>
    </w:p>
    <w:p w:rsidR="00FE2482" w:rsidRDefault="00FE2482" w:rsidP="00FA0156">
      <w:pPr>
        <w:jc w:val="center"/>
      </w:pPr>
      <w:r>
        <w:t>Gambar III</w:t>
      </w:r>
      <w:r w:rsidR="00667857">
        <w:t>.</w:t>
      </w:r>
      <w:r w:rsidR="003A62D8">
        <w:t>6</w:t>
      </w:r>
      <w:r>
        <w:t xml:space="preserve"> Sequence Diagram</w:t>
      </w:r>
    </w:p>
    <w:p w:rsidR="00FA0156" w:rsidRDefault="00FA0156" w:rsidP="00FA0156">
      <w:pPr>
        <w:jc w:val="center"/>
      </w:pPr>
    </w:p>
    <w:p w:rsidR="00FA0156" w:rsidRDefault="00FA0156" w:rsidP="00FA0156">
      <w:pPr>
        <w:jc w:val="center"/>
      </w:pPr>
    </w:p>
    <w:p w:rsidR="00FA0156" w:rsidRDefault="00FA0156" w:rsidP="00FA0156">
      <w:pPr>
        <w:jc w:val="center"/>
      </w:pPr>
    </w:p>
    <w:p w:rsidR="00FA0156" w:rsidRPr="00FE2482" w:rsidRDefault="00FA0156" w:rsidP="00FA0156">
      <w:pPr>
        <w:jc w:val="center"/>
      </w:pPr>
    </w:p>
    <w:p w:rsidR="00B15F32" w:rsidRDefault="00B15F32" w:rsidP="00B15F32">
      <w:pPr>
        <w:pStyle w:val="Heading3"/>
      </w:pPr>
      <w:bookmarkStart w:id="99" w:name="_Toc498902156"/>
      <w:r>
        <w:lastRenderedPageBreak/>
        <w:t>Struktur Navigasi</w:t>
      </w:r>
      <w:bookmarkEnd w:id="99"/>
    </w:p>
    <w:p w:rsidR="00B15F32" w:rsidRDefault="00B15F32" w:rsidP="00B15F32">
      <w:pPr>
        <w:ind w:firstLine="720"/>
      </w:pPr>
      <w:r>
        <w:t xml:space="preserve">Dalam  pembahasan  struktur  navigasi  dijelaskan  cara  kerja  web  agar  lebih mudah  memahaminya.  </w:t>
      </w:r>
      <w:proofErr w:type="gramStart"/>
      <w:r>
        <w:t>Serta  melihat</w:t>
      </w:r>
      <w:proofErr w:type="gramEnd"/>
      <w:r>
        <w:t xml:space="preserve">  bagaimana  prosedur  web  dijalankan  sesuai dengan ketentuannya. Adapun penjelasan mengenai struktur navigasi tersebut sebagai berikut:</w:t>
      </w:r>
    </w:p>
    <w:p w:rsidR="00B15F32" w:rsidRPr="000A72B4" w:rsidRDefault="00D047BF" w:rsidP="00B15F32">
      <w:r>
        <w:rPr>
          <w:noProof/>
        </w:rPr>
        <w:drawing>
          <wp:inline distT="0" distB="0" distL="0" distR="0">
            <wp:extent cx="5040630" cy="3887470"/>
            <wp:effectExtent l="19050" t="0" r="7620" b="0"/>
            <wp:docPr id="9" name="Picture 8" descr="erd struktur navigasi 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struktur navigasi revisi.jpg"/>
                    <pic:cNvPicPr/>
                  </pic:nvPicPr>
                  <pic:blipFill>
                    <a:blip r:embed="rId19"/>
                    <a:stretch>
                      <a:fillRect/>
                    </a:stretch>
                  </pic:blipFill>
                  <pic:spPr>
                    <a:xfrm>
                      <a:off x="0" y="0"/>
                      <a:ext cx="5040630" cy="3887470"/>
                    </a:xfrm>
                    <a:prstGeom prst="rect">
                      <a:avLst/>
                    </a:prstGeom>
                  </pic:spPr>
                </pic:pic>
              </a:graphicData>
            </a:graphic>
          </wp:inline>
        </w:drawing>
      </w:r>
    </w:p>
    <w:p w:rsidR="00B15F32" w:rsidRDefault="00667857" w:rsidP="00B15F32">
      <w:pPr>
        <w:jc w:val="center"/>
      </w:pPr>
      <w:r>
        <w:t>Gambar III.</w:t>
      </w:r>
      <w:r w:rsidR="003A62D8">
        <w:t>7</w:t>
      </w:r>
      <w:r w:rsidR="00B15F32">
        <w:t xml:space="preserve"> Struktur Navigasi</w:t>
      </w:r>
    </w:p>
    <w:p w:rsidR="00B15F32" w:rsidRDefault="00B15F32" w:rsidP="00B15F32"/>
    <w:p w:rsidR="00B15F32" w:rsidRDefault="00B15F32" w:rsidP="00B15F32"/>
    <w:p w:rsidR="00667857" w:rsidRDefault="00667857" w:rsidP="00B15F32"/>
    <w:p w:rsidR="00667857" w:rsidRDefault="00667857" w:rsidP="00B15F32"/>
    <w:p w:rsidR="00667857" w:rsidRDefault="00667857" w:rsidP="00B15F32"/>
    <w:p w:rsidR="00667857" w:rsidRDefault="00667857" w:rsidP="00B15F32"/>
    <w:p w:rsidR="00B15F32" w:rsidRDefault="00B15F32" w:rsidP="00B15F32">
      <w:pPr>
        <w:pStyle w:val="Heading2"/>
      </w:pPr>
      <w:bookmarkStart w:id="100" w:name="_Toc498902157"/>
      <w:r>
        <w:lastRenderedPageBreak/>
        <w:t>Spesifikasi Basis Data</w:t>
      </w:r>
      <w:bookmarkEnd w:id="100"/>
      <w:r>
        <w:t xml:space="preserve"> </w:t>
      </w:r>
    </w:p>
    <w:p w:rsidR="00B15F32" w:rsidRDefault="00B15F32" w:rsidP="00B15F32">
      <w:pPr>
        <w:ind w:firstLine="567"/>
      </w:pPr>
      <w:r>
        <w:t xml:space="preserve">Spesifikasi file yang digunakan dalam perancangan program disposisi surat ini terdiri satu database dan enam tabel, </w:t>
      </w:r>
      <w:proofErr w:type="gramStart"/>
      <w:r>
        <w:t>yaitu :</w:t>
      </w:r>
      <w:proofErr w:type="gramEnd"/>
      <w:r>
        <w:t xml:space="preserve"> </w:t>
      </w:r>
    </w:p>
    <w:p w:rsidR="00B15F32" w:rsidRDefault="00B15F32" w:rsidP="00B15F32">
      <w:pPr>
        <w:numPr>
          <w:ilvl w:val="0"/>
          <w:numId w:val="29"/>
        </w:numPr>
      </w:pPr>
      <w:r>
        <w:t>Table Admin</w:t>
      </w:r>
    </w:p>
    <w:p w:rsidR="00B15F32" w:rsidRDefault="00667857" w:rsidP="00B15F32">
      <w:pPr>
        <w:ind w:left="1647"/>
        <w:jc w:val="left"/>
      </w:pPr>
      <w:r>
        <w:t>Tabel III</w:t>
      </w:r>
      <w:r w:rsidR="003A62D8">
        <w:t>.1</w:t>
      </w:r>
      <w:r>
        <w:t xml:space="preserve"> </w:t>
      </w:r>
      <w:r w:rsidR="00B15F32">
        <w:t>Tabel Admin</w:t>
      </w:r>
    </w:p>
    <w:tbl>
      <w:tblPr>
        <w:tblW w:w="4730" w:type="dxa"/>
        <w:tblInd w:w="868" w:type="dxa"/>
        <w:tblLook w:val="04A0" w:firstRow="1" w:lastRow="0" w:firstColumn="1" w:lastColumn="0" w:noHBand="0" w:noVBand="1"/>
      </w:tblPr>
      <w:tblGrid>
        <w:gridCol w:w="1490"/>
        <w:gridCol w:w="1620"/>
        <w:gridCol w:w="540"/>
        <w:gridCol w:w="1097"/>
      </w:tblGrid>
      <w:tr w:rsidR="00B15F32" w:rsidRPr="00641229" w:rsidTr="003D2A7A">
        <w:trPr>
          <w:trHeight w:val="315"/>
        </w:trPr>
        <w:tc>
          <w:tcPr>
            <w:tcW w:w="149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Nama Field</w:t>
            </w:r>
          </w:p>
        </w:tc>
        <w:tc>
          <w:tcPr>
            <w:tcW w:w="162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Tipe Data(panjang)</w:t>
            </w:r>
          </w:p>
        </w:tc>
        <w:tc>
          <w:tcPr>
            <w:tcW w:w="54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 xml:space="preserve">Null </w:t>
            </w:r>
          </w:p>
        </w:tc>
        <w:tc>
          <w:tcPr>
            <w:tcW w:w="108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Keterangan</w:t>
            </w:r>
          </w:p>
        </w:tc>
      </w:tr>
      <w:tr w:rsidR="00B15F32" w:rsidRPr="00641229" w:rsidTr="003D2A7A">
        <w:trPr>
          <w:trHeight w:val="315"/>
        </w:trPr>
        <w:tc>
          <w:tcPr>
            <w:tcW w:w="149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id_user</w:t>
            </w:r>
          </w:p>
        </w:tc>
        <w:tc>
          <w:tcPr>
            <w:tcW w:w="162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tinyint(2)</w:t>
            </w:r>
          </w:p>
        </w:tc>
        <w:tc>
          <w:tcPr>
            <w:tcW w:w="540"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r w:rsidR="00B15F32" w:rsidRPr="00641229">
              <w:rPr>
                <w:rFonts w:ascii="Arial" w:eastAsia="Times New Roman" w:hAnsi="Arial" w:cs="Arial"/>
                <w:color w:val="000000"/>
                <w:sz w:val="16"/>
                <w:szCs w:val="16"/>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b/>
                <w:bCs/>
                <w:color w:val="000000"/>
                <w:sz w:val="16"/>
                <w:szCs w:val="16"/>
              </w:rPr>
            </w:pPr>
            <w:r w:rsidRPr="00641229">
              <w:rPr>
                <w:rFonts w:ascii="Arial" w:eastAsia="Times New Roman" w:hAnsi="Arial" w:cs="Arial"/>
                <w:b/>
                <w:bCs/>
                <w:color w:val="000000"/>
                <w:sz w:val="16"/>
                <w:szCs w:val="16"/>
              </w:rPr>
              <w:t>Primary Key</w:t>
            </w:r>
          </w:p>
        </w:tc>
      </w:tr>
      <w:tr w:rsidR="00B15F32" w:rsidRPr="00641229" w:rsidTr="003D2A7A">
        <w:trPr>
          <w:trHeight w:val="315"/>
        </w:trPr>
        <w:tc>
          <w:tcPr>
            <w:tcW w:w="149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username</w:t>
            </w:r>
          </w:p>
        </w:tc>
        <w:tc>
          <w:tcPr>
            <w:tcW w:w="162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varchar(30)</w:t>
            </w:r>
          </w:p>
        </w:tc>
        <w:tc>
          <w:tcPr>
            <w:tcW w:w="540"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r w:rsidR="00B15F32" w:rsidRPr="00641229">
              <w:rPr>
                <w:rFonts w:ascii="Arial" w:eastAsia="Times New Roman" w:hAnsi="Arial" w:cs="Arial"/>
                <w:color w:val="000000"/>
                <w:sz w:val="16"/>
                <w:szCs w:val="16"/>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9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password</w:t>
            </w:r>
          </w:p>
        </w:tc>
        <w:tc>
          <w:tcPr>
            <w:tcW w:w="162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varchar(35)</w:t>
            </w:r>
          </w:p>
        </w:tc>
        <w:tc>
          <w:tcPr>
            <w:tcW w:w="540"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08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9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nama</w:t>
            </w:r>
          </w:p>
        </w:tc>
        <w:tc>
          <w:tcPr>
            <w:tcW w:w="162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varchar(50)</w:t>
            </w:r>
          </w:p>
        </w:tc>
        <w:tc>
          <w:tcPr>
            <w:tcW w:w="540"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r w:rsidR="00B15F32" w:rsidRPr="00641229">
              <w:rPr>
                <w:rFonts w:ascii="Arial" w:eastAsia="Times New Roman" w:hAnsi="Arial" w:cs="Arial"/>
                <w:color w:val="000000"/>
                <w:sz w:val="16"/>
                <w:szCs w:val="16"/>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9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nip</w:t>
            </w:r>
          </w:p>
        </w:tc>
        <w:tc>
          <w:tcPr>
            <w:tcW w:w="162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varchar(25)</w:t>
            </w:r>
          </w:p>
        </w:tc>
        <w:tc>
          <w:tcPr>
            <w:tcW w:w="540"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r w:rsidR="00B15F32" w:rsidRPr="00641229">
              <w:rPr>
                <w:rFonts w:ascii="Arial" w:eastAsia="Times New Roman" w:hAnsi="Arial" w:cs="Arial"/>
                <w:color w:val="000000"/>
                <w:sz w:val="16"/>
                <w:szCs w:val="16"/>
              </w:rPr>
              <w:t xml:space="preserve"> </w:t>
            </w:r>
          </w:p>
        </w:tc>
        <w:tc>
          <w:tcPr>
            <w:tcW w:w="108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9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admin</w:t>
            </w:r>
          </w:p>
        </w:tc>
        <w:tc>
          <w:tcPr>
            <w:tcW w:w="162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tinyint(1)</w:t>
            </w:r>
          </w:p>
        </w:tc>
        <w:tc>
          <w:tcPr>
            <w:tcW w:w="540"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08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bl>
    <w:p w:rsidR="00B15F32" w:rsidRDefault="00B15F32" w:rsidP="00B15F32"/>
    <w:p w:rsidR="00B15F32" w:rsidRDefault="00B15F32" w:rsidP="00B15F32">
      <w:pPr>
        <w:numPr>
          <w:ilvl w:val="0"/>
          <w:numId w:val="29"/>
        </w:numPr>
      </w:pPr>
      <w:r>
        <w:t>Tabel Disposisi</w:t>
      </w:r>
    </w:p>
    <w:p w:rsidR="00B15F32" w:rsidRDefault="00B15F32" w:rsidP="00B15F32">
      <w:pPr>
        <w:ind w:left="1440"/>
      </w:pPr>
      <w:r>
        <w:t>Tabel III.2 Tabel Disposisi</w:t>
      </w:r>
    </w:p>
    <w:tbl>
      <w:tblPr>
        <w:tblW w:w="4679" w:type="dxa"/>
        <w:tblInd w:w="906" w:type="dxa"/>
        <w:tblLook w:val="04A0" w:firstRow="1" w:lastRow="0" w:firstColumn="1" w:lastColumn="0" w:noHBand="0" w:noVBand="1"/>
      </w:tblPr>
      <w:tblGrid>
        <w:gridCol w:w="1420"/>
        <w:gridCol w:w="1640"/>
        <w:gridCol w:w="519"/>
        <w:gridCol w:w="1100"/>
      </w:tblGrid>
      <w:tr w:rsidR="00B15F32" w:rsidRPr="00641229" w:rsidTr="003D2A7A">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Nama Field</w:t>
            </w:r>
          </w:p>
        </w:tc>
        <w:tc>
          <w:tcPr>
            <w:tcW w:w="164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Tipe Data(panjang)</w:t>
            </w:r>
          </w:p>
        </w:tc>
        <w:tc>
          <w:tcPr>
            <w:tcW w:w="519"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 xml:space="preserve">Null </w:t>
            </w:r>
          </w:p>
        </w:tc>
        <w:tc>
          <w:tcPr>
            <w:tcW w:w="110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Keterangan</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id_disposisi</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int(10)</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r w:rsidR="00B15F32" w:rsidRPr="00641229">
              <w:rPr>
                <w:rFonts w:ascii="Arial" w:eastAsia="Times New Roman" w:hAnsi="Arial" w:cs="Arial"/>
                <w:color w:val="000000"/>
                <w:sz w:val="16"/>
                <w:szCs w:val="16"/>
              </w:rPr>
              <w:t xml:space="preserve"> </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b/>
                <w:bCs/>
                <w:color w:val="000000"/>
                <w:sz w:val="16"/>
                <w:szCs w:val="16"/>
              </w:rPr>
            </w:pPr>
            <w:r w:rsidRPr="00641229">
              <w:rPr>
                <w:rFonts w:ascii="Arial" w:eastAsia="Times New Roman" w:hAnsi="Arial" w:cs="Arial"/>
                <w:b/>
                <w:bCs/>
                <w:color w:val="000000"/>
                <w:sz w:val="16"/>
                <w:szCs w:val="16"/>
              </w:rPr>
              <w:t>Primary Key</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tujuan</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varchar(250)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isi_disposisi</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mediumtext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sifat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varchar(100)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batas_waktu</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date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catatan</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varchar(250)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id_surat </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int(10)</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id_user</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tinyint(2)</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bl>
    <w:p w:rsidR="00B15F32" w:rsidRDefault="00B15F32" w:rsidP="00B15F32"/>
    <w:p w:rsidR="003A62D8" w:rsidRDefault="003A62D8" w:rsidP="00B15F32"/>
    <w:p w:rsidR="003A62D8" w:rsidRDefault="003A62D8" w:rsidP="00B15F32"/>
    <w:p w:rsidR="003A62D8" w:rsidRDefault="003A62D8" w:rsidP="00B15F32"/>
    <w:p w:rsidR="00B15F32" w:rsidRDefault="00B15F32" w:rsidP="00B15F32">
      <w:pPr>
        <w:numPr>
          <w:ilvl w:val="0"/>
          <w:numId w:val="29"/>
        </w:numPr>
      </w:pPr>
      <w:r>
        <w:lastRenderedPageBreak/>
        <w:t xml:space="preserve">Tabel Surat Masuk </w:t>
      </w:r>
    </w:p>
    <w:p w:rsidR="00B15F32" w:rsidRDefault="00B15F32" w:rsidP="00B15F32">
      <w:pPr>
        <w:ind w:left="1440"/>
      </w:pPr>
      <w:r>
        <w:t>Tabel III.3 Tabel Surat Masuk</w:t>
      </w:r>
    </w:p>
    <w:tbl>
      <w:tblPr>
        <w:tblW w:w="4679" w:type="dxa"/>
        <w:tblInd w:w="864" w:type="dxa"/>
        <w:tblLook w:val="04A0" w:firstRow="1" w:lastRow="0" w:firstColumn="1" w:lastColumn="0" w:noHBand="0" w:noVBand="1"/>
      </w:tblPr>
      <w:tblGrid>
        <w:gridCol w:w="1420"/>
        <w:gridCol w:w="1640"/>
        <w:gridCol w:w="519"/>
        <w:gridCol w:w="1100"/>
      </w:tblGrid>
      <w:tr w:rsidR="00B15F32" w:rsidRPr="00641229" w:rsidTr="003D2A7A">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Nama Field</w:t>
            </w:r>
          </w:p>
        </w:tc>
        <w:tc>
          <w:tcPr>
            <w:tcW w:w="164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Tipe Data(panjang)</w:t>
            </w:r>
          </w:p>
        </w:tc>
        <w:tc>
          <w:tcPr>
            <w:tcW w:w="519"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 xml:space="preserve">Null </w:t>
            </w:r>
          </w:p>
        </w:tc>
        <w:tc>
          <w:tcPr>
            <w:tcW w:w="110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Keterangan</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id_surat </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int(5</w:t>
            </w:r>
            <w:r w:rsidR="00B15F32" w:rsidRPr="00641229">
              <w:rPr>
                <w:rFonts w:ascii="Arial" w:eastAsia="Times New Roman" w:hAnsi="Arial" w:cs="Arial"/>
                <w:color w:val="000000"/>
                <w:sz w:val="16"/>
                <w:szCs w:val="16"/>
              </w:rPr>
              <w: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b/>
                <w:bCs/>
                <w:color w:val="000000"/>
                <w:sz w:val="16"/>
                <w:szCs w:val="16"/>
              </w:rPr>
            </w:pPr>
            <w:r w:rsidRPr="00641229">
              <w:rPr>
                <w:rFonts w:ascii="Arial" w:eastAsia="Times New Roman" w:hAnsi="Arial" w:cs="Arial"/>
                <w:b/>
                <w:bCs/>
                <w:color w:val="000000"/>
                <w:sz w:val="16"/>
                <w:szCs w:val="16"/>
              </w:rPr>
              <w:t>Primary Key</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no_agenda</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int(5</w:t>
            </w:r>
            <w:r w:rsidR="00B15F32" w:rsidRPr="00641229">
              <w:rPr>
                <w:rFonts w:ascii="Arial" w:eastAsia="Times New Roman" w:hAnsi="Arial" w:cs="Arial"/>
                <w:color w:val="000000"/>
                <w:sz w:val="16"/>
                <w:szCs w:val="16"/>
              </w:rPr>
              <w: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no_surat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varchar(25</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nil"/>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asal_surat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varchar(25</w:t>
            </w:r>
            <w:r w:rsidR="00B15F32" w:rsidRPr="00641229">
              <w:rPr>
                <w:rFonts w:ascii="Arial" w:eastAsia="Times New Roman" w:hAnsi="Arial" w:cs="Arial"/>
                <w:color w:val="000000"/>
                <w:sz w:val="16"/>
                <w:szCs w:val="16"/>
              </w:rPr>
              <w: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isi</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mediumtext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kode</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varchar(30)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indeks</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varchar(30)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tgl_surat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D</w:t>
            </w:r>
            <w:r w:rsidR="00B15F32" w:rsidRPr="00641229">
              <w:rPr>
                <w:rFonts w:ascii="Arial" w:eastAsia="Times New Roman" w:hAnsi="Arial" w:cs="Arial"/>
                <w:color w:val="000000"/>
                <w:sz w:val="16"/>
                <w:szCs w:val="16"/>
              </w:rPr>
              <w:t>ate</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D047BF"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tgl_diterima</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D</w:t>
            </w:r>
            <w:r w:rsidR="00B15F32" w:rsidRPr="00641229">
              <w:rPr>
                <w:rFonts w:ascii="Arial" w:eastAsia="Times New Roman" w:hAnsi="Arial" w:cs="Arial"/>
                <w:color w:val="000000"/>
                <w:sz w:val="16"/>
                <w:szCs w:val="16"/>
              </w:rPr>
              <w:t>ate</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file</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varchar(25</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keterangan</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text</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id_user</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tinyint(2)</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bl>
    <w:p w:rsidR="00FE2482" w:rsidRDefault="00FE2482" w:rsidP="003A62D8"/>
    <w:p w:rsidR="00B15F32" w:rsidRDefault="00B15F32" w:rsidP="00B15F32">
      <w:pPr>
        <w:numPr>
          <w:ilvl w:val="0"/>
          <w:numId w:val="29"/>
        </w:numPr>
      </w:pPr>
      <w:r>
        <w:t>Tabel Surat Keluar</w:t>
      </w:r>
    </w:p>
    <w:p w:rsidR="00B15F32" w:rsidRDefault="003A62D8" w:rsidP="00B15F32">
      <w:pPr>
        <w:ind w:left="1440"/>
      </w:pPr>
      <w:r>
        <w:t>Table III.4 Tabel Surat Keluar</w:t>
      </w:r>
    </w:p>
    <w:tbl>
      <w:tblPr>
        <w:tblW w:w="4679" w:type="dxa"/>
        <w:tblInd w:w="822" w:type="dxa"/>
        <w:tblLook w:val="04A0" w:firstRow="1" w:lastRow="0" w:firstColumn="1" w:lastColumn="0" w:noHBand="0" w:noVBand="1"/>
      </w:tblPr>
      <w:tblGrid>
        <w:gridCol w:w="1420"/>
        <w:gridCol w:w="1640"/>
        <w:gridCol w:w="519"/>
        <w:gridCol w:w="1100"/>
      </w:tblGrid>
      <w:tr w:rsidR="00B15F32" w:rsidRPr="00641229" w:rsidTr="003D2A7A">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Nama Field</w:t>
            </w:r>
          </w:p>
        </w:tc>
        <w:tc>
          <w:tcPr>
            <w:tcW w:w="164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Tipe Data(panjang)</w:t>
            </w:r>
          </w:p>
        </w:tc>
        <w:tc>
          <w:tcPr>
            <w:tcW w:w="519"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 xml:space="preserve">Null </w:t>
            </w:r>
          </w:p>
        </w:tc>
        <w:tc>
          <w:tcPr>
            <w:tcW w:w="110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Keterangan</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id_surat </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int(5</w:t>
            </w:r>
            <w:r w:rsidR="00B15F32" w:rsidRPr="00641229">
              <w:rPr>
                <w:rFonts w:ascii="Arial" w:eastAsia="Times New Roman" w:hAnsi="Arial" w:cs="Arial"/>
                <w:color w:val="000000"/>
                <w:sz w:val="16"/>
                <w:szCs w:val="16"/>
              </w:rPr>
              <w: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b/>
                <w:bCs/>
                <w:color w:val="000000"/>
                <w:sz w:val="16"/>
                <w:szCs w:val="16"/>
              </w:rPr>
            </w:pPr>
            <w:r w:rsidRPr="00641229">
              <w:rPr>
                <w:rFonts w:ascii="Arial" w:eastAsia="Times New Roman" w:hAnsi="Arial" w:cs="Arial"/>
                <w:b/>
                <w:bCs/>
                <w:color w:val="000000"/>
                <w:sz w:val="16"/>
                <w:szCs w:val="16"/>
              </w:rPr>
              <w:t>Primary Key</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no_agenda</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int(5</w:t>
            </w:r>
            <w:r w:rsidR="00B15F32" w:rsidRPr="00641229">
              <w:rPr>
                <w:rFonts w:ascii="Arial" w:eastAsia="Times New Roman" w:hAnsi="Arial" w:cs="Arial"/>
                <w:color w:val="000000"/>
                <w:sz w:val="16"/>
                <w:szCs w:val="16"/>
              </w:rPr>
              <w: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tujuan</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varchar(25</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no_surat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varchar(25</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isi</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6E6CFC"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M</w:t>
            </w:r>
            <w:r w:rsidR="00B15F32" w:rsidRPr="00641229">
              <w:rPr>
                <w:rFonts w:ascii="Arial" w:eastAsia="Times New Roman" w:hAnsi="Arial" w:cs="Arial"/>
                <w:color w:val="000000"/>
                <w:sz w:val="16"/>
                <w:szCs w:val="16"/>
              </w:rPr>
              <w:t>ediumtext</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kode</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varchar(3</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tgl_surat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D</w:t>
            </w:r>
            <w:r w:rsidR="00B15F32" w:rsidRPr="00641229">
              <w:rPr>
                <w:rFonts w:ascii="Arial" w:eastAsia="Times New Roman" w:hAnsi="Arial" w:cs="Arial"/>
                <w:color w:val="000000"/>
                <w:sz w:val="16"/>
                <w:szCs w:val="16"/>
              </w:rPr>
              <w:t>ate</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tgl_catat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D</w:t>
            </w:r>
            <w:r w:rsidR="00B15F32" w:rsidRPr="00641229">
              <w:rPr>
                <w:rFonts w:ascii="Arial" w:eastAsia="Times New Roman" w:hAnsi="Arial" w:cs="Arial"/>
                <w:color w:val="000000"/>
                <w:sz w:val="16"/>
                <w:szCs w:val="16"/>
              </w:rPr>
              <w:t>ate</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file</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varchar(25</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keterangan</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text</w:t>
            </w:r>
            <w:r w:rsidR="00B15F32" w:rsidRPr="00641229">
              <w:rPr>
                <w:rFonts w:ascii="Arial" w:eastAsia="Times New Roman" w:hAnsi="Arial" w:cs="Arial"/>
                <w:color w:val="000000"/>
                <w:sz w:val="16"/>
                <w:szCs w:val="16"/>
              </w:rPr>
              <w:t xml:space="preserve"> </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id_user</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tinyint(2)</w:t>
            </w:r>
          </w:p>
        </w:tc>
        <w:tc>
          <w:tcPr>
            <w:tcW w:w="519"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bl>
    <w:p w:rsidR="00B15F32" w:rsidRDefault="00B15F32" w:rsidP="00B15F32"/>
    <w:p w:rsidR="00B15F32" w:rsidRDefault="00B15F32" w:rsidP="00B15F32"/>
    <w:p w:rsidR="00B15F32" w:rsidRDefault="00B15F32" w:rsidP="00B15F32">
      <w:pPr>
        <w:numPr>
          <w:ilvl w:val="0"/>
          <w:numId w:val="29"/>
        </w:numPr>
      </w:pPr>
      <w:r>
        <w:lastRenderedPageBreak/>
        <w:t>Tabel Klasifikasi</w:t>
      </w:r>
    </w:p>
    <w:p w:rsidR="00B15F32" w:rsidRDefault="00B15F32" w:rsidP="00B15F32">
      <w:pPr>
        <w:ind w:left="1440" w:firstLine="720"/>
      </w:pPr>
      <w:r>
        <w:t>Tabel III.5 Tabel Klarifikasi</w:t>
      </w:r>
    </w:p>
    <w:tbl>
      <w:tblPr>
        <w:tblW w:w="5640" w:type="dxa"/>
        <w:tblInd w:w="868" w:type="dxa"/>
        <w:tblLook w:val="04A0" w:firstRow="1" w:lastRow="0" w:firstColumn="1" w:lastColumn="0" w:noHBand="0" w:noVBand="1"/>
      </w:tblPr>
      <w:tblGrid>
        <w:gridCol w:w="1940"/>
        <w:gridCol w:w="1640"/>
        <w:gridCol w:w="960"/>
        <w:gridCol w:w="1100"/>
      </w:tblGrid>
      <w:tr w:rsidR="00B15F32" w:rsidRPr="00641229" w:rsidTr="003D2A7A">
        <w:trPr>
          <w:trHeight w:val="315"/>
        </w:trPr>
        <w:tc>
          <w:tcPr>
            <w:tcW w:w="194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Nama Field</w:t>
            </w:r>
          </w:p>
        </w:tc>
        <w:tc>
          <w:tcPr>
            <w:tcW w:w="164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Tipe Data(panjang)</w:t>
            </w:r>
          </w:p>
        </w:tc>
        <w:tc>
          <w:tcPr>
            <w:tcW w:w="96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 xml:space="preserve">Null </w:t>
            </w:r>
          </w:p>
        </w:tc>
        <w:tc>
          <w:tcPr>
            <w:tcW w:w="110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641229" w:rsidRDefault="00B15F32" w:rsidP="003D2A7A">
            <w:pPr>
              <w:spacing w:before="0" w:after="0" w:line="240" w:lineRule="auto"/>
              <w:jc w:val="left"/>
              <w:rPr>
                <w:rFonts w:ascii="Arial" w:eastAsia="Times New Roman" w:hAnsi="Arial" w:cs="Arial"/>
                <w:b/>
                <w:bCs/>
                <w:color w:val="272727"/>
                <w:sz w:val="16"/>
                <w:szCs w:val="16"/>
              </w:rPr>
            </w:pPr>
            <w:r w:rsidRPr="00641229">
              <w:rPr>
                <w:rFonts w:ascii="Arial" w:eastAsia="Times New Roman" w:hAnsi="Arial" w:cs="Arial"/>
                <w:b/>
                <w:bCs/>
                <w:color w:val="272727"/>
                <w:sz w:val="16"/>
                <w:szCs w:val="16"/>
              </w:rPr>
              <w:t>Keterangan</w:t>
            </w:r>
          </w:p>
        </w:tc>
      </w:tr>
      <w:tr w:rsidR="00B15F32" w:rsidRPr="00641229"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id_klasifikasi</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int(5)</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r w:rsidR="00B15F32" w:rsidRPr="00641229">
              <w:rPr>
                <w:rFonts w:ascii="Arial" w:eastAsia="Times New Roman" w:hAnsi="Arial" w:cs="Arial"/>
                <w:color w:val="000000"/>
                <w:sz w:val="16"/>
                <w:szCs w:val="16"/>
              </w:rPr>
              <w:t xml:space="preserve"> </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b/>
                <w:bCs/>
                <w:color w:val="000000"/>
                <w:sz w:val="16"/>
                <w:szCs w:val="16"/>
              </w:rPr>
            </w:pPr>
            <w:r w:rsidRPr="00641229">
              <w:rPr>
                <w:rFonts w:ascii="Arial" w:eastAsia="Times New Roman" w:hAnsi="Arial" w:cs="Arial"/>
                <w:b/>
                <w:bCs/>
                <w:color w:val="000000"/>
                <w:sz w:val="16"/>
                <w:szCs w:val="16"/>
              </w:rPr>
              <w:t>Primary Key</w:t>
            </w:r>
          </w:p>
        </w:tc>
      </w:tr>
      <w:tr w:rsidR="00B15F32" w:rsidRPr="00641229"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K</w:t>
            </w:r>
            <w:r w:rsidR="00B15F32" w:rsidRPr="00641229">
              <w:rPr>
                <w:rFonts w:ascii="Arial" w:eastAsia="Times New Roman" w:hAnsi="Arial" w:cs="Arial"/>
                <w:color w:val="000000"/>
                <w:sz w:val="16"/>
                <w:szCs w:val="16"/>
              </w:rPr>
              <w:t>ode</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varchar(30) </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N</w:t>
            </w:r>
            <w:r w:rsidR="00B15F32" w:rsidRPr="00641229">
              <w:rPr>
                <w:rFonts w:ascii="Arial" w:eastAsia="Times New Roman" w:hAnsi="Arial" w:cs="Arial"/>
                <w:color w:val="000000"/>
                <w:sz w:val="16"/>
                <w:szCs w:val="16"/>
              </w:rPr>
              <w:t>ama</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xml:space="preserve">varchar(250) </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32904"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U</w:t>
            </w:r>
            <w:r w:rsidR="00B15F32" w:rsidRPr="00641229">
              <w:rPr>
                <w:rFonts w:ascii="Arial" w:eastAsia="Times New Roman" w:hAnsi="Arial" w:cs="Arial"/>
                <w:color w:val="000000"/>
                <w:sz w:val="16"/>
                <w:szCs w:val="16"/>
              </w:rPr>
              <w:t>raian</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551167"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M</w:t>
            </w:r>
            <w:r w:rsidR="00B15F32" w:rsidRPr="00641229">
              <w:rPr>
                <w:rFonts w:ascii="Arial" w:eastAsia="Times New Roman" w:hAnsi="Arial" w:cs="Arial"/>
                <w:color w:val="000000"/>
                <w:sz w:val="16"/>
                <w:szCs w:val="16"/>
              </w:rPr>
              <w:t>ediumtext</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r w:rsidR="00B15F32" w:rsidRPr="00641229"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id_user</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tinyint(2)</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641229"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641229" w:rsidRDefault="00B15F32" w:rsidP="003D2A7A">
            <w:pPr>
              <w:spacing w:before="0" w:after="0" w:line="240" w:lineRule="auto"/>
              <w:jc w:val="left"/>
              <w:rPr>
                <w:rFonts w:ascii="Arial" w:eastAsia="Times New Roman" w:hAnsi="Arial" w:cs="Arial"/>
                <w:color w:val="000000"/>
                <w:sz w:val="16"/>
                <w:szCs w:val="16"/>
              </w:rPr>
            </w:pPr>
            <w:r w:rsidRPr="00641229">
              <w:rPr>
                <w:rFonts w:ascii="Arial" w:eastAsia="Times New Roman" w:hAnsi="Arial" w:cs="Arial"/>
                <w:color w:val="000000"/>
                <w:sz w:val="16"/>
                <w:szCs w:val="16"/>
              </w:rPr>
              <w:t> </w:t>
            </w:r>
          </w:p>
        </w:tc>
      </w:tr>
    </w:tbl>
    <w:p w:rsidR="00FE2482" w:rsidRDefault="00FE2482" w:rsidP="003A62D8"/>
    <w:p w:rsidR="00B15F32" w:rsidRDefault="00B15F32" w:rsidP="00B15F32">
      <w:pPr>
        <w:numPr>
          <w:ilvl w:val="0"/>
          <w:numId w:val="29"/>
        </w:numPr>
      </w:pPr>
      <w:r>
        <w:t>Tabel Sett</w:t>
      </w:r>
    </w:p>
    <w:p w:rsidR="00B15F32" w:rsidRDefault="00B15F32" w:rsidP="00B15F32">
      <w:pPr>
        <w:ind w:left="2160"/>
      </w:pPr>
      <w:r>
        <w:t>Tabel III.6 Tabel Sett</w:t>
      </w:r>
    </w:p>
    <w:tbl>
      <w:tblPr>
        <w:tblW w:w="5640" w:type="dxa"/>
        <w:tblInd w:w="868" w:type="dxa"/>
        <w:tblLook w:val="04A0" w:firstRow="1" w:lastRow="0" w:firstColumn="1" w:lastColumn="0" w:noHBand="0" w:noVBand="1"/>
      </w:tblPr>
      <w:tblGrid>
        <w:gridCol w:w="1940"/>
        <w:gridCol w:w="1640"/>
        <w:gridCol w:w="960"/>
        <w:gridCol w:w="1100"/>
      </w:tblGrid>
      <w:tr w:rsidR="00B15F32" w:rsidRPr="007F7B56" w:rsidTr="003D2A7A">
        <w:trPr>
          <w:trHeight w:val="315"/>
        </w:trPr>
        <w:tc>
          <w:tcPr>
            <w:tcW w:w="1940" w:type="dxa"/>
            <w:tcBorders>
              <w:top w:val="single" w:sz="8" w:space="0" w:color="auto"/>
              <w:left w:val="single" w:sz="8" w:space="0" w:color="auto"/>
              <w:bottom w:val="single" w:sz="8" w:space="0" w:color="auto"/>
              <w:right w:val="single" w:sz="8" w:space="0" w:color="auto"/>
            </w:tcBorders>
            <w:shd w:val="clear" w:color="000000" w:fill="A5A5A5"/>
            <w:noWrap/>
            <w:vAlign w:val="bottom"/>
            <w:hideMark/>
          </w:tcPr>
          <w:p w:rsidR="00B15F32" w:rsidRPr="007F7B56" w:rsidRDefault="00B15F32" w:rsidP="003D2A7A">
            <w:pPr>
              <w:spacing w:before="0" w:after="0" w:line="240" w:lineRule="auto"/>
              <w:jc w:val="left"/>
              <w:rPr>
                <w:rFonts w:ascii="Arial" w:eastAsia="Times New Roman" w:hAnsi="Arial" w:cs="Arial"/>
                <w:b/>
                <w:bCs/>
                <w:color w:val="272727"/>
                <w:sz w:val="16"/>
                <w:szCs w:val="16"/>
              </w:rPr>
            </w:pPr>
            <w:r w:rsidRPr="007F7B56">
              <w:rPr>
                <w:rFonts w:ascii="Arial" w:eastAsia="Times New Roman" w:hAnsi="Arial" w:cs="Arial"/>
                <w:b/>
                <w:bCs/>
                <w:color w:val="272727"/>
                <w:sz w:val="16"/>
                <w:szCs w:val="16"/>
              </w:rPr>
              <w:t>Nama Field</w:t>
            </w:r>
          </w:p>
        </w:tc>
        <w:tc>
          <w:tcPr>
            <w:tcW w:w="164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7F7B56" w:rsidRDefault="00B15F32" w:rsidP="003D2A7A">
            <w:pPr>
              <w:spacing w:before="0" w:after="0" w:line="240" w:lineRule="auto"/>
              <w:jc w:val="left"/>
              <w:rPr>
                <w:rFonts w:ascii="Arial" w:eastAsia="Times New Roman" w:hAnsi="Arial" w:cs="Arial"/>
                <w:b/>
                <w:bCs/>
                <w:color w:val="272727"/>
                <w:sz w:val="16"/>
                <w:szCs w:val="16"/>
              </w:rPr>
            </w:pPr>
            <w:r w:rsidRPr="007F7B56">
              <w:rPr>
                <w:rFonts w:ascii="Arial" w:eastAsia="Times New Roman" w:hAnsi="Arial" w:cs="Arial"/>
                <w:b/>
                <w:bCs/>
                <w:color w:val="272727"/>
                <w:sz w:val="16"/>
                <w:szCs w:val="16"/>
              </w:rPr>
              <w:t>Tipe Data(panjang)</w:t>
            </w:r>
          </w:p>
        </w:tc>
        <w:tc>
          <w:tcPr>
            <w:tcW w:w="96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7F7B56" w:rsidRDefault="00B15F32" w:rsidP="003D2A7A">
            <w:pPr>
              <w:spacing w:before="0" w:after="0" w:line="240" w:lineRule="auto"/>
              <w:jc w:val="left"/>
              <w:rPr>
                <w:rFonts w:ascii="Arial" w:eastAsia="Times New Roman" w:hAnsi="Arial" w:cs="Arial"/>
                <w:b/>
                <w:bCs/>
                <w:color w:val="272727"/>
                <w:sz w:val="16"/>
                <w:szCs w:val="16"/>
              </w:rPr>
            </w:pPr>
            <w:r w:rsidRPr="007F7B56">
              <w:rPr>
                <w:rFonts w:ascii="Arial" w:eastAsia="Times New Roman" w:hAnsi="Arial" w:cs="Arial"/>
                <w:b/>
                <w:bCs/>
                <w:color w:val="272727"/>
                <w:sz w:val="16"/>
                <w:szCs w:val="16"/>
              </w:rPr>
              <w:t xml:space="preserve">Null </w:t>
            </w:r>
          </w:p>
        </w:tc>
        <w:tc>
          <w:tcPr>
            <w:tcW w:w="1100" w:type="dxa"/>
            <w:tcBorders>
              <w:top w:val="single" w:sz="8" w:space="0" w:color="auto"/>
              <w:left w:val="nil"/>
              <w:bottom w:val="single" w:sz="8" w:space="0" w:color="auto"/>
              <w:right w:val="single" w:sz="8" w:space="0" w:color="auto"/>
            </w:tcBorders>
            <w:shd w:val="clear" w:color="000000" w:fill="A5A5A5"/>
            <w:noWrap/>
            <w:vAlign w:val="bottom"/>
            <w:hideMark/>
          </w:tcPr>
          <w:p w:rsidR="00B15F32" w:rsidRPr="007F7B56" w:rsidRDefault="00B15F32" w:rsidP="003D2A7A">
            <w:pPr>
              <w:spacing w:before="0" w:after="0" w:line="240" w:lineRule="auto"/>
              <w:jc w:val="left"/>
              <w:rPr>
                <w:rFonts w:ascii="Arial" w:eastAsia="Times New Roman" w:hAnsi="Arial" w:cs="Arial"/>
                <w:b/>
                <w:bCs/>
                <w:color w:val="272727"/>
                <w:sz w:val="16"/>
                <w:szCs w:val="16"/>
              </w:rPr>
            </w:pPr>
            <w:r w:rsidRPr="007F7B56">
              <w:rPr>
                <w:rFonts w:ascii="Arial" w:eastAsia="Times New Roman" w:hAnsi="Arial" w:cs="Arial"/>
                <w:b/>
                <w:bCs/>
                <w:color w:val="272727"/>
                <w:sz w:val="16"/>
                <w:szCs w:val="16"/>
              </w:rPr>
              <w:t>Keterangan</w:t>
            </w:r>
          </w:p>
        </w:tc>
      </w:tr>
      <w:tr w:rsidR="00B15F32" w:rsidRPr="007F7B56"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id_sett</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tinyint(1)</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7F7B56"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b/>
                <w:bCs/>
                <w:color w:val="000000"/>
                <w:sz w:val="16"/>
                <w:szCs w:val="16"/>
              </w:rPr>
            </w:pPr>
            <w:r w:rsidRPr="007F7B56">
              <w:rPr>
                <w:rFonts w:ascii="Arial" w:eastAsia="Times New Roman" w:hAnsi="Arial" w:cs="Arial"/>
                <w:b/>
                <w:bCs/>
                <w:color w:val="000000"/>
                <w:sz w:val="16"/>
                <w:szCs w:val="16"/>
              </w:rPr>
              <w:t>Primary Key</w:t>
            </w:r>
          </w:p>
        </w:tc>
      </w:tr>
      <w:tr w:rsidR="00B15F32" w:rsidRPr="007F7B56"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surat_masuk</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tinyint(2)</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7F7B56"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 </w:t>
            </w:r>
          </w:p>
        </w:tc>
      </w:tr>
      <w:tr w:rsidR="00B15F32" w:rsidRPr="007F7B56"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surat_keluar</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tinyint(2)</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7F7B56"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 </w:t>
            </w:r>
          </w:p>
        </w:tc>
      </w:tr>
      <w:tr w:rsidR="00B15F32" w:rsidRPr="007F7B56"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7F7B56" w:rsidRDefault="00B32904"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R</w:t>
            </w:r>
            <w:r w:rsidR="00B15F32" w:rsidRPr="007F7B56">
              <w:rPr>
                <w:rFonts w:ascii="Arial" w:eastAsia="Times New Roman" w:hAnsi="Arial" w:cs="Arial"/>
                <w:color w:val="000000"/>
                <w:sz w:val="16"/>
                <w:szCs w:val="16"/>
              </w:rPr>
              <w:t>eferensi</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tinyint(2)</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7F7B56"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 </w:t>
            </w:r>
          </w:p>
        </w:tc>
      </w:tr>
      <w:tr w:rsidR="00B15F32" w:rsidRPr="007F7B56" w:rsidTr="003D2A7A">
        <w:trPr>
          <w:trHeight w:val="315"/>
        </w:trPr>
        <w:tc>
          <w:tcPr>
            <w:tcW w:w="1940" w:type="dxa"/>
            <w:tcBorders>
              <w:top w:val="nil"/>
              <w:left w:val="single" w:sz="8" w:space="0" w:color="auto"/>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id_user</w:t>
            </w:r>
          </w:p>
        </w:tc>
        <w:tc>
          <w:tcPr>
            <w:tcW w:w="164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tinyint(2)</w:t>
            </w:r>
          </w:p>
        </w:tc>
        <w:tc>
          <w:tcPr>
            <w:tcW w:w="960" w:type="dxa"/>
            <w:tcBorders>
              <w:top w:val="nil"/>
              <w:left w:val="nil"/>
              <w:bottom w:val="single" w:sz="8" w:space="0" w:color="auto"/>
              <w:right w:val="single" w:sz="8" w:space="0" w:color="auto"/>
            </w:tcBorders>
            <w:shd w:val="clear" w:color="auto" w:fill="auto"/>
            <w:noWrap/>
            <w:vAlign w:val="bottom"/>
            <w:hideMark/>
          </w:tcPr>
          <w:p w:rsidR="00B15F32" w:rsidRPr="007F7B56" w:rsidRDefault="00282450" w:rsidP="003D2A7A">
            <w:pPr>
              <w:spacing w:before="0" w:after="0" w:line="240" w:lineRule="auto"/>
              <w:jc w:val="left"/>
              <w:rPr>
                <w:rFonts w:ascii="Arial" w:eastAsia="Times New Roman" w:hAnsi="Arial" w:cs="Arial"/>
                <w:color w:val="000000"/>
                <w:sz w:val="16"/>
                <w:szCs w:val="16"/>
              </w:rPr>
            </w:pPr>
            <w:r>
              <w:rPr>
                <w:rFonts w:ascii="Arial" w:eastAsia="Times New Roman" w:hAnsi="Arial" w:cs="Arial"/>
                <w:color w:val="000000"/>
                <w:sz w:val="16"/>
                <w:szCs w:val="16"/>
              </w:rPr>
              <w:t>Yes</w:t>
            </w:r>
          </w:p>
        </w:tc>
        <w:tc>
          <w:tcPr>
            <w:tcW w:w="1100" w:type="dxa"/>
            <w:tcBorders>
              <w:top w:val="nil"/>
              <w:left w:val="nil"/>
              <w:bottom w:val="single" w:sz="8" w:space="0" w:color="auto"/>
              <w:right w:val="single" w:sz="8" w:space="0" w:color="auto"/>
            </w:tcBorders>
            <w:shd w:val="clear" w:color="auto" w:fill="auto"/>
            <w:noWrap/>
            <w:vAlign w:val="bottom"/>
            <w:hideMark/>
          </w:tcPr>
          <w:p w:rsidR="00B15F32" w:rsidRPr="007F7B56" w:rsidRDefault="00B15F32" w:rsidP="003D2A7A">
            <w:pPr>
              <w:spacing w:before="0" w:after="0" w:line="240" w:lineRule="auto"/>
              <w:jc w:val="left"/>
              <w:rPr>
                <w:rFonts w:ascii="Arial" w:eastAsia="Times New Roman" w:hAnsi="Arial" w:cs="Arial"/>
                <w:color w:val="000000"/>
                <w:sz w:val="16"/>
                <w:szCs w:val="16"/>
              </w:rPr>
            </w:pPr>
            <w:r w:rsidRPr="007F7B56">
              <w:rPr>
                <w:rFonts w:ascii="Arial" w:eastAsia="Times New Roman" w:hAnsi="Arial" w:cs="Arial"/>
                <w:color w:val="000000"/>
                <w:sz w:val="16"/>
                <w:szCs w:val="16"/>
              </w:rPr>
              <w:t> </w:t>
            </w:r>
          </w:p>
        </w:tc>
      </w:tr>
    </w:tbl>
    <w:p w:rsidR="00B15F32" w:rsidRDefault="00B15F32" w:rsidP="00B15F32">
      <w:pPr>
        <w:jc w:val="left"/>
      </w:pPr>
    </w:p>
    <w:p w:rsidR="00B15F32" w:rsidRDefault="00B15F32" w:rsidP="00B15F32">
      <w:pPr>
        <w:pStyle w:val="Heading2"/>
      </w:pPr>
      <w:bookmarkStart w:id="101" w:name="_Toc498902158"/>
      <w:r>
        <w:t>Rancangan Antar Muka</w:t>
      </w:r>
      <w:bookmarkEnd w:id="101"/>
      <w:r>
        <w:t xml:space="preserve"> </w:t>
      </w:r>
    </w:p>
    <w:p w:rsidR="00B15F32" w:rsidRDefault="00B15F32" w:rsidP="00B15F32">
      <w:pPr>
        <w:ind w:firstLine="567"/>
      </w:pPr>
      <w:r>
        <w:t>Pada rancangan antar muka (</w:t>
      </w:r>
      <w:r>
        <w:rPr>
          <w:i/>
        </w:rPr>
        <w:t>interface</w:t>
      </w:r>
      <w:r>
        <w:t xml:space="preserve">) ini penulis akan menggambarkan semua rancangan tampilan yang ada pada website </w:t>
      </w:r>
      <w:proofErr w:type="gramStart"/>
      <w:r>
        <w:t>ini :</w:t>
      </w:r>
      <w:proofErr w:type="gramEnd"/>
      <w:r>
        <w:t xml:space="preserve"> </w:t>
      </w:r>
    </w:p>
    <w:p w:rsidR="00B15F32" w:rsidRDefault="00B15F32" w:rsidP="00B15F32">
      <w:pPr>
        <w:numPr>
          <w:ilvl w:val="0"/>
          <w:numId w:val="30"/>
        </w:numPr>
      </w:pPr>
      <w:r>
        <w:t>Halaman Utama / Beranda</w:t>
      </w:r>
    </w:p>
    <w:p w:rsidR="00FE2482" w:rsidRDefault="00B15F32" w:rsidP="003D2A7A">
      <w:pPr>
        <w:ind w:left="720" w:firstLine="207"/>
      </w:pPr>
      <w:r w:rsidRPr="005C40DC">
        <w:t>Halaman utama lebih difungsikan sebagai penjelasan dan pengenalan terhadap jumlah surat masuk, jumlah surat keluar, jumlah disposisi, jumlah klasifikasi surat</w:t>
      </w:r>
      <w:proofErr w:type="gramStart"/>
      <w:r w:rsidRPr="005C40DC">
        <w:t xml:space="preserve">, </w:t>
      </w:r>
      <w:r>
        <w:t xml:space="preserve"> dan</w:t>
      </w:r>
      <w:proofErr w:type="gramEnd"/>
      <w:r>
        <w:t xml:space="preserve"> </w:t>
      </w:r>
      <w:r w:rsidRPr="005C40DC">
        <w:t>jumlah pengguna</w:t>
      </w:r>
      <w:r>
        <w:t>.</w:t>
      </w:r>
    </w:p>
    <w:p w:rsidR="003A62D8" w:rsidRPr="00F4402B" w:rsidRDefault="003A62D8" w:rsidP="003D2A7A">
      <w:pPr>
        <w:ind w:left="720" w:firstLine="207"/>
      </w:pPr>
    </w:p>
    <w:p w:rsidR="00B15F32" w:rsidRDefault="00B15F32" w:rsidP="00B15F32">
      <w:pPr>
        <w:numPr>
          <w:ilvl w:val="0"/>
          <w:numId w:val="31"/>
        </w:numPr>
      </w:pPr>
      <w:r>
        <w:lastRenderedPageBreak/>
        <w:t>Rancangan Halaman Home</w:t>
      </w:r>
    </w:p>
    <w:p w:rsidR="00B15F32" w:rsidRDefault="00B46005" w:rsidP="00B15F32">
      <w:pPr>
        <w:ind w:left="927"/>
      </w:pPr>
      <w:r>
        <w:pict>
          <v:shape id="_x0000_i1025" type="#_x0000_t75" style="width:348.75pt;height:223.5pt">
            <v:imagedata r:id="rId20" o:title="A"/>
          </v:shape>
        </w:pict>
      </w:r>
    </w:p>
    <w:p w:rsidR="003D2A7A" w:rsidRDefault="00B15F32" w:rsidP="003A62D8">
      <w:pPr>
        <w:ind w:left="927"/>
        <w:jc w:val="center"/>
      </w:pPr>
      <w:r>
        <w:t>Gambar III.</w:t>
      </w:r>
      <w:r w:rsidR="00551167">
        <w:t>8</w:t>
      </w:r>
      <w:r>
        <w:t xml:space="preserve"> Rancangan Halaman Home</w:t>
      </w:r>
    </w:p>
    <w:p w:rsidR="00551167" w:rsidRDefault="00551167" w:rsidP="003A62D8">
      <w:pPr>
        <w:ind w:left="927"/>
        <w:jc w:val="center"/>
      </w:pPr>
    </w:p>
    <w:p w:rsidR="00B15F32" w:rsidRDefault="00B15F32" w:rsidP="00B15F32">
      <w:pPr>
        <w:numPr>
          <w:ilvl w:val="0"/>
          <w:numId w:val="31"/>
        </w:numPr>
      </w:pPr>
      <w:r>
        <w:t>Transaksi Surat Masuk</w:t>
      </w:r>
    </w:p>
    <w:p w:rsidR="00B15F32" w:rsidRDefault="00B46005" w:rsidP="00B15F32">
      <w:pPr>
        <w:ind w:left="927"/>
      </w:pPr>
      <w:r>
        <w:pict>
          <v:shape id="_x0000_i1026" type="#_x0000_t75" style="width:348.75pt;height:201pt">
            <v:imagedata r:id="rId21" o:title="B"/>
          </v:shape>
        </w:pict>
      </w:r>
    </w:p>
    <w:p w:rsidR="00B15F32" w:rsidRDefault="00B15F32" w:rsidP="00B15F32">
      <w:pPr>
        <w:ind w:left="927"/>
        <w:jc w:val="center"/>
      </w:pPr>
      <w:r>
        <w:t>Gambar III.</w:t>
      </w:r>
      <w:r w:rsidR="00551167">
        <w:t>8</w:t>
      </w:r>
      <w:r>
        <w:t xml:space="preserve"> Rancangan Transaksi Surat Masuk</w:t>
      </w:r>
    </w:p>
    <w:p w:rsidR="00B15F32" w:rsidRDefault="00B15F32" w:rsidP="00B15F32">
      <w:pPr>
        <w:ind w:left="927"/>
        <w:jc w:val="center"/>
      </w:pPr>
    </w:p>
    <w:p w:rsidR="00B15F32" w:rsidRDefault="00B15F32" w:rsidP="00B15F32">
      <w:pPr>
        <w:numPr>
          <w:ilvl w:val="0"/>
          <w:numId w:val="31"/>
        </w:numPr>
      </w:pPr>
      <w:r>
        <w:lastRenderedPageBreak/>
        <w:t>Transaksi Surat Keluar</w:t>
      </w:r>
    </w:p>
    <w:p w:rsidR="00B15F32" w:rsidRDefault="00B46005" w:rsidP="00B15F32">
      <w:pPr>
        <w:ind w:left="927"/>
      </w:pPr>
      <w:r>
        <w:pict>
          <v:shape id="_x0000_i1027" type="#_x0000_t75" style="width:347.25pt;height:221.25pt">
            <v:imagedata r:id="rId22" o:title="C"/>
          </v:shape>
        </w:pict>
      </w:r>
    </w:p>
    <w:p w:rsidR="00B15F32" w:rsidRDefault="00B15F32" w:rsidP="00B15F32">
      <w:pPr>
        <w:ind w:left="927"/>
        <w:jc w:val="center"/>
      </w:pPr>
      <w:r>
        <w:t>Gambar III.</w:t>
      </w:r>
      <w:r w:rsidR="00551167">
        <w:t>10</w:t>
      </w:r>
      <w:r>
        <w:t xml:space="preserve"> Rancangan Transaksi Surat Keluar</w:t>
      </w:r>
    </w:p>
    <w:p w:rsidR="00B15F32" w:rsidRDefault="00B15F32" w:rsidP="00B15F32">
      <w:pPr>
        <w:ind w:left="927"/>
        <w:jc w:val="center"/>
      </w:pPr>
    </w:p>
    <w:p w:rsidR="00B15F32" w:rsidRDefault="00B15F32" w:rsidP="00B15F32">
      <w:pPr>
        <w:numPr>
          <w:ilvl w:val="0"/>
          <w:numId w:val="31"/>
        </w:numPr>
      </w:pPr>
      <w:r>
        <w:t>Agenda Surat Masuk</w:t>
      </w:r>
    </w:p>
    <w:p w:rsidR="00B15F32" w:rsidRDefault="00B46005" w:rsidP="00B15F32">
      <w:pPr>
        <w:ind w:left="927"/>
      </w:pPr>
      <w:r>
        <w:pict>
          <v:shape id="_x0000_i1028" type="#_x0000_t75" style="width:348pt;height:210.75pt">
            <v:imagedata r:id="rId23" o:title="D"/>
          </v:shape>
        </w:pict>
      </w:r>
    </w:p>
    <w:p w:rsidR="00B15F32" w:rsidRDefault="00B15F32" w:rsidP="00B15F32">
      <w:pPr>
        <w:ind w:left="927"/>
        <w:jc w:val="center"/>
      </w:pPr>
      <w:r>
        <w:t>Gambar III.</w:t>
      </w:r>
      <w:r w:rsidR="00551167">
        <w:t>11</w:t>
      </w:r>
      <w:r>
        <w:t xml:space="preserve"> Rancangan Agenda Surat Masuk</w:t>
      </w:r>
    </w:p>
    <w:p w:rsidR="003D2A7A" w:rsidRDefault="003D2A7A" w:rsidP="00551167"/>
    <w:p w:rsidR="00B15F32" w:rsidRDefault="00B15F32" w:rsidP="00B15F32">
      <w:pPr>
        <w:numPr>
          <w:ilvl w:val="0"/>
          <w:numId w:val="31"/>
        </w:numPr>
      </w:pPr>
      <w:r>
        <w:lastRenderedPageBreak/>
        <w:t xml:space="preserve">Agenda Surat Keluar </w:t>
      </w:r>
    </w:p>
    <w:p w:rsidR="00B15F32" w:rsidRDefault="00B46005" w:rsidP="00B15F32">
      <w:pPr>
        <w:ind w:left="927"/>
      </w:pPr>
      <w:r>
        <w:pict>
          <v:shape id="_x0000_i1029" type="#_x0000_t75" style="width:348.75pt;height:219.75pt">
            <v:imagedata r:id="rId24" o:title="E"/>
          </v:shape>
        </w:pict>
      </w:r>
    </w:p>
    <w:p w:rsidR="00B15F32" w:rsidRDefault="00B15F32" w:rsidP="00B15F32">
      <w:pPr>
        <w:ind w:left="927"/>
        <w:jc w:val="center"/>
      </w:pPr>
      <w:r>
        <w:t>Gambar III.</w:t>
      </w:r>
      <w:r w:rsidR="00551167">
        <w:t>12</w:t>
      </w:r>
      <w:r>
        <w:t xml:space="preserve"> Rancangan Agenda Surat Keluar</w:t>
      </w:r>
    </w:p>
    <w:p w:rsidR="00B15F32" w:rsidRDefault="00B15F32" w:rsidP="00B15F32">
      <w:pPr>
        <w:ind w:left="927"/>
        <w:jc w:val="center"/>
      </w:pPr>
    </w:p>
    <w:p w:rsidR="00B15F32" w:rsidRDefault="00B15F32" w:rsidP="00B15F32">
      <w:pPr>
        <w:numPr>
          <w:ilvl w:val="0"/>
          <w:numId w:val="31"/>
        </w:numPr>
      </w:pPr>
      <w:r>
        <w:t xml:space="preserve">Galeri File Surat Masuk </w:t>
      </w:r>
    </w:p>
    <w:p w:rsidR="00B15F32" w:rsidRDefault="00B46005" w:rsidP="00B15F32">
      <w:pPr>
        <w:ind w:left="927"/>
      </w:pPr>
      <w:r>
        <w:pict>
          <v:shape id="_x0000_i1030" type="#_x0000_t75" style="width:359.25pt;height:212.25pt">
            <v:imagedata r:id="rId25" o:title="F"/>
          </v:shape>
        </w:pict>
      </w:r>
    </w:p>
    <w:p w:rsidR="00B15F32" w:rsidRDefault="00B15F32" w:rsidP="00B15F32">
      <w:pPr>
        <w:ind w:left="927"/>
        <w:jc w:val="center"/>
      </w:pPr>
      <w:r>
        <w:t>Gambar III.</w:t>
      </w:r>
      <w:r w:rsidR="00551167">
        <w:t>13</w:t>
      </w:r>
      <w:r>
        <w:t xml:space="preserve"> Rancangan </w:t>
      </w:r>
      <w:r w:rsidR="00551167">
        <w:t xml:space="preserve">Galeri </w:t>
      </w:r>
      <w:r>
        <w:t>File Surat Masuk</w:t>
      </w:r>
    </w:p>
    <w:p w:rsidR="003D2A7A" w:rsidRDefault="003D2A7A" w:rsidP="00B15F32"/>
    <w:p w:rsidR="00B15F32" w:rsidRDefault="00B15F32" w:rsidP="00B15F32">
      <w:pPr>
        <w:numPr>
          <w:ilvl w:val="0"/>
          <w:numId w:val="31"/>
        </w:numPr>
      </w:pPr>
      <w:r>
        <w:lastRenderedPageBreak/>
        <w:t>Galeri File Surat Keluar</w:t>
      </w:r>
    </w:p>
    <w:p w:rsidR="00B15F32" w:rsidRDefault="00B46005" w:rsidP="00B15F32">
      <w:pPr>
        <w:ind w:left="927"/>
      </w:pPr>
      <w:r>
        <w:pict>
          <v:shape id="_x0000_i1031" type="#_x0000_t75" style="width:347.25pt;height:221.25pt">
            <v:imagedata r:id="rId26" o:title="G"/>
          </v:shape>
        </w:pict>
      </w:r>
    </w:p>
    <w:p w:rsidR="00B15F32" w:rsidRDefault="00B15F32" w:rsidP="00B15F32">
      <w:pPr>
        <w:ind w:left="927"/>
        <w:jc w:val="center"/>
      </w:pPr>
      <w:r>
        <w:t>Gambar III.</w:t>
      </w:r>
      <w:r w:rsidR="00551167">
        <w:t>14</w:t>
      </w:r>
      <w:r>
        <w:t xml:space="preserve"> Rancangan Galeri File Surat Keluar</w:t>
      </w:r>
    </w:p>
    <w:p w:rsidR="00B15F32" w:rsidRDefault="00B15F32" w:rsidP="00B15F32">
      <w:pPr>
        <w:ind w:left="927"/>
        <w:jc w:val="center"/>
      </w:pPr>
    </w:p>
    <w:p w:rsidR="00B15F32" w:rsidRDefault="00B15F32" w:rsidP="00B15F32">
      <w:pPr>
        <w:numPr>
          <w:ilvl w:val="0"/>
          <w:numId w:val="31"/>
        </w:numPr>
      </w:pPr>
      <w:r>
        <w:t>Referensi</w:t>
      </w:r>
    </w:p>
    <w:p w:rsidR="00B15F32" w:rsidRDefault="00B46005" w:rsidP="00B15F32">
      <w:pPr>
        <w:ind w:left="927"/>
      </w:pPr>
      <w:r>
        <w:pict>
          <v:shape id="_x0000_i1032" type="#_x0000_t75" style="width:345.75pt;height:226.5pt">
            <v:imagedata r:id="rId27" o:title="H"/>
          </v:shape>
        </w:pict>
      </w:r>
    </w:p>
    <w:p w:rsidR="00B15F32" w:rsidRDefault="00B15F32" w:rsidP="00B15F32">
      <w:pPr>
        <w:ind w:left="927"/>
        <w:jc w:val="center"/>
      </w:pPr>
      <w:r>
        <w:t>Gambar III.</w:t>
      </w:r>
      <w:r w:rsidR="00FE2482">
        <w:t>1</w:t>
      </w:r>
      <w:r w:rsidR="00551167">
        <w:t>5</w:t>
      </w:r>
      <w:r>
        <w:t xml:space="preserve"> Rancangan Referensi</w:t>
      </w:r>
    </w:p>
    <w:p w:rsidR="00B15F32" w:rsidRDefault="00B15F32" w:rsidP="00B15F32"/>
    <w:p w:rsidR="007C0FE5" w:rsidRPr="007C0FE5" w:rsidRDefault="009411C7" w:rsidP="007C0FE5">
      <w:pPr>
        <w:pStyle w:val="NoSpacing"/>
      </w:pPr>
      <w:r>
        <w:rPr>
          <w:caps w:val="0"/>
        </w:rPr>
        <w:lastRenderedPageBreak/>
        <w:t>HASIL PEMBAHASAN</w:t>
      </w:r>
    </w:p>
    <w:p w:rsidR="00D46DC9" w:rsidRDefault="009411C7" w:rsidP="00D46DC9">
      <w:pPr>
        <w:pStyle w:val="Heading2"/>
      </w:pPr>
      <w:bookmarkStart w:id="102" w:name="_Toc498902159"/>
      <w:r>
        <w:t>Has</w:t>
      </w:r>
      <w:r w:rsidR="00B0197D">
        <w:t>il</w:t>
      </w:r>
      <w:r>
        <w:t xml:space="preserve"> Pengujian</w:t>
      </w:r>
      <w:bookmarkEnd w:id="102"/>
    </w:p>
    <w:p w:rsidR="00D46DC9" w:rsidRDefault="009411C7" w:rsidP="00D46DC9">
      <w:pPr>
        <w:pStyle w:val="Heading3"/>
      </w:pPr>
      <w:bookmarkStart w:id="103" w:name="_Toc498902160"/>
      <w:r>
        <w:t xml:space="preserve">Hasil pengujian dengan </w:t>
      </w:r>
      <w:r w:rsidR="00433886">
        <w:t>Desk Checking</w:t>
      </w:r>
      <w:bookmarkEnd w:id="103"/>
    </w:p>
    <w:p w:rsidR="00D46DC9" w:rsidRDefault="00382AE5" w:rsidP="00382AE5">
      <w:pPr>
        <w:numPr>
          <w:ilvl w:val="0"/>
          <w:numId w:val="32"/>
        </w:numPr>
      </w:pPr>
      <w:r>
        <w:t>Transaksi Data</w:t>
      </w:r>
    </w:p>
    <w:p w:rsidR="00382AE5" w:rsidRDefault="00B46005" w:rsidP="00382AE5">
      <w:r>
        <w:pict>
          <v:shape id="_x0000_i1033" type="#_x0000_t75" style="width:399.75pt;height:147.75pt">
            <v:imagedata r:id="rId28" o:title="Desk Checking Transaksi data"/>
          </v:shape>
        </w:pict>
      </w:r>
    </w:p>
    <w:p w:rsidR="00382AE5" w:rsidRDefault="00382AE5" w:rsidP="00C355BD">
      <w:pPr>
        <w:jc w:val="center"/>
      </w:pPr>
      <w:r>
        <w:t>Gambar IV.1 Desk Checking Transaksi Data</w:t>
      </w:r>
    </w:p>
    <w:p w:rsidR="00382AE5" w:rsidRDefault="00382AE5" w:rsidP="00382AE5">
      <w:pPr>
        <w:numPr>
          <w:ilvl w:val="0"/>
          <w:numId w:val="32"/>
        </w:numPr>
      </w:pPr>
      <w:r>
        <w:t xml:space="preserve">Laporan </w:t>
      </w:r>
    </w:p>
    <w:p w:rsidR="00382AE5" w:rsidRDefault="00B46005" w:rsidP="00382AE5">
      <w:r>
        <w:pict>
          <v:shape id="_x0000_i1034" type="#_x0000_t75" style="width:401.25pt;height:210pt">
            <v:imagedata r:id="rId29" o:title="Desk Checking Laporan"/>
          </v:shape>
        </w:pict>
      </w:r>
    </w:p>
    <w:p w:rsidR="009B2F5D" w:rsidRDefault="00382AE5" w:rsidP="00C355BD">
      <w:pPr>
        <w:jc w:val="center"/>
      </w:pPr>
      <w:r>
        <w:t>Gambar IV.2 Desk Checking Laporan</w:t>
      </w:r>
    </w:p>
    <w:p w:rsidR="00AD5511" w:rsidRPr="00983159" w:rsidRDefault="00AD5511" w:rsidP="00E543BE">
      <w:pPr>
        <w:pStyle w:val="Heading1"/>
      </w:pPr>
      <w:bookmarkStart w:id="104" w:name="_Toc498902161"/>
      <w:bookmarkEnd w:id="104"/>
    </w:p>
    <w:p w:rsidR="001E1B2C" w:rsidRPr="00983159" w:rsidRDefault="00160253" w:rsidP="00AD5511">
      <w:pPr>
        <w:pStyle w:val="NoSpacing"/>
      </w:pPr>
      <w:r w:rsidRPr="00983159">
        <w:rPr>
          <w:caps w:val="0"/>
        </w:rPr>
        <w:t>SIMPULAN</w:t>
      </w:r>
      <w:r>
        <w:rPr>
          <w:caps w:val="0"/>
        </w:rPr>
        <w:t xml:space="preserve"> DAN SARAN</w:t>
      </w:r>
    </w:p>
    <w:p w:rsidR="00B2489F" w:rsidRDefault="00B2489F" w:rsidP="00B2489F">
      <w:pPr>
        <w:pStyle w:val="Heading2"/>
      </w:pPr>
      <w:bookmarkStart w:id="105" w:name="_Toc498902162"/>
      <w:r w:rsidRPr="00983159">
        <w:t>Kesimpulan</w:t>
      </w:r>
      <w:bookmarkEnd w:id="105"/>
    </w:p>
    <w:p w:rsidR="00BA5EE4" w:rsidRPr="00F93487" w:rsidRDefault="00BA5EE4" w:rsidP="00BA5EE4">
      <w:pPr>
        <w:spacing w:line="480" w:lineRule="auto"/>
        <w:ind w:firstLine="567"/>
        <w:rPr>
          <w:szCs w:val="24"/>
        </w:rPr>
      </w:pPr>
      <w:r w:rsidRPr="00F93487">
        <w:rPr>
          <w:szCs w:val="24"/>
        </w:rPr>
        <w:t xml:space="preserve">Sistem </w:t>
      </w:r>
      <w:proofErr w:type="gramStart"/>
      <w:r w:rsidRPr="00F93487">
        <w:rPr>
          <w:szCs w:val="24"/>
        </w:rPr>
        <w:t>surat</w:t>
      </w:r>
      <w:proofErr w:type="gramEnd"/>
      <w:r w:rsidRPr="00F93487">
        <w:rPr>
          <w:szCs w:val="24"/>
        </w:rPr>
        <w:t xml:space="preserve"> menyurat yang cepat, tepat, dan akurat sangat penting bagi perkembangan suatu instansi/perusahaan. Dengan munculnya sistem </w:t>
      </w:r>
      <w:proofErr w:type="gramStart"/>
      <w:r w:rsidRPr="00F93487">
        <w:rPr>
          <w:szCs w:val="24"/>
        </w:rPr>
        <w:t>surat</w:t>
      </w:r>
      <w:proofErr w:type="gramEnd"/>
      <w:r w:rsidRPr="00F93487">
        <w:rPr>
          <w:szCs w:val="24"/>
        </w:rPr>
        <w:t xml:space="preserve"> menyurat dengan menggunakan komputer sangat membantu dalam mendapatkan informasi yang cepat, tepat dan akurat.</w:t>
      </w:r>
    </w:p>
    <w:p w:rsidR="00BA5EE4" w:rsidRPr="00F93487" w:rsidRDefault="00BA5EE4" w:rsidP="00BA5EE4">
      <w:pPr>
        <w:spacing w:line="480" w:lineRule="auto"/>
        <w:rPr>
          <w:szCs w:val="24"/>
        </w:rPr>
      </w:pPr>
      <w:r w:rsidRPr="00F93487">
        <w:rPr>
          <w:szCs w:val="24"/>
        </w:rPr>
        <w:tab/>
        <w:t xml:space="preserve">Berdasarkan uraian yang telah dibahas dalam tugas ini, maka dapat diambil kesimpulan </w:t>
      </w:r>
      <w:proofErr w:type="gramStart"/>
      <w:r w:rsidRPr="00F93487">
        <w:rPr>
          <w:szCs w:val="24"/>
        </w:rPr>
        <w:t>yaitu :</w:t>
      </w:r>
      <w:proofErr w:type="gramEnd"/>
    </w:p>
    <w:p w:rsidR="00BA5EE4" w:rsidRPr="00705FBB" w:rsidRDefault="00BA5EE4" w:rsidP="00BA5EE4">
      <w:pPr>
        <w:pStyle w:val="ListParagraph"/>
        <w:numPr>
          <w:ilvl w:val="0"/>
          <w:numId w:val="34"/>
        </w:numPr>
        <w:spacing w:before="0" w:after="200" w:line="480" w:lineRule="auto"/>
        <w:rPr>
          <w:szCs w:val="24"/>
        </w:rPr>
      </w:pPr>
      <w:r w:rsidRPr="00705FBB">
        <w:rPr>
          <w:szCs w:val="24"/>
        </w:rPr>
        <w:t xml:space="preserve">Perancangan program disposisi </w:t>
      </w:r>
      <w:proofErr w:type="gramStart"/>
      <w:r w:rsidRPr="00705FBB">
        <w:rPr>
          <w:szCs w:val="24"/>
        </w:rPr>
        <w:t>surat</w:t>
      </w:r>
      <w:proofErr w:type="gramEnd"/>
      <w:r w:rsidRPr="00705FBB">
        <w:rPr>
          <w:szCs w:val="24"/>
        </w:rPr>
        <w:t xml:space="preserve"> pada sekolah digunakan sebagai alat bantu untuk mempermudah dalam surat menyurat.</w:t>
      </w:r>
    </w:p>
    <w:p w:rsidR="00BA5EE4" w:rsidRPr="00705FBB" w:rsidRDefault="00BA5EE4" w:rsidP="00BA5EE4">
      <w:pPr>
        <w:pStyle w:val="ListParagraph"/>
        <w:numPr>
          <w:ilvl w:val="0"/>
          <w:numId w:val="34"/>
        </w:numPr>
        <w:spacing w:before="0" w:after="200" w:line="480" w:lineRule="auto"/>
        <w:rPr>
          <w:szCs w:val="24"/>
        </w:rPr>
      </w:pPr>
      <w:r w:rsidRPr="00705FBB">
        <w:rPr>
          <w:szCs w:val="24"/>
        </w:rPr>
        <w:t>Penyimpanan data dengan menggunakan media penyimpanan komputer dinilai lebih aman.</w:t>
      </w:r>
    </w:p>
    <w:p w:rsidR="00BA5EE4" w:rsidRPr="00705FBB" w:rsidRDefault="00BA5EE4" w:rsidP="00BA5EE4">
      <w:pPr>
        <w:pStyle w:val="ListParagraph"/>
        <w:numPr>
          <w:ilvl w:val="0"/>
          <w:numId w:val="34"/>
        </w:numPr>
        <w:spacing w:before="0" w:after="200" w:line="480" w:lineRule="auto"/>
        <w:rPr>
          <w:szCs w:val="24"/>
        </w:rPr>
      </w:pPr>
      <w:r w:rsidRPr="00705FBB">
        <w:rPr>
          <w:szCs w:val="24"/>
        </w:rPr>
        <w:t xml:space="preserve">Kesalahan-kesalahan yang terjadi dalam proses </w:t>
      </w:r>
      <w:proofErr w:type="gramStart"/>
      <w:r w:rsidRPr="00705FBB">
        <w:rPr>
          <w:szCs w:val="24"/>
        </w:rPr>
        <w:t>surat</w:t>
      </w:r>
      <w:proofErr w:type="gramEnd"/>
      <w:r w:rsidRPr="00705FBB">
        <w:rPr>
          <w:szCs w:val="24"/>
        </w:rPr>
        <w:t xml:space="preserve"> menyurat dapat diperkecil dibanding secara manual.</w:t>
      </w:r>
    </w:p>
    <w:p w:rsidR="00BA5EE4" w:rsidRPr="00705FBB" w:rsidRDefault="00BA5EE4" w:rsidP="00BA5EE4">
      <w:pPr>
        <w:pStyle w:val="ListParagraph"/>
        <w:numPr>
          <w:ilvl w:val="0"/>
          <w:numId w:val="34"/>
        </w:numPr>
        <w:spacing w:before="0" w:after="200" w:line="480" w:lineRule="auto"/>
        <w:rPr>
          <w:szCs w:val="24"/>
        </w:rPr>
      </w:pPr>
      <w:r w:rsidRPr="00705FBB">
        <w:rPr>
          <w:szCs w:val="24"/>
        </w:rPr>
        <w:t>Sebuah program yang baik adalah program aplikasi yang mampu memenuhi segala kebutuhan dari pengguna serta dalam menampung data dalam jumlah besar.</w:t>
      </w:r>
    </w:p>
    <w:p w:rsidR="00BA5EE4" w:rsidRDefault="00BA5EE4" w:rsidP="00BA5EE4">
      <w:pPr>
        <w:ind w:left="567"/>
      </w:pPr>
    </w:p>
    <w:p w:rsidR="00320C02" w:rsidRPr="00BA5EE4" w:rsidRDefault="00320C02" w:rsidP="00BA5EE4">
      <w:pPr>
        <w:ind w:left="567"/>
      </w:pPr>
    </w:p>
    <w:p w:rsidR="00A210CC" w:rsidRDefault="008D14B1" w:rsidP="00B2489F">
      <w:pPr>
        <w:pStyle w:val="Heading2"/>
      </w:pPr>
      <w:bookmarkStart w:id="106" w:name="_Toc498902163"/>
      <w:r w:rsidRPr="00983159">
        <w:lastRenderedPageBreak/>
        <w:t>Saran</w:t>
      </w:r>
      <w:bookmarkEnd w:id="106"/>
    </w:p>
    <w:p w:rsidR="00320C02" w:rsidRDefault="00320C02" w:rsidP="00320C02">
      <w:pPr>
        <w:spacing w:line="480" w:lineRule="auto"/>
      </w:pPr>
      <w:r>
        <w:t xml:space="preserve">Adapun saran-saran yang disampaikan adalah sebagai </w:t>
      </w:r>
      <w:proofErr w:type="gramStart"/>
      <w:r>
        <w:t>berikut :</w:t>
      </w:r>
      <w:proofErr w:type="gramEnd"/>
    </w:p>
    <w:p w:rsidR="00320C02" w:rsidRDefault="00320C02" w:rsidP="00320C02">
      <w:pPr>
        <w:pStyle w:val="ListParagraph"/>
        <w:numPr>
          <w:ilvl w:val="0"/>
          <w:numId w:val="35"/>
        </w:numPr>
        <w:spacing w:before="0" w:after="200" w:line="480" w:lineRule="auto"/>
      </w:pPr>
      <w:r>
        <w:t>Diharapkan untuk melakukan pelatihan terlebih dahulu kepada pengguna sehingga dapat menjalankan program aplikasi ini dengan baik dan benar serta tidak menemukan kesulitan pada saat menggunakannya.</w:t>
      </w:r>
    </w:p>
    <w:p w:rsidR="00320C02" w:rsidRDefault="00320C02" w:rsidP="00320C02">
      <w:pPr>
        <w:pStyle w:val="ListParagraph"/>
        <w:numPr>
          <w:ilvl w:val="0"/>
          <w:numId w:val="35"/>
        </w:numPr>
        <w:spacing w:before="0" w:after="200" w:line="480" w:lineRule="auto"/>
      </w:pPr>
      <w:r>
        <w:t xml:space="preserve">Diharapkan pengguna teliti dalam memasukan data, karena tanpa adanya ketelitian hasil yang didapat tidak </w:t>
      </w:r>
      <w:proofErr w:type="gramStart"/>
      <w:r>
        <w:t>akan</w:t>
      </w:r>
      <w:proofErr w:type="gramEnd"/>
      <w:r>
        <w:t xml:space="preserve"> optimal.</w:t>
      </w:r>
    </w:p>
    <w:p w:rsidR="00320C02" w:rsidRDefault="00320C02" w:rsidP="00320C02">
      <w:pPr>
        <w:pStyle w:val="ListParagraph"/>
        <w:numPr>
          <w:ilvl w:val="0"/>
          <w:numId w:val="35"/>
        </w:numPr>
        <w:spacing w:before="0" w:after="200" w:line="480" w:lineRule="auto"/>
      </w:pPr>
      <w:r>
        <w:t xml:space="preserve">Meningkatkan pengetahuan Admin selaku pengguna sistem komputer, baik masalah </w:t>
      </w:r>
      <w:r>
        <w:rPr>
          <w:i/>
        </w:rPr>
        <w:t xml:space="preserve">operasional </w:t>
      </w:r>
      <w:r>
        <w:t>maupun pengetahuan lain yang berhubungan dengan dunia komputer.</w:t>
      </w:r>
    </w:p>
    <w:p w:rsidR="00320C02" w:rsidRPr="00F93487" w:rsidRDefault="00320C02" w:rsidP="00320C02">
      <w:pPr>
        <w:pStyle w:val="ListParagraph"/>
        <w:numPr>
          <w:ilvl w:val="0"/>
          <w:numId w:val="35"/>
        </w:numPr>
        <w:spacing w:before="0" w:after="200" w:line="480" w:lineRule="auto"/>
      </w:pPr>
      <w:r>
        <w:t>Lakukan pemeriksaan secara rutin terhadap pengoperasian sistem juga perangkat-perangkat pendukung lainnya, sehingga apabila terjadi kesalahan bisa segera diatasi.</w:t>
      </w:r>
    </w:p>
    <w:p w:rsidR="00320C02" w:rsidRPr="00320C02" w:rsidRDefault="00320C02" w:rsidP="00320C02"/>
    <w:p w:rsidR="00BE64A6" w:rsidRDefault="00BE64A6" w:rsidP="00A210CC">
      <w:pPr>
        <w:pStyle w:val="NoSpacing"/>
        <w:sectPr w:rsidR="00BE64A6" w:rsidSect="00430E7B">
          <w:pgSz w:w="11907" w:h="16840" w:code="9"/>
          <w:pgMar w:top="1701" w:right="1701" w:bottom="1701" w:left="2268" w:header="850" w:footer="0" w:gutter="0"/>
          <w:pgNumType w:start="1"/>
          <w:cols w:space="720"/>
          <w:titlePg/>
          <w:docGrid w:linePitch="360"/>
        </w:sectPr>
      </w:pPr>
    </w:p>
    <w:p w:rsidR="000D57DA" w:rsidRDefault="000D57DA" w:rsidP="000D57DA">
      <w:pPr>
        <w:pStyle w:val="NoSpacing"/>
      </w:pPr>
      <w:r>
        <w:lastRenderedPageBreak/>
        <w:t>DAFTAR PUSTAKA</w:t>
      </w:r>
    </w:p>
    <w:p w:rsidR="000D57DA" w:rsidRPr="006E0093" w:rsidRDefault="000D57DA" w:rsidP="004C5FDB">
      <w:pPr>
        <w:pStyle w:val="Bibliography"/>
        <w:rPr>
          <w:noProof/>
          <w:lang w:val="id-ID"/>
        </w:rPr>
      </w:pPr>
      <w:r>
        <w:rPr>
          <w:noProof/>
          <w:lang w:val="id-ID"/>
        </w:rPr>
        <w:t xml:space="preserve">Alatas, Husein. Responsive Web </w:t>
      </w:r>
      <w:r w:rsidRPr="0036000A">
        <w:rPr>
          <w:i/>
          <w:noProof/>
          <w:lang w:val="id-ID"/>
        </w:rPr>
        <w:t>Design dengan PHP dan Bootstrap</w:t>
      </w:r>
      <w:r w:rsidR="004C5FDB">
        <w:rPr>
          <w:noProof/>
          <w:lang w:val="id-ID"/>
        </w:rPr>
        <w:t>,</w:t>
      </w:r>
      <w:r>
        <w:rPr>
          <w:noProof/>
          <w:lang w:val="id-ID"/>
        </w:rPr>
        <w:t>Jakarta: Lokomedia, 2013.</w:t>
      </w:r>
    </w:p>
    <w:p w:rsidR="000D57DA" w:rsidRPr="00C94162" w:rsidRDefault="000D57DA" w:rsidP="004C5FDB">
      <w:pPr>
        <w:pStyle w:val="Bibliography"/>
        <w:rPr>
          <w:noProof/>
        </w:rPr>
      </w:pPr>
      <w:r>
        <w:rPr>
          <w:noProof/>
          <w:lang w:val="id-ID"/>
        </w:rPr>
        <w:t xml:space="preserve">A.S., Rosa dan Shalahudin, M. 2013. </w:t>
      </w:r>
      <w:r w:rsidRPr="0036000A">
        <w:rPr>
          <w:i/>
          <w:noProof/>
          <w:lang w:val="id-ID"/>
        </w:rPr>
        <w:t>Rekayasa Perangat Lunak Terstruktur Dan Berorientasi Objek</w:t>
      </w:r>
      <w:r>
        <w:rPr>
          <w:noProof/>
          <w:lang w:val="id-ID"/>
        </w:rPr>
        <w:t>. Informatika, Bandung.</w:t>
      </w:r>
    </w:p>
    <w:p w:rsidR="000D57DA" w:rsidRDefault="000D57DA" w:rsidP="004C5FDB">
      <w:pPr>
        <w:pStyle w:val="Bibliography"/>
        <w:rPr>
          <w:noProof/>
        </w:rPr>
      </w:pPr>
      <w:r>
        <w:rPr>
          <w:noProof/>
          <w:lang w:val="id-ID"/>
        </w:rPr>
        <w:t xml:space="preserve">Budiman, Agustiar. 2012. </w:t>
      </w:r>
      <w:r w:rsidRPr="0036000A">
        <w:rPr>
          <w:i/>
          <w:noProof/>
          <w:lang w:val="id-ID"/>
        </w:rPr>
        <w:t>Pengujian Perangkat Lunak dengan Metode Black Box Pada Proses Pra Regristasi User Via Website</w:t>
      </w:r>
      <w:r>
        <w:rPr>
          <w:noProof/>
          <w:lang w:val="id-ID"/>
        </w:rPr>
        <w:t>. Makalah, halaman: 4.</w:t>
      </w:r>
    </w:p>
    <w:p w:rsidR="000D57DA" w:rsidRDefault="000D57DA" w:rsidP="004C5FDB">
      <w:pPr>
        <w:pStyle w:val="Bibliography"/>
        <w:rPr>
          <w:noProof/>
        </w:rPr>
      </w:pPr>
      <w:r>
        <w:rPr>
          <w:noProof/>
          <w:lang w:val="id-ID"/>
        </w:rPr>
        <w:t xml:space="preserve">Hasugian, H., S Shidiq, A.N. (2012). </w:t>
      </w:r>
      <w:r w:rsidRPr="0036000A">
        <w:rPr>
          <w:i/>
          <w:noProof/>
          <w:lang w:val="id-ID"/>
        </w:rPr>
        <w:t>Rancangan Bangun Sistem Kreatif bidang penyewaan sarana olahraga</w:t>
      </w:r>
      <w:r>
        <w:rPr>
          <w:noProof/>
          <w:lang w:val="id-ID"/>
        </w:rPr>
        <w:t>, 2012 (semantik), 606-612.</w:t>
      </w:r>
    </w:p>
    <w:p w:rsidR="004C5FDB" w:rsidRDefault="000D57DA" w:rsidP="004C5FDB">
      <w:pPr>
        <w:pStyle w:val="Bibliography"/>
        <w:rPr>
          <w:noProof/>
        </w:rPr>
      </w:pPr>
      <w:r>
        <w:rPr>
          <w:noProof/>
          <w:lang w:val="id-ID"/>
        </w:rPr>
        <w:t xml:space="preserve">Madcoms. (2013). </w:t>
      </w:r>
      <w:r w:rsidRPr="0036000A">
        <w:rPr>
          <w:i/>
          <w:noProof/>
          <w:lang w:val="id-ID"/>
        </w:rPr>
        <w:t>Kupas Tuntas Adobe Dreamweaver CSS Dengan Pemograman PHP&amp;MYSQL</w:t>
      </w:r>
      <w:r>
        <w:rPr>
          <w:noProof/>
          <w:lang w:val="id-ID"/>
        </w:rPr>
        <w:t>. Yogyakarta: Andi Publisher.</w:t>
      </w:r>
    </w:p>
    <w:p w:rsidR="000D57DA" w:rsidRDefault="000D57DA" w:rsidP="004C5FDB">
      <w:pPr>
        <w:pStyle w:val="Bibliography"/>
        <w:rPr>
          <w:noProof/>
        </w:rPr>
      </w:pPr>
      <w:r>
        <w:rPr>
          <w:noProof/>
          <w:lang w:val="id-ID"/>
        </w:rPr>
        <w:t xml:space="preserve">Mahendra, Alit 2011. </w:t>
      </w:r>
      <w:r w:rsidRPr="0036000A">
        <w:rPr>
          <w:i/>
          <w:noProof/>
          <w:lang w:val="id-ID"/>
        </w:rPr>
        <w:t>Macam-macam Struktur Navigasi</w:t>
      </w:r>
      <w:r>
        <w:rPr>
          <w:noProof/>
          <w:lang w:val="id-ID"/>
        </w:rPr>
        <w:t>. Jakarta</w:t>
      </w:r>
    </w:p>
    <w:p w:rsidR="000D57DA" w:rsidRDefault="000D57DA" w:rsidP="004C5FDB">
      <w:pPr>
        <w:pStyle w:val="Bibliography"/>
        <w:rPr>
          <w:noProof/>
        </w:rPr>
      </w:pPr>
      <w:r>
        <w:rPr>
          <w:noProof/>
          <w:lang w:val="id-ID"/>
        </w:rPr>
        <w:t xml:space="preserve">Saputra, Agus, Ridho Taufiq Subagio, dan Saluky. 2012. </w:t>
      </w:r>
      <w:r w:rsidRPr="0036000A">
        <w:rPr>
          <w:i/>
          <w:noProof/>
          <w:lang w:val="id-ID"/>
        </w:rPr>
        <w:t>Membangun Aplikasi E-Library untuk Panduan Skripsi</w:t>
      </w:r>
      <w:r>
        <w:rPr>
          <w:noProof/>
          <w:lang w:val="id-ID"/>
        </w:rPr>
        <w:t>. Jakarta: PT, Elex Media Komputindo.</w:t>
      </w:r>
    </w:p>
    <w:p w:rsidR="000D57DA" w:rsidRDefault="000D57DA" w:rsidP="004C5FDB">
      <w:pPr>
        <w:pStyle w:val="Bibliography"/>
        <w:rPr>
          <w:noProof/>
        </w:rPr>
      </w:pPr>
      <w:r>
        <w:rPr>
          <w:noProof/>
          <w:lang w:val="id-ID"/>
        </w:rPr>
        <w:t>Sibero, Alexander F.K. 2011</w:t>
      </w:r>
      <w:r w:rsidRPr="0036000A">
        <w:rPr>
          <w:i/>
          <w:noProof/>
          <w:lang w:val="id-ID"/>
        </w:rPr>
        <w:t>Kitab Suci Web Programing</w:t>
      </w:r>
      <w:r>
        <w:rPr>
          <w:noProof/>
          <w:lang w:val="id-ID"/>
        </w:rPr>
        <w:t>. Jakarta: Mediakom..</w:t>
      </w:r>
    </w:p>
    <w:p w:rsidR="000D57DA" w:rsidRDefault="000D57DA" w:rsidP="004C5FDB">
      <w:pPr>
        <w:pStyle w:val="Bibliography"/>
        <w:rPr>
          <w:noProof/>
          <w:lang w:val="id-ID"/>
        </w:rPr>
      </w:pPr>
      <w:r>
        <w:rPr>
          <w:noProof/>
          <w:lang w:val="id-ID"/>
        </w:rPr>
        <w:t xml:space="preserve">Puspitasari. 2011. </w:t>
      </w:r>
      <w:r w:rsidRPr="0036000A">
        <w:rPr>
          <w:i/>
          <w:noProof/>
          <w:lang w:val="id-ID"/>
        </w:rPr>
        <w:t>Pemrograman Web Database dengan PHP&amp;MYSQL</w:t>
      </w:r>
      <w:r>
        <w:rPr>
          <w:noProof/>
          <w:lang w:val="id-ID"/>
        </w:rPr>
        <w:t>. Jakarta: Skripta</w:t>
      </w:r>
    </w:p>
    <w:p w:rsidR="000D57DA" w:rsidRPr="00B57374" w:rsidRDefault="000D57DA" w:rsidP="004C5FDB">
      <w:pPr>
        <w:pStyle w:val="Bibliography"/>
        <w:rPr>
          <w:noProof/>
          <w:lang w:val="id-ID"/>
        </w:rPr>
      </w:pPr>
      <w:r w:rsidRPr="00B57374">
        <w:rPr>
          <w:lang w:val="id-ID"/>
        </w:rPr>
        <w:t xml:space="preserve">Prabowo, PudjonWidodo. 2011. </w:t>
      </w:r>
      <w:r w:rsidRPr="0036000A">
        <w:rPr>
          <w:i/>
          <w:lang w:val="id-ID"/>
        </w:rPr>
        <w:t>Menggunakan UML</w:t>
      </w:r>
      <w:r w:rsidRPr="00B57374">
        <w:rPr>
          <w:lang w:val="id-ID"/>
        </w:rPr>
        <w:t>. Informatika Bandung.</w:t>
      </w:r>
    </w:p>
    <w:p w:rsidR="00B332EA" w:rsidRPr="00B332EA" w:rsidRDefault="00B332EA" w:rsidP="00B332EA"/>
    <w:sectPr w:rsidR="00B332EA" w:rsidRPr="00B332EA" w:rsidSect="00776961">
      <w:pgSz w:w="11907" w:h="16840" w:code="9"/>
      <w:pgMar w:top="1701" w:right="1701" w:bottom="1701" w:left="2268" w:header="85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23E" w:rsidRDefault="0011423E" w:rsidP="00953663">
      <w:pPr>
        <w:spacing w:after="0" w:line="240" w:lineRule="auto"/>
      </w:pPr>
      <w:r>
        <w:separator/>
      </w:r>
    </w:p>
  </w:endnote>
  <w:endnote w:type="continuationSeparator" w:id="0">
    <w:p w:rsidR="0011423E" w:rsidRDefault="0011423E" w:rsidP="009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8238"/>
      <w:docPartObj>
        <w:docPartGallery w:val="Page Numbers (Bottom of Page)"/>
        <w:docPartUnique/>
      </w:docPartObj>
    </w:sdtPr>
    <w:sdtEndPr/>
    <w:sdtContent>
      <w:p w:rsidR="00D047BF" w:rsidRDefault="0011423E">
        <w:pPr>
          <w:pStyle w:val="Footer"/>
          <w:jc w:val="center"/>
        </w:pPr>
        <w:r>
          <w:fldChar w:fldCharType="begin"/>
        </w:r>
        <w:r>
          <w:instrText xml:space="preserve"> PAGE   \* MERGEFORMAT </w:instrText>
        </w:r>
        <w:r>
          <w:fldChar w:fldCharType="separate"/>
        </w:r>
        <w:r w:rsidR="00D807C5">
          <w:rPr>
            <w:noProof/>
          </w:rPr>
          <w:t>viii</w:t>
        </w:r>
        <w:r>
          <w:rPr>
            <w:noProof/>
          </w:rPr>
          <w:fldChar w:fldCharType="end"/>
        </w:r>
      </w:p>
    </w:sdtContent>
  </w:sdt>
  <w:p w:rsidR="00D047BF" w:rsidRDefault="00D047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2678"/>
      <w:docPartObj>
        <w:docPartGallery w:val="Page Numbers (Bottom of Page)"/>
        <w:docPartUnique/>
      </w:docPartObj>
    </w:sdtPr>
    <w:sdtEndPr/>
    <w:sdtContent>
      <w:p w:rsidR="00D047BF" w:rsidRDefault="0011423E">
        <w:pPr>
          <w:pStyle w:val="Footer"/>
          <w:jc w:val="center"/>
        </w:pPr>
        <w:r>
          <w:fldChar w:fldCharType="begin"/>
        </w:r>
        <w:r>
          <w:instrText xml:space="preserve"> PAGE   \* MERGEFORMAT </w:instrText>
        </w:r>
        <w:r>
          <w:fldChar w:fldCharType="separate"/>
        </w:r>
        <w:r w:rsidR="00A904DD">
          <w:rPr>
            <w:noProof/>
          </w:rPr>
          <w:t>x</w:t>
        </w:r>
        <w:r>
          <w:rPr>
            <w:noProof/>
          </w:rPr>
          <w:fldChar w:fldCharType="end"/>
        </w:r>
      </w:p>
    </w:sdtContent>
  </w:sdt>
  <w:p w:rsidR="00D047BF" w:rsidRDefault="00D047BF" w:rsidP="004A6A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23E" w:rsidRDefault="0011423E" w:rsidP="00953663">
      <w:pPr>
        <w:spacing w:after="0" w:line="240" w:lineRule="auto"/>
      </w:pPr>
      <w:r>
        <w:separator/>
      </w:r>
    </w:p>
  </w:footnote>
  <w:footnote w:type="continuationSeparator" w:id="0">
    <w:p w:rsidR="0011423E" w:rsidRDefault="0011423E" w:rsidP="00953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BF" w:rsidRDefault="00D047BF" w:rsidP="006E6CF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CA0"/>
    <w:multiLevelType w:val="multilevel"/>
    <w:tmpl w:val="470852BA"/>
    <w:lvl w:ilvl="0">
      <w:start w:val="1"/>
      <w:numFmt w:val="decimal"/>
      <w:lvlText w:val="%1."/>
      <w:lvlJc w:val="left"/>
      <w:pPr>
        <w:ind w:left="1080" w:hanging="360"/>
      </w:pPr>
      <w:rPr>
        <w:rFonts w:hint="default"/>
      </w:rPr>
    </w:lvl>
    <w:lvl w:ilvl="1">
      <w:start w:val="1"/>
      <w:numFmt w:val="decimal"/>
      <w:isLgl/>
      <w:lvlText w:val="%1.%2"/>
      <w:lvlJc w:val="left"/>
      <w:pPr>
        <w:ind w:left="144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1">
    <w:nsid w:val="043E72D7"/>
    <w:multiLevelType w:val="hybridMultilevel"/>
    <w:tmpl w:val="4BB82888"/>
    <w:lvl w:ilvl="0" w:tplc="A85A29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3">
    <w:nsid w:val="0BD51ECB"/>
    <w:multiLevelType w:val="hybridMultilevel"/>
    <w:tmpl w:val="7F1CD9C2"/>
    <w:lvl w:ilvl="0" w:tplc="622A3C94">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4">
    <w:nsid w:val="0D0A60DA"/>
    <w:multiLevelType w:val="hybridMultilevel"/>
    <w:tmpl w:val="35A682F8"/>
    <w:lvl w:ilvl="0" w:tplc="FFAAACAE">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79328FA"/>
    <w:multiLevelType w:val="hybridMultilevel"/>
    <w:tmpl w:val="5A1C5A46"/>
    <w:lvl w:ilvl="0" w:tplc="2E98EF9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B0B3C7B"/>
    <w:multiLevelType w:val="hybridMultilevel"/>
    <w:tmpl w:val="0A98DBDA"/>
    <w:lvl w:ilvl="0" w:tplc="5470B8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B444675"/>
    <w:multiLevelType w:val="hybridMultilevel"/>
    <w:tmpl w:val="23E093C4"/>
    <w:lvl w:ilvl="0" w:tplc="C7325D6A">
      <w:start w:val="1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B13AA"/>
    <w:multiLevelType w:val="hybridMultilevel"/>
    <w:tmpl w:val="685858BC"/>
    <w:lvl w:ilvl="0" w:tplc="3CA635D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4B15B13"/>
    <w:multiLevelType w:val="hybridMultilevel"/>
    <w:tmpl w:val="841E0C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C34E58"/>
    <w:multiLevelType w:val="hybridMultilevel"/>
    <w:tmpl w:val="7CE8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C813B4"/>
    <w:multiLevelType w:val="hybridMultilevel"/>
    <w:tmpl w:val="A54E46E4"/>
    <w:lvl w:ilvl="0" w:tplc="C16AB05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329661B0"/>
    <w:multiLevelType w:val="hybridMultilevel"/>
    <w:tmpl w:val="FFB6861C"/>
    <w:lvl w:ilvl="0" w:tplc="5CE2B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391D1A"/>
    <w:multiLevelType w:val="hybridMultilevel"/>
    <w:tmpl w:val="B2C6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020765"/>
    <w:multiLevelType w:val="hybridMultilevel"/>
    <w:tmpl w:val="43B03B0E"/>
    <w:lvl w:ilvl="0" w:tplc="84D44D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D4A018E"/>
    <w:multiLevelType w:val="hybridMultilevel"/>
    <w:tmpl w:val="ED940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E7348A"/>
    <w:multiLevelType w:val="hybridMultilevel"/>
    <w:tmpl w:val="CF8A6CBC"/>
    <w:lvl w:ilvl="0" w:tplc="E55A7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70499"/>
    <w:multiLevelType w:val="hybridMultilevel"/>
    <w:tmpl w:val="92F43262"/>
    <w:lvl w:ilvl="0" w:tplc="C69AB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6E53AB"/>
    <w:multiLevelType w:val="hybridMultilevel"/>
    <w:tmpl w:val="133C54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49A541A"/>
    <w:multiLevelType w:val="hybridMultilevel"/>
    <w:tmpl w:val="2D2E8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C63193"/>
    <w:multiLevelType w:val="hybridMultilevel"/>
    <w:tmpl w:val="4D52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AD5497"/>
    <w:multiLevelType w:val="hybridMultilevel"/>
    <w:tmpl w:val="C876E0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F9654D2"/>
    <w:multiLevelType w:val="hybridMultilevel"/>
    <w:tmpl w:val="CD523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3130E"/>
    <w:multiLevelType w:val="multilevel"/>
    <w:tmpl w:val="EF9CE9AE"/>
    <w:lvl w:ilvl="0">
      <w:start w:val="1"/>
      <w:numFmt w:val="upperLetter"/>
      <w:lvlText w:val="%1."/>
      <w:lvlJc w:val="left"/>
      <w:pPr>
        <w:ind w:left="1080" w:hanging="360"/>
      </w:pPr>
      <w:rPr>
        <w:rFonts w:ascii="Times New Roman" w:eastAsia="Calibr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66923615"/>
    <w:multiLevelType w:val="hybridMultilevel"/>
    <w:tmpl w:val="69F4159A"/>
    <w:lvl w:ilvl="0" w:tplc="CFA6A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5E3AD8"/>
    <w:multiLevelType w:val="hybridMultilevel"/>
    <w:tmpl w:val="6966CA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AD3EE2"/>
    <w:multiLevelType w:val="hybridMultilevel"/>
    <w:tmpl w:val="97E81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81611F"/>
    <w:multiLevelType w:val="hybridMultilevel"/>
    <w:tmpl w:val="F09E8A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3431C47"/>
    <w:multiLevelType w:val="hybridMultilevel"/>
    <w:tmpl w:val="F0AEFA60"/>
    <w:lvl w:ilvl="0" w:tplc="C8ECB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D2E12F4"/>
    <w:multiLevelType w:val="multilevel"/>
    <w:tmpl w:val="6B8A207A"/>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nsid w:val="7E665FF1"/>
    <w:multiLevelType w:val="hybridMultilevel"/>
    <w:tmpl w:val="8070E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30"/>
  </w:num>
  <w:num w:numId="4">
    <w:abstractNumId w:val="30"/>
  </w:num>
  <w:num w:numId="5">
    <w:abstractNumId w:val="30"/>
  </w:num>
  <w:num w:numId="6">
    <w:abstractNumId w:val="30"/>
  </w:num>
  <w:num w:numId="7">
    <w:abstractNumId w:val="30"/>
  </w:num>
  <w:num w:numId="8">
    <w:abstractNumId w:val="17"/>
  </w:num>
  <w:num w:numId="9">
    <w:abstractNumId w:val="7"/>
  </w:num>
  <w:num w:numId="10">
    <w:abstractNumId w:val="11"/>
  </w:num>
  <w:num w:numId="11">
    <w:abstractNumId w:val="20"/>
  </w:num>
  <w:num w:numId="12">
    <w:abstractNumId w:val="28"/>
  </w:num>
  <w:num w:numId="13">
    <w:abstractNumId w:val="3"/>
  </w:num>
  <w:num w:numId="14">
    <w:abstractNumId w:val="6"/>
  </w:num>
  <w:num w:numId="15">
    <w:abstractNumId w:val="10"/>
  </w:num>
  <w:num w:numId="16">
    <w:abstractNumId w:val="31"/>
  </w:num>
  <w:num w:numId="17">
    <w:abstractNumId w:val="23"/>
  </w:num>
  <w:num w:numId="18">
    <w:abstractNumId w:val="8"/>
  </w:num>
  <w:num w:numId="19">
    <w:abstractNumId w:val="15"/>
  </w:num>
  <w:num w:numId="20">
    <w:abstractNumId w:val="26"/>
  </w:num>
  <w:num w:numId="21">
    <w:abstractNumId w:val="29"/>
  </w:num>
  <w:num w:numId="22">
    <w:abstractNumId w:val="16"/>
  </w:num>
  <w:num w:numId="23">
    <w:abstractNumId w:val="12"/>
  </w:num>
  <w:num w:numId="24">
    <w:abstractNumId w:val="25"/>
  </w:num>
  <w:num w:numId="25">
    <w:abstractNumId w:val="27"/>
  </w:num>
  <w:num w:numId="26">
    <w:abstractNumId w:val="24"/>
  </w:num>
  <w:num w:numId="27">
    <w:abstractNumId w:val="0"/>
  </w:num>
  <w:num w:numId="28">
    <w:abstractNumId w:val="18"/>
  </w:num>
  <w:num w:numId="29">
    <w:abstractNumId w:val="5"/>
  </w:num>
  <w:num w:numId="30">
    <w:abstractNumId w:val="14"/>
  </w:num>
  <w:num w:numId="31">
    <w:abstractNumId w:val="4"/>
  </w:num>
  <w:num w:numId="32">
    <w:abstractNumId w:val="1"/>
  </w:num>
  <w:num w:numId="33">
    <w:abstractNumId w:val="13"/>
  </w:num>
  <w:num w:numId="34">
    <w:abstractNumId w:val="22"/>
  </w:num>
  <w:num w:numId="35">
    <w:abstractNumId w:val="19"/>
  </w:num>
  <w:num w:numId="36">
    <w:abstractNumId w:val="9"/>
  </w:num>
  <w:num w:numId="3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attachedTemplate r:id="rId1"/>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F45B7"/>
    <w:rsid w:val="00000CCA"/>
    <w:rsid w:val="00001E1D"/>
    <w:rsid w:val="00003847"/>
    <w:rsid w:val="00006DDE"/>
    <w:rsid w:val="000115A4"/>
    <w:rsid w:val="00011EAC"/>
    <w:rsid w:val="0001489F"/>
    <w:rsid w:val="00017BE1"/>
    <w:rsid w:val="000206D3"/>
    <w:rsid w:val="00021365"/>
    <w:rsid w:val="000236AF"/>
    <w:rsid w:val="00024C23"/>
    <w:rsid w:val="00024D3A"/>
    <w:rsid w:val="00030104"/>
    <w:rsid w:val="00030112"/>
    <w:rsid w:val="00031A3E"/>
    <w:rsid w:val="00031CA3"/>
    <w:rsid w:val="00032547"/>
    <w:rsid w:val="00033829"/>
    <w:rsid w:val="000342A2"/>
    <w:rsid w:val="000361C4"/>
    <w:rsid w:val="00043D2D"/>
    <w:rsid w:val="00044AF1"/>
    <w:rsid w:val="000454A1"/>
    <w:rsid w:val="000465C1"/>
    <w:rsid w:val="00046C2C"/>
    <w:rsid w:val="00052A3E"/>
    <w:rsid w:val="0005303E"/>
    <w:rsid w:val="00053041"/>
    <w:rsid w:val="00054D75"/>
    <w:rsid w:val="000558FB"/>
    <w:rsid w:val="00056C9F"/>
    <w:rsid w:val="00056F25"/>
    <w:rsid w:val="00057360"/>
    <w:rsid w:val="00057437"/>
    <w:rsid w:val="0006014F"/>
    <w:rsid w:val="00060B4C"/>
    <w:rsid w:val="00061B89"/>
    <w:rsid w:val="00062709"/>
    <w:rsid w:val="000643CA"/>
    <w:rsid w:val="00065E97"/>
    <w:rsid w:val="000679DE"/>
    <w:rsid w:val="00067D23"/>
    <w:rsid w:val="00071509"/>
    <w:rsid w:val="00072A65"/>
    <w:rsid w:val="00073048"/>
    <w:rsid w:val="0007490F"/>
    <w:rsid w:val="00075001"/>
    <w:rsid w:val="00075D71"/>
    <w:rsid w:val="000818DD"/>
    <w:rsid w:val="00081D84"/>
    <w:rsid w:val="00086C57"/>
    <w:rsid w:val="00087FE5"/>
    <w:rsid w:val="000952EE"/>
    <w:rsid w:val="0009733E"/>
    <w:rsid w:val="0009780B"/>
    <w:rsid w:val="000A31D5"/>
    <w:rsid w:val="000A36CA"/>
    <w:rsid w:val="000A3DCA"/>
    <w:rsid w:val="000A5BB4"/>
    <w:rsid w:val="000A70B4"/>
    <w:rsid w:val="000B04AF"/>
    <w:rsid w:val="000B2EE9"/>
    <w:rsid w:val="000B3446"/>
    <w:rsid w:val="000B4BD0"/>
    <w:rsid w:val="000B4FA5"/>
    <w:rsid w:val="000B5957"/>
    <w:rsid w:val="000C397B"/>
    <w:rsid w:val="000C4905"/>
    <w:rsid w:val="000C4A90"/>
    <w:rsid w:val="000C5ED6"/>
    <w:rsid w:val="000D15F1"/>
    <w:rsid w:val="000D3115"/>
    <w:rsid w:val="000D4AAC"/>
    <w:rsid w:val="000D57DA"/>
    <w:rsid w:val="000D7BFF"/>
    <w:rsid w:val="000E5D03"/>
    <w:rsid w:val="000E6444"/>
    <w:rsid w:val="000E7925"/>
    <w:rsid w:val="000F29C1"/>
    <w:rsid w:val="000F2F8A"/>
    <w:rsid w:val="000F3F31"/>
    <w:rsid w:val="000F77F6"/>
    <w:rsid w:val="00102706"/>
    <w:rsid w:val="00102B83"/>
    <w:rsid w:val="00104650"/>
    <w:rsid w:val="00104A8E"/>
    <w:rsid w:val="0010530C"/>
    <w:rsid w:val="00106FBB"/>
    <w:rsid w:val="001106E5"/>
    <w:rsid w:val="00112E16"/>
    <w:rsid w:val="0011423E"/>
    <w:rsid w:val="00117B68"/>
    <w:rsid w:val="00117DF3"/>
    <w:rsid w:val="00122BD9"/>
    <w:rsid w:val="00122E74"/>
    <w:rsid w:val="00124DBD"/>
    <w:rsid w:val="001278D3"/>
    <w:rsid w:val="00130884"/>
    <w:rsid w:val="00131857"/>
    <w:rsid w:val="00133932"/>
    <w:rsid w:val="00134B03"/>
    <w:rsid w:val="001353FB"/>
    <w:rsid w:val="001356E7"/>
    <w:rsid w:val="0014368A"/>
    <w:rsid w:val="00143E18"/>
    <w:rsid w:val="00151A48"/>
    <w:rsid w:val="00152084"/>
    <w:rsid w:val="00153369"/>
    <w:rsid w:val="00153DFD"/>
    <w:rsid w:val="00155994"/>
    <w:rsid w:val="00156B6C"/>
    <w:rsid w:val="0015775B"/>
    <w:rsid w:val="00157B1D"/>
    <w:rsid w:val="00160253"/>
    <w:rsid w:val="001602F3"/>
    <w:rsid w:val="00160B02"/>
    <w:rsid w:val="001616BB"/>
    <w:rsid w:val="00163394"/>
    <w:rsid w:val="00163B55"/>
    <w:rsid w:val="001648B8"/>
    <w:rsid w:val="00165661"/>
    <w:rsid w:val="001662E6"/>
    <w:rsid w:val="00166E65"/>
    <w:rsid w:val="00170168"/>
    <w:rsid w:val="00172E46"/>
    <w:rsid w:val="0017577C"/>
    <w:rsid w:val="0017604C"/>
    <w:rsid w:val="00177DDA"/>
    <w:rsid w:val="001802AA"/>
    <w:rsid w:val="0018129C"/>
    <w:rsid w:val="00181B2B"/>
    <w:rsid w:val="00185D85"/>
    <w:rsid w:val="00187634"/>
    <w:rsid w:val="001903E8"/>
    <w:rsid w:val="00191CE7"/>
    <w:rsid w:val="0019334E"/>
    <w:rsid w:val="00193A52"/>
    <w:rsid w:val="001948D8"/>
    <w:rsid w:val="001956D8"/>
    <w:rsid w:val="00196502"/>
    <w:rsid w:val="001A3132"/>
    <w:rsid w:val="001A3B36"/>
    <w:rsid w:val="001A5CF6"/>
    <w:rsid w:val="001A652D"/>
    <w:rsid w:val="001B1FB1"/>
    <w:rsid w:val="001B2CEB"/>
    <w:rsid w:val="001B545A"/>
    <w:rsid w:val="001C00F5"/>
    <w:rsid w:val="001C0B5E"/>
    <w:rsid w:val="001C10FB"/>
    <w:rsid w:val="001C1371"/>
    <w:rsid w:val="001C1497"/>
    <w:rsid w:val="001C1602"/>
    <w:rsid w:val="001C27E8"/>
    <w:rsid w:val="001C6F7F"/>
    <w:rsid w:val="001C702B"/>
    <w:rsid w:val="001C75F1"/>
    <w:rsid w:val="001D12C5"/>
    <w:rsid w:val="001D1F47"/>
    <w:rsid w:val="001D439B"/>
    <w:rsid w:val="001D511C"/>
    <w:rsid w:val="001E0510"/>
    <w:rsid w:val="001E17D5"/>
    <w:rsid w:val="001E1B2C"/>
    <w:rsid w:val="001E1F9D"/>
    <w:rsid w:val="001E2922"/>
    <w:rsid w:val="001E3EC7"/>
    <w:rsid w:val="001E4ED5"/>
    <w:rsid w:val="001F07BD"/>
    <w:rsid w:val="001F0AFD"/>
    <w:rsid w:val="001F109E"/>
    <w:rsid w:val="001F306D"/>
    <w:rsid w:val="001F44FB"/>
    <w:rsid w:val="001F45CC"/>
    <w:rsid w:val="001F54F8"/>
    <w:rsid w:val="001F5934"/>
    <w:rsid w:val="0020048C"/>
    <w:rsid w:val="00200E02"/>
    <w:rsid w:val="00201D5F"/>
    <w:rsid w:val="00203AB8"/>
    <w:rsid w:val="00205792"/>
    <w:rsid w:val="00206C01"/>
    <w:rsid w:val="00206FE2"/>
    <w:rsid w:val="00210382"/>
    <w:rsid w:val="002133C6"/>
    <w:rsid w:val="00216999"/>
    <w:rsid w:val="00223682"/>
    <w:rsid w:val="00225299"/>
    <w:rsid w:val="00225F83"/>
    <w:rsid w:val="00227C44"/>
    <w:rsid w:val="00230426"/>
    <w:rsid w:val="002317B0"/>
    <w:rsid w:val="00232459"/>
    <w:rsid w:val="00232DC2"/>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0A19"/>
    <w:rsid w:val="00271265"/>
    <w:rsid w:val="00272AFF"/>
    <w:rsid w:val="00275BB1"/>
    <w:rsid w:val="00277CAE"/>
    <w:rsid w:val="00277D72"/>
    <w:rsid w:val="00281388"/>
    <w:rsid w:val="00282450"/>
    <w:rsid w:val="002825ED"/>
    <w:rsid w:val="00282EEE"/>
    <w:rsid w:val="002846EB"/>
    <w:rsid w:val="0028611F"/>
    <w:rsid w:val="002864D3"/>
    <w:rsid w:val="002908DF"/>
    <w:rsid w:val="00292856"/>
    <w:rsid w:val="00293F3B"/>
    <w:rsid w:val="00295875"/>
    <w:rsid w:val="00295929"/>
    <w:rsid w:val="002959CC"/>
    <w:rsid w:val="00296936"/>
    <w:rsid w:val="002977D2"/>
    <w:rsid w:val="002A0FC9"/>
    <w:rsid w:val="002A22C0"/>
    <w:rsid w:val="002A2456"/>
    <w:rsid w:val="002A250C"/>
    <w:rsid w:val="002A4F5B"/>
    <w:rsid w:val="002B178D"/>
    <w:rsid w:val="002B3950"/>
    <w:rsid w:val="002B487F"/>
    <w:rsid w:val="002B6208"/>
    <w:rsid w:val="002B7989"/>
    <w:rsid w:val="002B7D91"/>
    <w:rsid w:val="002C15D0"/>
    <w:rsid w:val="002C4008"/>
    <w:rsid w:val="002D04CC"/>
    <w:rsid w:val="002D0963"/>
    <w:rsid w:val="002D125D"/>
    <w:rsid w:val="002D18FD"/>
    <w:rsid w:val="002D2F31"/>
    <w:rsid w:val="002D452F"/>
    <w:rsid w:val="002D5D1B"/>
    <w:rsid w:val="002E5155"/>
    <w:rsid w:val="002E5EA4"/>
    <w:rsid w:val="002E79C7"/>
    <w:rsid w:val="002F0044"/>
    <w:rsid w:val="002F067B"/>
    <w:rsid w:val="002F2BDB"/>
    <w:rsid w:val="002F39E3"/>
    <w:rsid w:val="002F3C4B"/>
    <w:rsid w:val="002F3D16"/>
    <w:rsid w:val="002F47A5"/>
    <w:rsid w:val="002F6232"/>
    <w:rsid w:val="002F771B"/>
    <w:rsid w:val="00300395"/>
    <w:rsid w:val="00301BDC"/>
    <w:rsid w:val="003028C4"/>
    <w:rsid w:val="00302D42"/>
    <w:rsid w:val="00303B31"/>
    <w:rsid w:val="003047CC"/>
    <w:rsid w:val="00305564"/>
    <w:rsid w:val="00306993"/>
    <w:rsid w:val="003077C9"/>
    <w:rsid w:val="0031032A"/>
    <w:rsid w:val="0031103B"/>
    <w:rsid w:val="00311DA6"/>
    <w:rsid w:val="00312FB3"/>
    <w:rsid w:val="003132C0"/>
    <w:rsid w:val="0031573B"/>
    <w:rsid w:val="00317267"/>
    <w:rsid w:val="0032012A"/>
    <w:rsid w:val="00320C02"/>
    <w:rsid w:val="0032244E"/>
    <w:rsid w:val="003226C7"/>
    <w:rsid w:val="00323F3A"/>
    <w:rsid w:val="00326AB8"/>
    <w:rsid w:val="00327708"/>
    <w:rsid w:val="003279BF"/>
    <w:rsid w:val="0033177D"/>
    <w:rsid w:val="00331C63"/>
    <w:rsid w:val="003324D0"/>
    <w:rsid w:val="00334BBF"/>
    <w:rsid w:val="00335B18"/>
    <w:rsid w:val="00337519"/>
    <w:rsid w:val="00337781"/>
    <w:rsid w:val="0034016F"/>
    <w:rsid w:val="0034081A"/>
    <w:rsid w:val="00342204"/>
    <w:rsid w:val="00346BC3"/>
    <w:rsid w:val="00350051"/>
    <w:rsid w:val="00350D75"/>
    <w:rsid w:val="003528AD"/>
    <w:rsid w:val="00353067"/>
    <w:rsid w:val="003551DA"/>
    <w:rsid w:val="00355FEF"/>
    <w:rsid w:val="00357C37"/>
    <w:rsid w:val="003633E4"/>
    <w:rsid w:val="00364233"/>
    <w:rsid w:val="00364CA9"/>
    <w:rsid w:val="003672CE"/>
    <w:rsid w:val="003677DB"/>
    <w:rsid w:val="00370CFB"/>
    <w:rsid w:val="0037316B"/>
    <w:rsid w:val="003731AF"/>
    <w:rsid w:val="00373B49"/>
    <w:rsid w:val="00374456"/>
    <w:rsid w:val="00376377"/>
    <w:rsid w:val="003763F9"/>
    <w:rsid w:val="0037783C"/>
    <w:rsid w:val="003811C0"/>
    <w:rsid w:val="00382AE5"/>
    <w:rsid w:val="003857C5"/>
    <w:rsid w:val="003905E8"/>
    <w:rsid w:val="003915AB"/>
    <w:rsid w:val="0039722E"/>
    <w:rsid w:val="0039768B"/>
    <w:rsid w:val="003A0976"/>
    <w:rsid w:val="003A49C2"/>
    <w:rsid w:val="003A4DA8"/>
    <w:rsid w:val="003A534C"/>
    <w:rsid w:val="003A54A2"/>
    <w:rsid w:val="003A62D8"/>
    <w:rsid w:val="003A7A90"/>
    <w:rsid w:val="003B2A78"/>
    <w:rsid w:val="003B35EA"/>
    <w:rsid w:val="003B3731"/>
    <w:rsid w:val="003B5A31"/>
    <w:rsid w:val="003B612A"/>
    <w:rsid w:val="003B7274"/>
    <w:rsid w:val="003C1C9F"/>
    <w:rsid w:val="003C3CF2"/>
    <w:rsid w:val="003C411D"/>
    <w:rsid w:val="003C6AB8"/>
    <w:rsid w:val="003C7E5F"/>
    <w:rsid w:val="003D0B04"/>
    <w:rsid w:val="003D1F2C"/>
    <w:rsid w:val="003D22E7"/>
    <w:rsid w:val="003D289A"/>
    <w:rsid w:val="003D2A7A"/>
    <w:rsid w:val="003D3B6E"/>
    <w:rsid w:val="003D40C5"/>
    <w:rsid w:val="003D5887"/>
    <w:rsid w:val="003D77F5"/>
    <w:rsid w:val="003E32AD"/>
    <w:rsid w:val="003E52A1"/>
    <w:rsid w:val="003E7338"/>
    <w:rsid w:val="003F084C"/>
    <w:rsid w:val="003F3DFD"/>
    <w:rsid w:val="003F5ACE"/>
    <w:rsid w:val="003F6BCA"/>
    <w:rsid w:val="003F79C4"/>
    <w:rsid w:val="003F7C1F"/>
    <w:rsid w:val="003F7D04"/>
    <w:rsid w:val="004007B4"/>
    <w:rsid w:val="00400E68"/>
    <w:rsid w:val="004108CF"/>
    <w:rsid w:val="00411D3D"/>
    <w:rsid w:val="0041735C"/>
    <w:rsid w:val="00420776"/>
    <w:rsid w:val="00420958"/>
    <w:rsid w:val="00420C6C"/>
    <w:rsid w:val="004214A2"/>
    <w:rsid w:val="00422883"/>
    <w:rsid w:val="0042400B"/>
    <w:rsid w:val="00424ADE"/>
    <w:rsid w:val="00424D25"/>
    <w:rsid w:val="004272FE"/>
    <w:rsid w:val="004308B5"/>
    <w:rsid w:val="00430E7B"/>
    <w:rsid w:val="004319DE"/>
    <w:rsid w:val="00432C28"/>
    <w:rsid w:val="00433886"/>
    <w:rsid w:val="0043434D"/>
    <w:rsid w:val="00437945"/>
    <w:rsid w:val="0043797E"/>
    <w:rsid w:val="00442CE4"/>
    <w:rsid w:val="00443066"/>
    <w:rsid w:val="00443ADB"/>
    <w:rsid w:val="00443D1D"/>
    <w:rsid w:val="0044491F"/>
    <w:rsid w:val="00444B3D"/>
    <w:rsid w:val="004460DD"/>
    <w:rsid w:val="00446979"/>
    <w:rsid w:val="004501F7"/>
    <w:rsid w:val="00451C8C"/>
    <w:rsid w:val="00454723"/>
    <w:rsid w:val="00454A22"/>
    <w:rsid w:val="00454E21"/>
    <w:rsid w:val="00455323"/>
    <w:rsid w:val="00455A9B"/>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1E4"/>
    <w:rsid w:val="00485BD7"/>
    <w:rsid w:val="0048619E"/>
    <w:rsid w:val="00486229"/>
    <w:rsid w:val="00486CE1"/>
    <w:rsid w:val="00486F0C"/>
    <w:rsid w:val="00487FD6"/>
    <w:rsid w:val="00490087"/>
    <w:rsid w:val="0049046E"/>
    <w:rsid w:val="00492C73"/>
    <w:rsid w:val="00493023"/>
    <w:rsid w:val="004940BC"/>
    <w:rsid w:val="004950E9"/>
    <w:rsid w:val="00497616"/>
    <w:rsid w:val="00497C34"/>
    <w:rsid w:val="00497F62"/>
    <w:rsid w:val="004A1ACC"/>
    <w:rsid w:val="004A34E1"/>
    <w:rsid w:val="004A3A61"/>
    <w:rsid w:val="004A5AE6"/>
    <w:rsid w:val="004A6AC5"/>
    <w:rsid w:val="004B0998"/>
    <w:rsid w:val="004B0A23"/>
    <w:rsid w:val="004B18D3"/>
    <w:rsid w:val="004B1D36"/>
    <w:rsid w:val="004B31BC"/>
    <w:rsid w:val="004B49E6"/>
    <w:rsid w:val="004B72AB"/>
    <w:rsid w:val="004C0C6C"/>
    <w:rsid w:val="004C2389"/>
    <w:rsid w:val="004C2411"/>
    <w:rsid w:val="004C5FDB"/>
    <w:rsid w:val="004D1672"/>
    <w:rsid w:val="004D1859"/>
    <w:rsid w:val="004D335F"/>
    <w:rsid w:val="004D6329"/>
    <w:rsid w:val="004D75A1"/>
    <w:rsid w:val="004E06A8"/>
    <w:rsid w:val="004E11B9"/>
    <w:rsid w:val="004E247B"/>
    <w:rsid w:val="004E61DD"/>
    <w:rsid w:val="004E745D"/>
    <w:rsid w:val="004F0C33"/>
    <w:rsid w:val="004F1E69"/>
    <w:rsid w:val="004F3321"/>
    <w:rsid w:val="004F3956"/>
    <w:rsid w:val="004F7BBC"/>
    <w:rsid w:val="00500AA3"/>
    <w:rsid w:val="005015BF"/>
    <w:rsid w:val="0050486C"/>
    <w:rsid w:val="00505196"/>
    <w:rsid w:val="00506461"/>
    <w:rsid w:val="00506B85"/>
    <w:rsid w:val="005109C2"/>
    <w:rsid w:val="00510CD8"/>
    <w:rsid w:val="0051132E"/>
    <w:rsid w:val="005151E1"/>
    <w:rsid w:val="00516BFB"/>
    <w:rsid w:val="005170F4"/>
    <w:rsid w:val="005207C6"/>
    <w:rsid w:val="00521778"/>
    <w:rsid w:val="0052218F"/>
    <w:rsid w:val="005249E0"/>
    <w:rsid w:val="005306C2"/>
    <w:rsid w:val="00532585"/>
    <w:rsid w:val="0053361D"/>
    <w:rsid w:val="00541823"/>
    <w:rsid w:val="00542722"/>
    <w:rsid w:val="00544402"/>
    <w:rsid w:val="00544A48"/>
    <w:rsid w:val="0054684F"/>
    <w:rsid w:val="00547AC7"/>
    <w:rsid w:val="00551167"/>
    <w:rsid w:val="00551517"/>
    <w:rsid w:val="005528CA"/>
    <w:rsid w:val="005538EF"/>
    <w:rsid w:val="005542AD"/>
    <w:rsid w:val="00554E3C"/>
    <w:rsid w:val="00555C5F"/>
    <w:rsid w:val="00557412"/>
    <w:rsid w:val="005618B3"/>
    <w:rsid w:val="005624E4"/>
    <w:rsid w:val="0056274F"/>
    <w:rsid w:val="00563143"/>
    <w:rsid w:val="00563DE6"/>
    <w:rsid w:val="00565DBA"/>
    <w:rsid w:val="00566A67"/>
    <w:rsid w:val="00566EBB"/>
    <w:rsid w:val="00567A24"/>
    <w:rsid w:val="0057076D"/>
    <w:rsid w:val="005715A9"/>
    <w:rsid w:val="00573783"/>
    <w:rsid w:val="00574041"/>
    <w:rsid w:val="0057425D"/>
    <w:rsid w:val="0057464A"/>
    <w:rsid w:val="00575762"/>
    <w:rsid w:val="00576C3E"/>
    <w:rsid w:val="0057753B"/>
    <w:rsid w:val="005776A2"/>
    <w:rsid w:val="005779B4"/>
    <w:rsid w:val="00583795"/>
    <w:rsid w:val="00586371"/>
    <w:rsid w:val="00586953"/>
    <w:rsid w:val="005871CB"/>
    <w:rsid w:val="0058734D"/>
    <w:rsid w:val="00591139"/>
    <w:rsid w:val="005919F4"/>
    <w:rsid w:val="00597C97"/>
    <w:rsid w:val="005A1083"/>
    <w:rsid w:val="005A29BF"/>
    <w:rsid w:val="005A3E25"/>
    <w:rsid w:val="005A44CF"/>
    <w:rsid w:val="005A4EC9"/>
    <w:rsid w:val="005A706C"/>
    <w:rsid w:val="005A74D5"/>
    <w:rsid w:val="005A7D26"/>
    <w:rsid w:val="005B1270"/>
    <w:rsid w:val="005B13A5"/>
    <w:rsid w:val="005B3377"/>
    <w:rsid w:val="005B4489"/>
    <w:rsid w:val="005B48A9"/>
    <w:rsid w:val="005C002C"/>
    <w:rsid w:val="005C0214"/>
    <w:rsid w:val="005C06C6"/>
    <w:rsid w:val="005C3E8E"/>
    <w:rsid w:val="005C6421"/>
    <w:rsid w:val="005D1988"/>
    <w:rsid w:val="005D1A6A"/>
    <w:rsid w:val="005D21DA"/>
    <w:rsid w:val="005D2F64"/>
    <w:rsid w:val="005D3BB3"/>
    <w:rsid w:val="005D46EA"/>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4F71"/>
    <w:rsid w:val="005F5DD5"/>
    <w:rsid w:val="005F68AB"/>
    <w:rsid w:val="005F7E67"/>
    <w:rsid w:val="00605307"/>
    <w:rsid w:val="00606AB3"/>
    <w:rsid w:val="00607728"/>
    <w:rsid w:val="00612530"/>
    <w:rsid w:val="0061680E"/>
    <w:rsid w:val="00616D70"/>
    <w:rsid w:val="00616FDE"/>
    <w:rsid w:val="006200DF"/>
    <w:rsid w:val="00622670"/>
    <w:rsid w:val="00623496"/>
    <w:rsid w:val="00623628"/>
    <w:rsid w:val="006250EC"/>
    <w:rsid w:val="00625954"/>
    <w:rsid w:val="00625A0C"/>
    <w:rsid w:val="0062796A"/>
    <w:rsid w:val="0063136C"/>
    <w:rsid w:val="00634971"/>
    <w:rsid w:val="00635FEF"/>
    <w:rsid w:val="00637833"/>
    <w:rsid w:val="00640163"/>
    <w:rsid w:val="00640DF5"/>
    <w:rsid w:val="006444F2"/>
    <w:rsid w:val="006472C5"/>
    <w:rsid w:val="0065033F"/>
    <w:rsid w:val="00652895"/>
    <w:rsid w:val="00652ED2"/>
    <w:rsid w:val="00654A6F"/>
    <w:rsid w:val="00656E90"/>
    <w:rsid w:val="00660C1F"/>
    <w:rsid w:val="00661B3E"/>
    <w:rsid w:val="0066367D"/>
    <w:rsid w:val="006638E6"/>
    <w:rsid w:val="0066460F"/>
    <w:rsid w:val="0066589C"/>
    <w:rsid w:val="0066757D"/>
    <w:rsid w:val="00667857"/>
    <w:rsid w:val="0067069D"/>
    <w:rsid w:val="00671C86"/>
    <w:rsid w:val="00672EDA"/>
    <w:rsid w:val="00673FC0"/>
    <w:rsid w:val="00674811"/>
    <w:rsid w:val="00675444"/>
    <w:rsid w:val="00675913"/>
    <w:rsid w:val="00675B2D"/>
    <w:rsid w:val="006760AF"/>
    <w:rsid w:val="0067634F"/>
    <w:rsid w:val="0067799B"/>
    <w:rsid w:val="006822AA"/>
    <w:rsid w:val="00683D1D"/>
    <w:rsid w:val="006848D6"/>
    <w:rsid w:val="00690739"/>
    <w:rsid w:val="00690D7D"/>
    <w:rsid w:val="00691EF0"/>
    <w:rsid w:val="00692A01"/>
    <w:rsid w:val="00692CBC"/>
    <w:rsid w:val="00692E38"/>
    <w:rsid w:val="00694047"/>
    <w:rsid w:val="006954A7"/>
    <w:rsid w:val="00696A56"/>
    <w:rsid w:val="006A014D"/>
    <w:rsid w:val="006A054D"/>
    <w:rsid w:val="006A104D"/>
    <w:rsid w:val="006A3491"/>
    <w:rsid w:val="006A3E3A"/>
    <w:rsid w:val="006A6E57"/>
    <w:rsid w:val="006A7BA4"/>
    <w:rsid w:val="006B18EF"/>
    <w:rsid w:val="006B3F83"/>
    <w:rsid w:val="006B6479"/>
    <w:rsid w:val="006B78BB"/>
    <w:rsid w:val="006B7A49"/>
    <w:rsid w:val="006C238C"/>
    <w:rsid w:val="006C27DD"/>
    <w:rsid w:val="006C448C"/>
    <w:rsid w:val="006C5145"/>
    <w:rsid w:val="006C72E3"/>
    <w:rsid w:val="006C7726"/>
    <w:rsid w:val="006C7F0D"/>
    <w:rsid w:val="006D0A62"/>
    <w:rsid w:val="006D252F"/>
    <w:rsid w:val="006D2CB9"/>
    <w:rsid w:val="006D49ED"/>
    <w:rsid w:val="006D6447"/>
    <w:rsid w:val="006D6939"/>
    <w:rsid w:val="006E20B3"/>
    <w:rsid w:val="006E2123"/>
    <w:rsid w:val="006E29BA"/>
    <w:rsid w:val="006E3025"/>
    <w:rsid w:val="006E372C"/>
    <w:rsid w:val="006E6409"/>
    <w:rsid w:val="006E6CFC"/>
    <w:rsid w:val="006F0F15"/>
    <w:rsid w:val="006F689B"/>
    <w:rsid w:val="006F6D59"/>
    <w:rsid w:val="006F7054"/>
    <w:rsid w:val="006F7392"/>
    <w:rsid w:val="0070029C"/>
    <w:rsid w:val="0070126B"/>
    <w:rsid w:val="00704F2B"/>
    <w:rsid w:val="00705621"/>
    <w:rsid w:val="00706BF9"/>
    <w:rsid w:val="00706D54"/>
    <w:rsid w:val="00707E5A"/>
    <w:rsid w:val="00710437"/>
    <w:rsid w:val="00710F5B"/>
    <w:rsid w:val="00713C5A"/>
    <w:rsid w:val="00715742"/>
    <w:rsid w:val="00715FD6"/>
    <w:rsid w:val="00717C2E"/>
    <w:rsid w:val="007207F8"/>
    <w:rsid w:val="00722395"/>
    <w:rsid w:val="00722E0B"/>
    <w:rsid w:val="00724CB1"/>
    <w:rsid w:val="00725647"/>
    <w:rsid w:val="0073025F"/>
    <w:rsid w:val="00730DE6"/>
    <w:rsid w:val="00730E55"/>
    <w:rsid w:val="00730EF9"/>
    <w:rsid w:val="00736EE4"/>
    <w:rsid w:val="00737457"/>
    <w:rsid w:val="0073787D"/>
    <w:rsid w:val="00740284"/>
    <w:rsid w:val="00741871"/>
    <w:rsid w:val="0075153B"/>
    <w:rsid w:val="007519F5"/>
    <w:rsid w:val="007523E1"/>
    <w:rsid w:val="007628EE"/>
    <w:rsid w:val="0076299F"/>
    <w:rsid w:val="00764CB0"/>
    <w:rsid w:val="00765436"/>
    <w:rsid w:val="00772FEC"/>
    <w:rsid w:val="00773221"/>
    <w:rsid w:val="00774498"/>
    <w:rsid w:val="0077556C"/>
    <w:rsid w:val="0077647C"/>
    <w:rsid w:val="007765BE"/>
    <w:rsid w:val="00776961"/>
    <w:rsid w:val="007772AA"/>
    <w:rsid w:val="00781089"/>
    <w:rsid w:val="00781397"/>
    <w:rsid w:val="007821AE"/>
    <w:rsid w:val="007828C1"/>
    <w:rsid w:val="00782ACA"/>
    <w:rsid w:val="00785032"/>
    <w:rsid w:val="0079250D"/>
    <w:rsid w:val="007937BC"/>
    <w:rsid w:val="007939CB"/>
    <w:rsid w:val="00794BE8"/>
    <w:rsid w:val="00796110"/>
    <w:rsid w:val="007961F6"/>
    <w:rsid w:val="007A12D3"/>
    <w:rsid w:val="007A39D6"/>
    <w:rsid w:val="007A4074"/>
    <w:rsid w:val="007A522C"/>
    <w:rsid w:val="007A6A24"/>
    <w:rsid w:val="007A79BF"/>
    <w:rsid w:val="007B170B"/>
    <w:rsid w:val="007B2C32"/>
    <w:rsid w:val="007B5393"/>
    <w:rsid w:val="007B7C19"/>
    <w:rsid w:val="007C0EFF"/>
    <w:rsid w:val="007C0FE5"/>
    <w:rsid w:val="007C3A98"/>
    <w:rsid w:val="007C72F8"/>
    <w:rsid w:val="007C7937"/>
    <w:rsid w:val="007D1BE3"/>
    <w:rsid w:val="007D2D43"/>
    <w:rsid w:val="007D3D41"/>
    <w:rsid w:val="007D3E59"/>
    <w:rsid w:val="007D42DC"/>
    <w:rsid w:val="007D46F3"/>
    <w:rsid w:val="007D4949"/>
    <w:rsid w:val="007D5D23"/>
    <w:rsid w:val="007E4B3A"/>
    <w:rsid w:val="007E63EB"/>
    <w:rsid w:val="007E6F75"/>
    <w:rsid w:val="007F0A72"/>
    <w:rsid w:val="007F14C4"/>
    <w:rsid w:val="007F19BC"/>
    <w:rsid w:val="007F3C4B"/>
    <w:rsid w:val="007F79C9"/>
    <w:rsid w:val="00803B9D"/>
    <w:rsid w:val="00803D5F"/>
    <w:rsid w:val="00804D1A"/>
    <w:rsid w:val="00805F0F"/>
    <w:rsid w:val="00810787"/>
    <w:rsid w:val="00810FA4"/>
    <w:rsid w:val="00812069"/>
    <w:rsid w:val="00814FBA"/>
    <w:rsid w:val="00816862"/>
    <w:rsid w:val="00817DAC"/>
    <w:rsid w:val="008209F7"/>
    <w:rsid w:val="00822B32"/>
    <w:rsid w:val="00826508"/>
    <w:rsid w:val="00831E68"/>
    <w:rsid w:val="00833D19"/>
    <w:rsid w:val="008354A9"/>
    <w:rsid w:val="0083589D"/>
    <w:rsid w:val="00841EF3"/>
    <w:rsid w:val="00841FF0"/>
    <w:rsid w:val="00843E80"/>
    <w:rsid w:val="00845283"/>
    <w:rsid w:val="0084550A"/>
    <w:rsid w:val="008457C0"/>
    <w:rsid w:val="00846F77"/>
    <w:rsid w:val="00847653"/>
    <w:rsid w:val="00854CB0"/>
    <w:rsid w:val="00856C05"/>
    <w:rsid w:val="00857B2F"/>
    <w:rsid w:val="0086043F"/>
    <w:rsid w:val="00860780"/>
    <w:rsid w:val="008632B8"/>
    <w:rsid w:val="00864A30"/>
    <w:rsid w:val="00864E5D"/>
    <w:rsid w:val="00864EE0"/>
    <w:rsid w:val="0086546D"/>
    <w:rsid w:val="008657B9"/>
    <w:rsid w:val="00865B94"/>
    <w:rsid w:val="00866F3D"/>
    <w:rsid w:val="0086732E"/>
    <w:rsid w:val="008674AA"/>
    <w:rsid w:val="00872612"/>
    <w:rsid w:val="00872966"/>
    <w:rsid w:val="00876759"/>
    <w:rsid w:val="00877610"/>
    <w:rsid w:val="00877E7A"/>
    <w:rsid w:val="00881BBA"/>
    <w:rsid w:val="008830AB"/>
    <w:rsid w:val="0088467F"/>
    <w:rsid w:val="00891674"/>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5ED4"/>
    <w:rsid w:val="008C7073"/>
    <w:rsid w:val="008D0828"/>
    <w:rsid w:val="008D0BFE"/>
    <w:rsid w:val="008D14B1"/>
    <w:rsid w:val="008D17DF"/>
    <w:rsid w:val="008D45AC"/>
    <w:rsid w:val="008D63B9"/>
    <w:rsid w:val="008E3BA2"/>
    <w:rsid w:val="008E3FFA"/>
    <w:rsid w:val="008E59BF"/>
    <w:rsid w:val="008F0FF1"/>
    <w:rsid w:val="008F0FF7"/>
    <w:rsid w:val="008F3618"/>
    <w:rsid w:val="008F398A"/>
    <w:rsid w:val="008F705E"/>
    <w:rsid w:val="0090026B"/>
    <w:rsid w:val="00902C77"/>
    <w:rsid w:val="00902D25"/>
    <w:rsid w:val="00903A31"/>
    <w:rsid w:val="00906A5D"/>
    <w:rsid w:val="00907BF6"/>
    <w:rsid w:val="00907E43"/>
    <w:rsid w:val="0091051A"/>
    <w:rsid w:val="009107EE"/>
    <w:rsid w:val="00913360"/>
    <w:rsid w:val="00914101"/>
    <w:rsid w:val="0091539B"/>
    <w:rsid w:val="009153D4"/>
    <w:rsid w:val="009210A5"/>
    <w:rsid w:val="0092150D"/>
    <w:rsid w:val="009220EE"/>
    <w:rsid w:val="0092226C"/>
    <w:rsid w:val="00924539"/>
    <w:rsid w:val="00925FFB"/>
    <w:rsid w:val="00931C66"/>
    <w:rsid w:val="0093380B"/>
    <w:rsid w:val="00933F6B"/>
    <w:rsid w:val="00936584"/>
    <w:rsid w:val="00936BFD"/>
    <w:rsid w:val="009375AA"/>
    <w:rsid w:val="00937B3A"/>
    <w:rsid w:val="009411C7"/>
    <w:rsid w:val="0094131B"/>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72B7D"/>
    <w:rsid w:val="00974B01"/>
    <w:rsid w:val="00981406"/>
    <w:rsid w:val="00983159"/>
    <w:rsid w:val="0098423F"/>
    <w:rsid w:val="00986626"/>
    <w:rsid w:val="009866A2"/>
    <w:rsid w:val="009871DC"/>
    <w:rsid w:val="00990658"/>
    <w:rsid w:val="00990C8E"/>
    <w:rsid w:val="0099238B"/>
    <w:rsid w:val="00994DE6"/>
    <w:rsid w:val="00995997"/>
    <w:rsid w:val="00995B1B"/>
    <w:rsid w:val="009A05FB"/>
    <w:rsid w:val="009A1208"/>
    <w:rsid w:val="009A20D9"/>
    <w:rsid w:val="009A21AC"/>
    <w:rsid w:val="009A38AA"/>
    <w:rsid w:val="009A3C53"/>
    <w:rsid w:val="009A3CF9"/>
    <w:rsid w:val="009A42E1"/>
    <w:rsid w:val="009A4CF4"/>
    <w:rsid w:val="009B2203"/>
    <w:rsid w:val="009B2F5D"/>
    <w:rsid w:val="009B4804"/>
    <w:rsid w:val="009B5D8A"/>
    <w:rsid w:val="009B6279"/>
    <w:rsid w:val="009B77C6"/>
    <w:rsid w:val="009B7A92"/>
    <w:rsid w:val="009B7F94"/>
    <w:rsid w:val="009C072E"/>
    <w:rsid w:val="009C0EB0"/>
    <w:rsid w:val="009C469E"/>
    <w:rsid w:val="009C4B08"/>
    <w:rsid w:val="009C5AD2"/>
    <w:rsid w:val="009D0006"/>
    <w:rsid w:val="009D39D8"/>
    <w:rsid w:val="009D4BB1"/>
    <w:rsid w:val="009D59EB"/>
    <w:rsid w:val="009D6F50"/>
    <w:rsid w:val="009D73B9"/>
    <w:rsid w:val="009E302C"/>
    <w:rsid w:val="009E35F0"/>
    <w:rsid w:val="009E4014"/>
    <w:rsid w:val="009E45A9"/>
    <w:rsid w:val="009E5136"/>
    <w:rsid w:val="009E70CF"/>
    <w:rsid w:val="009E7F1F"/>
    <w:rsid w:val="009F3669"/>
    <w:rsid w:val="009F40FB"/>
    <w:rsid w:val="009F417E"/>
    <w:rsid w:val="009F4180"/>
    <w:rsid w:val="009F45B7"/>
    <w:rsid w:val="009F71CE"/>
    <w:rsid w:val="009F7633"/>
    <w:rsid w:val="00A00F7D"/>
    <w:rsid w:val="00A01081"/>
    <w:rsid w:val="00A02244"/>
    <w:rsid w:val="00A03D53"/>
    <w:rsid w:val="00A043ED"/>
    <w:rsid w:val="00A07311"/>
    <w:rsid w:val="00A10609"/>
    <w:rsid w:val="00A10875"/>
    <w:rsid w:val="00A113FB"/>
    <w:rsid w:val="00A114A5"/>
    <w:rsid w:val="00A12612"/>
    <w:rsid w:val="00A139EE"/>
    <w:rsid w:val="00A1582A"/>
    <w:rsid w:val="00A15B80"/>
    <w:rsid w:val="00A16BEC"/>
    <w:rsid w:val="00A20E76"/>
    <w:rsid w:val="00A20EBB"/>
    <w:rsid w:val="00A210CC"/>
    <w:rsid w:val="00A211BE"/>
    <w:rsid w:val="00A21852"/>
    <w:rsid w:val="00A223E8"/>
    <w:rsid w:val="00A22F32"/>
    <w:rsid w:val="00A27421"/>
    <w:rsid w:val="00A2745F"/>
    <w:rsid w:val="00A307B9"/>
    <w:rsid w:val="00A350EF"/>
    <w:rsid w:val="00A3542F"/>
    <w:rsid w:val="00A36212"/>
    <w:rsid w:val="00A37132"/>
    <w:rsid w:val="00A41906"/>
    <w:rsid w:val="00A42CFC"/>
    <w:rsid w:val="00A43A56"/>
    <w:rsid w:val="00A47B8B"/>
    <w:rsid w:val="00A50A76"/>
    <w:rsid w:val="00A50D1A"/>
    <w:rsid w:val="00A54072"/>
    <w:rsid w:val="00A54C8F"/>
    <w:rsid w:val="00A5518B"/>
    <w:rsid w:val="00A56A70"/>
    <w:rsid w:val="00A5789D"/>
    <w:rsid w:val="00A57B80"/>
    <w:rsid w:val="00A602AC"/>
    <w:rsid w:val="00A607AF"/>
    <w:rsid w:val="00A62419"/>
    <w:rsid w:val="00A63782"/>
    <w:rsid w:val="00A63785"/>
    <w:rsid w:val="00A6491D"/>
    <w:rsid w:val="00A64963"/>
    <w:rsid w:val="00A64D62"/>
    <w:rsid w:val="00A653BF"/>
    <w:rsid w:val="00A71CF6"/>
    <w:rsid w:val="00A72CB8"/>
    <w:rsid w:val="00A73080"/>
    <w:rsid w:val="00A745E2"/>
    <w:rsid w:val="00A75952"/>
    <w:rsid w:val="00A76ECD"/>
    <w:rsid w:val="00A76F36"/>
    <w:rsid w:val="00A77E82"/>
    <w:rsid w:val="00A80692"/>
    <w:rsid w:val="00A80B4E"/>
    <w:rsid w:val="00A81A74"/>
    <w:rsid w:val="00A83338"/>
    <w:rsid w:val="00A8337C"/>
    <w:rsid w:val="00A833DB"/>
    <w:rsid w:val="00A8371C"/>
    <w:rsid w:val="00A837C0"/>
    <w:rsid w:val="00A83E97"/>
    <w:rsid w:val="00A8429D"/>
    <w:rsid w:val="00A87986"/>
    <w:rsid w:val="00A904DD"/>
    <w:rsid w:val="00A905D9"/>
    <w:rsid w:val="00A941CE"/>
    <w:rsid w:val="00A94580"/>
    <w:rsid w:val="00A95A58"/>
    <w:rsid w:val="00AA208C"/>
    <w:rsid w:val="00AA2734"/>
    <w:rsid w:val="00AA510F"/>
    <w:rsid w:val="00AA55D8"/>
    <w:rsid w:val="00AA7439"/>
    <w:rsid w:val="00AA798F"/>
    <w:rsid w:val="00AB2C8F"/>
    <w:rsid w:val="00AB4E98"/>
    <w:rsid w:val="00AB53A0"/>
    <w:rsid w:val="00AB75BD"/>
    <w:rsid w:val="00AC2167"/>
    <w:rsid w:val="00AC5663"/>
    <w:rsid w:val="00AC64F3"/>
    <w:rsid w:val="00AC6A48"/>
    <w:rsid w:val="00AC6DFF"/>
    <w:rsid w:val="00AC7C77"/>
    <w:rsid w:val="00AD1AE8"/>
    <w:rsid w:val="00AD5511"/>
    <w:rsid w:val="00AD7F8A"/>
    <w:rsid w:val="00AE0632"/>
    <w:rsid w:val="00AE0C23"/>
    <w:rsid w:val="00AE0E87"/>
    <w:rsid w:val="00AE0F92"/>
    <w:rsid w:val="00AE120A"/>
    <w:rsid w:val="00AE17D2"/>
    <w:rsid w:val="00AE3184"/>
    <w:rsid w:val="00AE31AC"/>
    <w:rsid w:val="00AE5328"/>
    <w:rsid w:val="00AE6A87"/>
    <w:rsid w:val="00AE75A7"/>
    <w:rsid w:val="00AF16A9"/>
    <w:rsid w:val="00AF2B3B"/>
    <w:rsid w:val="00AF2B7A"/>
    <w:rsid w:val="00AF37DB"/>
    <w:rsid w:val="00AF664D"/>
    <w:rsid w:val="00B0197D"/>
    <w:rsid w:val="00B01C82"/>
    <w:rsid w:val="00B02910"/>
    <w:rsid w:val="00B05743"/>
    <w:rsid w:val="00B10543"/>
    <w:rsid w:val="00B117C9"/>
    <w:rsid w:val="00B1534B"/>
    <w:rsid w:val="00B15939"/>
    <w:rsid w:val="00B15F32"/>
    <w:rsid w:val="00B1746C"/>
    <w:rsid w:val="00B179E4"/>
    <w:rsid w:val="00B200C6"/>
    <w:rsid w:val="00B24165"/>
    <w:rsid w:val="00B2489F"/>
    <w:rsid w:val="00B25C59"/>
    <w:rsid w:val="00B25CEF"/>
    <w:rsid w:val="00B32904"/>
    <w:rsid w:val="00B3314B"/>
    <w:rsid w:val="00B332EA"/>
    <w:rsid w:val="00B347CB"/>
    <w:rsid w:val="00B348AB"/>
    <w:rsid w:val="00B35D41"/>
    <w:rsid w:val="00B36512"/>
    <w:rsid w:val="00B36F2D"/>
    <w:rsid w:val="00B37A74"/>
    <w:rsid w:val="00B37FC8"/>
    <w:rsid w:val="00B40C16"/>
    <w:rsid w:val="00B4319A"/>
    <w:rsid w:val="00B43E7A"/>
    <w:rsid w:val="00B452DF"/>
    <w:rsid w:val="00B45E0E"/>
    <w:rsid w:val="00B46005"/>
    <w:rsid w:val="00B51A20"/>
    <w:rsid w:val="00B523A5"/>
    <w:rsid w:val="00B56585"/>
    <w:rsid w:val="00B56681"/>
    <w:rsid w:val="00B61957"/>
    <w:rsid w:val="00B62913"/>
    <w:rsid w:val="00B62E86"/>
    <w:rsid w:val="00B63AE4"/>
    <w:rsid w:val="00B6455C"/>
    <w:rsid w:val="00B64965"/>
    <w:rsid w:val="00B64CD1"/>
    <w:rsid w:val="00B7269D"/>
    <w:rsid w:val="00B73A45"/>
    <w:rsid w:val="00B73A85"/>
    <w:rsid w:val="00B73C90"/>
    <w:rsid w:val="00B73CD7"/>
    <w:rsid w:val="00B76CD1"/>
    <w:rsid w:val="00B800F7"/>
    <w:rsid w:val="00B816D6"/>
    <w:rsid w:val="00B8298C"/>
    <w:rsid w:val="00B84330"/>
    <w:rsid w:val="00B84D70"/>
    <w:rsid w:val="00B86CA0"/>
    <w:rsid w:val="00B874F7"/>
    <w:rsid w:val="00B903FB"/>
    <w:rsid w:val="00B9315B"/>
    <w:rsid w:val="00B937C4"/>
    <w:rsid w:val="00B957A1"/>
    <w:rsid w:val="00BA1D2D"/>
    <w:rsid w:val="00BA3575"/>
    <w:rsid w:val="00BA5EE4"/>
    <w:rsid w:val="00BA6FB3"/>
    <w:rsid w:val="00BA72FB"/>
    <w:rsid w:val="00BA7D04"/>
    <w:rsid w:val="00BB005A"/>
    <w:rsid w:val="00BB0BCA"/>
    <w:rsid w:val="00BB1E86"/>
    <w:rsid w:val="00BB2CF6"/>
    <w:rsid w:val="00BB4256"/>
    <w:rsid w:val="00BB488B"/>
    <w:rsid w:val="00BB5D7F"/>
    <w:rsid w:val="00BB6089"/>
    <w:rsid w:val="00BC07D1"/>
    <w:rsid w:val="00BC130A"/>
    <w:rsid w:val="00BC1A9F"/>
    <w:rsid w:val="00BC36FD"/>
    <w:rsid w:val="00BC3ACB"/>
    <w:rsid w:val="00BC5995"/>
    <w:rsid w:val="00BC73F8"/>
    <w:rsid w:val="00BC7880"/>
    <w:rsid w:val="00BC7ABE"/>
    <w:rsid w:val="00BD011C"/>
    <w:rsid w:val="00BD14E7"/>
    <w:rsid w:val="00BD4983"/>
    <w:rsid w:val="00BD54F1"/>
    <w:rsid w:val="00BD5723"/>
    <w:rsid w:val="00BD7782"/>
    <w:rsid w:val="00BE17DA"/>
    <w:rsid w:val="00BE239E"/>
    <w:rsid w:val="00BE424E"/>
    <w:rsid w:val="00BE4FD4"/>
    <w:rsid w:val="00BE51D0"/>
    <w:rsid w:val="00BE5F48"/>
    <w:rsid w:val="00BE6070"/>
    <w:rsid w:val="00BE64A6"/>
    <w:rsid w:val="00BF0969"/>
    <w:rsid w:val="00BF4833"/>
    <w:rsid w:val="00BF6740"/>
    <w:rsid w:val="00BF6926"/>
    <w:rsid w:val="00C000D5"/>
    <w:rsid w:val="00C0063E"/>
    <w:rsid w:val="00C01348"/>
    <w:rsid w:val="00C039EA"/>
    <w:rsid w:val="00C04432"/>
    <w:rsid w:val="00C04A7D"/>
    <w:rsid w:val="00C105BC"/>
    <w:rsid w:val="00C1239D"/>
    <w:rsid w:val="00C14C3D"/>
    <w:rsid w:val="00C15334"/>
    <w:rsid w:val="00C153FD"/>
    <w:rsid w:val="00C15732"/>
    <w:rsid w:val="00C16C86"/>
    <w:rsid w:val="00C16D0E"/>
    <w:rsid w:val="00C172EB"/>
    <w:rsid w:val="00C17DFE"/>
    <w:rsid w:val="00C239A1"/>
    <w:rsid w:val="00C25CDF"/>
    <w:rsid w:val="00C26946"/>
    <w:rsid w:val="00C27156"/>
    <w:rsid w:val="00C320D1"/>
    <w:rsid w:val="00C355BD"/>
    <w:rsid w:val="00C36ADD"/>
    <w:rsid w:val="00C41142"/>
    <w:rsid w:val="00C414FA"/>
    <w:rsid w:val="00C41B7A"/>
    <w:rsid w:val="00C41DDA"/>
    <w:rsid w:val="00C460C7"/>
    <w:rsid w:val="00C4622C"/>
    <w:rsid w:val="00C47BD9"/>
    <w:rsid w:val="00C505D5"/>
    <w:rsid w:val="00C526D0"/>
    <w:rsid w:val="00C54B54"/>
    <w:rsid w:val="00C55255"/>
    <w:rsid w:val="00C61D54"/>
    <w:rsid w:val="00C641EF"/>
    <w:rsid w:val="00C67359"/>
    <w:rsid w:val="00C67709"/>
    <w:rsid w:val="00C70A4E"/>
    <w:rsid w:val="00C71408"/>
    <w:rsid w:val="00C71E02"/>
    <w:rsid w:val="00C725D1"/>
    <w:rsid w:val="00C759D1"/>
    <w:rsid w:val="00C7732D"/>
    <w:rsid w:val="00C77A7C"/>
    <w:rsid w:val="00C809FE"/>
    <w:rsid w:val="00C8368E"/>
    <w:rsid w:val="00C83986"/>
    <w:rsid w:val="00C874EA"/>
    <w:rsid w:val="00C87FB9"/>
    <w:rsid w:val="00C90332"/>
    <w:rsid w:val="00C92806"/>
    <w:rsid w:val="00C92DCB"/>
    <w:rsid w:val="00C9378F"/>
    <w:rsid w:val="00C94C95"/>
    <w:rsid w:val="00C96879"/>
    <w:rsid w:val="00C975DE"/>
    <w:rsid w:val="00CA2164"/>
    <w:rsid w:val="00CA2168"/>
    <w:rsid w:val="00CA2548"/>
    <w:rsid w:val="00CA5C33"/>
    <w:rsid w:val="00CA5F4D"/>
    <w:rsid w:val="00CA72E8"/>
    <w:rsid w:val="00CB1F23"/>
    <w:rsid w:val="00CB3A0D"/>
    <w:rsid w:val="00CB3B36"/>
    <w:rsid w:val="00CB5A3A"/>
    <w:rsid w:val="00CB7828"/>
    <w:rsid w:val="00CC0ADF"/>
    <w:rsid w:val="00CC19A0"/>
    <w:rsid w:val="00CC3416"/>
    <w:rsid w:val="00CC385F"/>
    <w:rsid w:val="00CC6EA9"/>
    <w:rsid w:val="00CC7454"/>
    <w:rsid w:val="00CD0BB3"/>
    <w:rsid w:val="00CD0F88"/>
    <w:rsid w:val="00CD2531"/>
    <w:rsid w:val="00CD296E"/>
    <w:rsid w:val="00CD746C"/>
    <w:rsid w:val="00CE2F02"/>
    <w:rsid w:val="00CE4D9F"/>
    <w:rsid w:val="00CE631D"/>
    <w:rsid w:val="00CE65EE"/>
    <w:rsid w:val="00CF1785"/>
    <w:rsid w:val="00CF4301"/>
    <w:rsid w:val="00CF46D8"/>
    <w:rsid w:val="00CF4785"/>
    <w:rsid w:val="00CF4D6F"/>
    <w:rsid w:val="00CF5A9D"/>
    <w:rsid w:val="00CF5EB2"/>
    <w:rsid w:val="00CF79E7"/>
    <w:rsid w:val="00D0024C"/>
    <w:rsid w:val="00D030D4"/>
    <w:rsid w:val="00D047BF"/>
    <w:rsid w:val="00D07598"/>
    <w:rsid w:val="00D10598"/>
    <w:rsid w:val="00D13F9A"/>
    <w:rsid w:val="00D14263"/>
    <w:rsid w:val="00D142A4"/>
    <w:rsid w:val="00D145C9"/>
    <w:rsid w:val="00D23206"/>
    <w:rsid w:val="00D23A90"/>
    <w:rsid w:val="00D25C81"/>
    <w:rsid w:val="00D3012F"/>
    <w:rsid w:val="00D307B7"/>
    <w:rsid w:val="00D30FAE"/>
    <w:rsid w:val="00D3248D"/>
    <w:rsid w:val="00D32F13"/>
    <w:rsid w:val="00D332D5"/>
    <w:rsid w:val="00D34425"/>
    <w:rsid w:val="00D413DB"/>
    <w:rsid w:val="00D420CC"/>
    <w:rsid w:val="00D4298A"/>
    <w:rsid w:val="00D43257"/>
    <w:rsid w:val="00D43595"/>
    <w:rsid w:val="00D44FBE"/>
    <w:rsid w:val="00D45B32"/>
    <w:rsid w:val="00D45F37"/>
    <w:rsid w:val="00D46DC9"/>
    <w:rsid w:val="00D47543"/>
    <w:rsid w:val="00D519BC"/>
    <w:rsid w:val="00D53D5C"/>
    <w:rsid w:val="00D5510F"/>
    <w:rsid w:val="00D55F62"/>
    <w:rsid w:val="00D5700D"/>
    <w:rsid w:val="00D62C4C"/>
    <w:rsid w:val="00D63B44"/>
    <w:rsid w:val="00D63CBA"/>
    <w:rsid w:val="00D6697D"/>
    <w:rsid w:val="00D70A8E"/>
    <w:rsid w:val="00D71513"/>
    <w:rsid w:val="00D7342F"/>
    <w:rsid w:val="00D73A7F"/>
    <w:rsid w:val="00D75D79"/>
    <w:rsid w:val="00D77B11"/>
    <w:rsid w:val="00D8074F"/>
    <w:rsid w:val="00D807C5"/>
    <w:rsid w:val="00D816B7"/>
    <w:rsid w:val="00D854BA"/>
    <w:rsid w:val="00D85700"/>
    <w:rsid w:val="00D85A26"/>
    <w:rsid w:val="00D85F84"/>
    <w:rsid w:val="00D92D62"/>
    <w:rsid w:val="00D9310D"/>
    <w:rsid w:val="00D94485"/>
    <w:rsid w:val="00D96FA6"/>
    <w:rsid w:val="00DA004E"/>
    <w:rsid w:val="00DA0DA6"/>
    <w:rsid w:val="00DA2F77"/>
    <w:rsid w:val="00DA3D51"/>
    <w:rsid w:val="00DA433B"/>
    <w:rsid w:val="00DA43DE"/>
    <w:rsid w:val="00DA6F58"/>
    <w:rsid w:val="00DB16E3"/>
    <w:rsid w:val="00DB174B"/>
    <w:rsid w:val="00DB1D7F"/>
    <w:rsid w:val="00DB2444"/>
    <w:rsid w:val="00DB27D7"/>
    <w:rsid w:val="00DB27E8"/>
    <w:rsid w:val="00DB316D"/>
    <w:rsid w:val="00DB5553"/>
    <w:rsid w:val="00DB7C5D"/>
    <w:rsid w:val="00DC0A5D"/>
    <w:rsid w:val="00DC26FE"/>
    <w:rsid w:val="00DC472F"/>
    <w:rsid w:val="00DC5DF7"/>
    <w:rsid w:val="00DC5FFC"/>
    <w:rsid w:val="00DC68F8"/>
    <w:rsid w:val="00DC7EB6"/>
    <w:rsid w:val="00DD0038"/>
    <w:rsid w:val="00DD227A"/>
    <w:rsid w:val="00DD2B10"/>
    <w:rsid w:val="00DD3F67"/>
    <w:rsid w:val="00DD42EE"/>
    <w:rsid w:val="00DD6150"/>
    <w:rsid w:val="00DE13B2"/>
    <w:rsid w:val="00DE5719"/>
    <w:rsid w:val="00DE5AF0"/>
    <w:rsid w:val="00DE6FDC"/>
    <w:rsid w:val="00DF13E6"/>
    <w:rsid w:val="00DF3705"/>
    <w:rsid w:val="00DF5C6E"/>
    <w:rsid w:val="00DF7345"/>
    <w:rsid w:val="00DF7487"/>
    <w:rsid w:val="00DF7BD1"/>
    <w:rsid w:val="00E0003E"/>
    <w:rsid w:val="00E01678"/>
    <w:rsid w:val="00E0191A"/>
    <w:rsid w:val="00E05F34"/>
    <w:rsid w:val="00E0636B"/>
    <w:rsid w:val="00E06849"/>
    <w:rsid w:val="00E06D9B"/>
    <w:rsid w:val="00E07719"/>
    <w:rsid w:val="00E10614"/>
    <w:rsid w:val="00E12F48"/>
    <w:rsid w:val="00E13696"/>
    <w:rsid w:val="00E1400B"/>
    <w:rsid w:val="00E14FFE"/>
    <w:rsid w:val="00E1551F"/>
    <w:rsid w:val="00E17040"/>
    <w:rsid w:val="00E17F46"/>
    <w:rsid w:val="00E2093A"/>
    <w:rsid w:val="00E22222"/>
    <w:rsid w:val="00E23695"/>
    <w:rsid w:val="00E23D5D"/>
    <w:rsid w:val="00E25998"/>
    <w:rsid w:val="00E27621"/>
    <w:rsid w:val="00E30A93"/>
    <w:rsid w:val="00E311F4"/>
    <w:rsid w:val="00E34284"/>
    <w:rsid w:val="00E3444D"/>
    <w:rsid w:val="00E3465A"/>
    <w:rsid w:val="00E35774"/>
    <w:rsid w:val="00E35E98"/>
    <w:rsid w:val="00E3660F"/>
    <w:rsid w:val="00E40F84"/>
    <w:rsid w:val="00E416AE"/>
    <w:rsid w:val="00E4287E"/>
    <w:rsid w:val="00E43195"/>
    <w:rsid w:val="00E44450"/>
    <w:rsid w:val="00E448A5"/>
    <w:rsid w:val="00E44CBE"/>
    <w:rsid w:val="00E45F4C"/>
    <w:rsid w:val="00E46A32"/>
    <w:rsid w:val="00E474D2"/>
    <w:rsid w:val="00E507DF"/>
    <w:rsid w:val="00E50EE8"/>
    <w:rsid w:val="00E515D4"/>
    <w:rsid w:val="00E51A43"/>
    <w:rsid w:val="00E51B0E"/>
    <w:rsid w:val="00E543BE"/>
    <w:rsid w:val="00E55234"/>
    <w:rsid w:val="00E55C7B"/>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4168"/>
    <w:rsid w:val="00E8605D"/>
    <w:rsid w:val="00E86126"/>
    <w:rsid w:val="00E86C45"/>
    <w:rsid w:val="00E86F10"/>
    <w:rsid w:val="00E87C91"/>
    <w:rsid w:val="00E92342"/>
    <w:rsid w:val="00E927A1"/>
    <w:rsid w:val="00E94F63"/>
    <w:rsid w:val="00E957F2"/>
    <w:rsid w:val="00E97370"/>
    <w:rsid w:val="00E97442"/>
    <w:rsid w:val="00E97B03"/>
    <w:rsid w:val="00EA08C6"/>
    <w:rsid w:val="00EA0A14"/>
    <w:rsid w:val="00EA4E13"/>
    <w:rsid w:val="00EA6453"/>
    <w:rsid w:val="00EB53E4"/>
    <w:rsid w:val="00EB5A12"/>
    <w:rsid w:val="00EB5EEC"/>
    <w:rsid w:val="00EB5EF9"/>
    <w:rsid w:val="00EC049B"/>
    <w:rsid w:val="00EC2243"/>
    <w:rsid w:val="00EC3E12"/>
    <w:rsid w:val="00EC41D6"/>
    <w:rsid w:val="00EC4C76"/>
    <w:rsid w:val="00EC79C9"/>
    <w:rsid w:val="00ED4014"/>
    <w:rsid w:val="00ED57C6"/>
    <w:rsid w:val="00ED66B5"/>
    <w:rsid w:val="00EE00A9"/>
    <w:rsid w:val="00EE0229"/>
    <w:rsid w:val="00EE3FF8"/>
    <w:rsid w:val="00EE460D"/>
    <w:rsid w:val="00EE4E62"/>
    <w:rsid w:val="00EE6223"/>
    <w:rsid w:val="00EF0073"/>
    <w:rsid w:val="00EF0609"/>
    <w:rsid w:val="00EF06DC"/>
    <w:rsid w:val="00EF07B1"/>
    <w:rsid w:val="00EF0FE3"/>
    <w:rsid w:val="00EF6017"/>
    <w:rsid w:val="00EF6517"/>
    <w:rsid w:val="00EF7284"/>
    <w:rsid w:val="00F024EF"/>
    <w:rsid w:val="00F0289C"/>
    <w:rsid w:val="00F03277"/>
    <w:rsid w:val="00F03F75"/>
    <w:rsid w:val="00F04EA1"/>
    <w:rsid w:val="00F0647D"/>
    <w:rsid w:val="00F06755"/>
    <w:rsid w:val="00F07D86"/>
    <w:rsid w:val="00F10F60"/>
    <w:rsid w:val="00F1114F"/>
    <w:rsid w:val="00F12B80"/>
    <w:rsid w:val="00F13235"/>
    <w:rsid w:val="00F14E6E"/>
    <w:rsid w:val="00F15F45"/>
    <w:rsid w:val="00F1727F"/>
    <w:rsid w:val="00F22D8B"/>
    <w:rsid w:val="00F232A9"/>
    <w:rsid w:val="00F24284"/>
    <w:rsid w:val="00F2548E"/>
    <w:rsid w:val="00F2574F"/>
    <w:rsid w:val="00F25979"/>
    <w:rsid w:val="00F2617A"/>
    <w:rsid w:val="00F2743A"/>
    <w:rsid w:val="00F27F72"/>
    <w:rsid w:val="00F306DB"/>
    <w:rsid w:val="00F31F0C"/>
    <w:rsid w:val="00F33127"/>
    <w:rsid w:val="00F33642"/>
    <w:rsid w:val="00F341B0"/>
    <w:rsid w:val="00F34CC8"/>
    <w:rsid w:val="00F36508"/>
    <w:rsid w:val="00F41F5B"/>
    <w:rsid w:val="00F42F95"/>
    <w:rsid w:val="00F43314"/>
    <w:rsid w:val="00F43D7B"/>
    <w:rsid w:val="00F43F44"/>
    <w:rsid w:val="00F473D1"/>
    <w:rsid w:val="00F50555"/>
    <w:rsid w:val="00F51D63"/>
    <w:rsid w:val="00F5266E"/>
    <w:rsid w:val="00F5297B"/>
    <w:rsid w:val="00F54885"/>
    <w:rsid w:val="00F5528F"/>
    <w:rsid w:val="00F61B7D"/>
    <w:rsid w:val="00F6207C"/>
    <w:rsid w:val="00F625B1"/>
    <w:rsid w:val="00F64B23"/>
    <w:rsid w:val="00F6561E"/>
    <w:rsid w:val="00F66CAE"/>
    <w:rsid w:val="00F66DBF"/>
    <w:rsid w:val="00F71044"/>
    <w:rsid w:val="00F7362A"/>
    <w:rsid w:val="00F760F3"/>
    <w:rsid w:val="00F77EA6"/>
    <w:rsid w:val="00F802EE"/>
    <w:rsid w:val="00F809B5"/>
    <w:rsid w:val="00F81F70"/>
    <w:rsid w:val="00F86337"/>
    <w:rsid w:val="00F87D10"/>
    <w:rsid w:val="00F87EA8"/>
    <w:rsid w:val="00F90A96"/>
    <w:rsid w:val="00F90B36"/>
    <w:rsid w:val="00F90FD3"/>
    <w:rsid w:val="00F9101C"/>
    <w:rsid w:val="00F9139A"/>
    <w:rsid w:val="00F913F3"/>
    <w:rsid w:val="00F91CAB"/>
    <w:rsid w:val="00FA0156"/>
    <w:rsid w:val="00FA22D1"/>
    <w:rsid w:val="00FA260F"/>
    <w:rsid w:val="00FA3173"/>
    <w:rsid w:val="00FA4A20"/>
    <w:rsid w:val="00FA522C"/>
    <w:rsid w:val="00FA638C"/>
    <w:rsid w:val="00FA6827"/>
    <w:rsid w:val="00FB05C4"/>
    <w:rsid w:val="00FB0717"/>
    <w:rsid w:val="00FB0D4B"/>
    <w:rsid w:val="00FB4193"/>
    <w:rsid w:val="00FB4EAB"/>
    <w:rsid w:val="00FB629F"/>
    <w:rsid w:val="00FB6833"/>
    <w:rsid w:val="00FB726B"/>
    <w:rsid w:val="00FC12A8"/>
    <w:rsid w:val="00FC1F17"/>
    <w:rsid w:val="00FC311C"/>
    <w:rsid w:val="00FC3805"/>
    <w:rsid w:val="00FC5131"/>
    <w:rsid w:val="00FC6089"/>
    <w:rsid w:val="00FC7744"/>
    <w:rsid w:val="00FD4408"/>
    <w:rsid w:val="00FD5C55"/>
    <w:rsid w:val="00FD5D43"/>
    <w:rsid w:val="00FD72B0"/>
    <w:rsid w:val="00FD7614"/>
    <w:rsid w:val="00FD7C13"/>
    <w:rsid w:val="00FE2482"/>
    <w:rsid w:val="00FE6CD6"/>
    <w:rsid w:val="00FF1633"/>
    <w:rsid w:val="00FF2339"/>
    <w:rsid w:val="00FF2C74"/>
    <w:rsid w:val="00FF3B5C"/>
    <w:rsid w:val="00FF41EC"/>
    <w:rsid w:val="00FF503C"/>
    <w:rsid w:val="00FF5A77"/>
    <w:rsid w:val="00FF5CDD"/>
    <w:rsid w:val="00FF6969"/>
    <w:rsid w:val="00FF6CDA"/>
    <w:rsid w:val="00FF7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144"/>
        <o:r id="V:Rule2" type="connector" idref="#_x0000_s1120"/>
        <o:r id="V:Rule3" type="connector" idref="#_x0000_s1094"/>
        <o:r id="V:Rule4" type="connector" idref="#_x0000_s1091"/>
        <o:r id="V:Rule5" type="connector" idref="#_x0000_s1153"/>
        <o:r id="V:Rule6" type="connector" idref="#_x0000_s1061"/>
        <o:r id="V:Rule7" type="connector" idref="#_x0000_s1115"/>
        <o:r id="V:Rule8" type="connector" idref="#_x0000_s1152"/>
        <o:r id="V:Rule9" type="connector" idref="#_x0000_s1038"/>
        <o:r id="V:Rule10" type="connector" idref="#_x0000_s1086"/>
        <o:r id="V:Rule11" type="connector" idref="#_x0000_s1147"/>
        <o:r id="V:Rule12" type="connector" idref="#_x0000_s1093"/>
        <o:r id="V:Rule13" type="connector" idref="#_x0000_s1121"/>
        <o:r id="V:Rule14" type="connector" idref="#_x0000_s1139"/>
        <o:r id="V:Rule15" type="connector" idref="#_x0000_s1096"/>
        <o:r id="V:Rule16" type="connector" idref="#_x0000_s1136"/>
        <o:r id="V:Rule17" type="connector" idref="#_x0000_s1113"/>
        <o:r id="V:Rule18" type="connector" idref="#_x0000_s1131"/>
        <o:r id="V:Rule19" type="connector" idref="#_x0000_s1135"/>
        <o:r id="V:Rule20" type="connector" idref="#_x0000_s1054"/>
        <o:r id="V:Rule21" type="connector" idref="#_x0000_s1122"/>
        <o:r id="V:Rule22" type="connector" idref="#_x0000_s1087"/>
        <o:r id="V:Rule23" type="connector" idref="#_x0000_s1114"/>
        <o:r id="V:Rule24" type="connector" idref="#_x0000_s1092"/>
        <o:r id="V:Rule25" type="connector" idref="#_x0000_s1119"/>
        <o:r id="V:Rule26" type="connector" idref="#_x0000_s1140"/>
        <o:r id="V:Rule27" type="connector" idref="#_x0000_s1133"/>
        <o:r id="V:Rule28" type="connector" idref="#_x0000_s1101"/>
        <o:r id="V:Rule29" type="connector" idref="#_x0000_s1090"/>
        <o:r id="V:Rule30" type="connector" idref="#_x0000_s1064"/>
        <o:r id="V:Rule31" type="connector" idref="#_x0000_s1132"/>
        <o:r id="V:Rule32" type="connector" idref="#_x0000_s1117"/>
        <o:r id="V:Rule33" type="connector" idref="#_x0000_s1043"/>
        <o:r id="V:Rule34" type="connector" idref="#_x0000_s1084"/>
        <o:r id="V:Rule35" type="connector" idref="#_x0000_s1145"/>
        <o:r id="V:Rule36" type="connector" idref="#_x0000_s1138"/>
        <o:r id="V:Rule37" type="connector" idref="#_x0000_s1088"/>
        <o:r id="V:Rule38" type="connector" idref="#_x0000_s1073"/>
        <o:r id="V:Rule39" type="connector" idref="#_x0000_s1042"/>
        <o:r id="V:Rule40" type="connector" idref="#_x0000_s1118"/>
        <o:r id="V:Rule41" type="connector" idref="#_x0000_s1142"/>
        <o:r id="V:Rule42" type="connector" idref="#_x0000_s1100"/>
        <o:r id="V:Rule43" type="connector" idref="#_x0000_s1095"/>
        <o:r id="V:Rule44" type="connector" idref="#_x0000_s1112"/>
        <o:r id="V:Rule45" type="connector" idref="#_x0000_s1066"/>
        <o:r id="V:Rule46" type="connector" idref="#_x0000_s1075"/>
        <o:r id="V:Rule47" type="connector" idref="#_x0000_s1149"/>
        <o:r id="V:Rule48" type="connector" idref="#_x0000_s1110"/>
        <o:r id="V:Rule49" type="connector" idref="#_x0000_s1150"/>
        <o:r id="V:Rule50" type="connector" idref="#_x0000_s1068"/>
        <o:r id="V:Rule51" type="connector" idref="#_x0000_s1036"/>
        <o:r id="V:Rule52" type="connector" idref="#_x0000_s1067"/>
        <o:r id="V:Rule53" type="connector" idref="#_x0000_s1085"/>
        <o:r id="V:Rule54" type="connector" idref="#_x0000_s1151"/>
        <o:r id="V:Rule55" type="connector" idref="#_x0000_s1039"/>
        <o:r id="V:Rule56" type="connector" idref="#_x0000_s1116"/>
        <o:r id="V:Rule57" type="connector" idref="#_x0000_s1056"/>
        <o:r id="V:Rule58" type="connector" idref="#_x0000_s1148"/>
        <o:r id="V:Rule59" type="connector" idref="#_x0000_s1141"/>
        <o:r id="V:Rule60" type="connector" idref="#_x0000_s1037"/>
        <o:r id="V:Rule61" type="connector" idref="#_x0000_s1098"/>
        <o:r id="V:Rule62" type="connector" idref="#_x0000_s1134"/>
        <o:r id="V:Rule63" type="connector" idref="#_x0000_s1146"/>
        <o:r id="V:Rule64" type="connector" idref="#_x0000_s1059"/>
        <o:r id="V:Rule65" type="connector" idref="#_x0000_s1097"/>
        <o:r id="V:Rule66" type="connector" idref="#_x0000_s1074"/>
        <o:r id="V:Rule67" type="connector" idref="#_x0000_s1111"/>
        <o:r id="V:Rule68" type="connector" idref="#_x0000_s1099"/>
        <o:r id="V:Rule69" type="connector" idref="#_x0000_s1143"/>
        <o:r id="V:Rule70" type="connector" idref="#_x0000_s108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F3669"/>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E543BE"/>
    <w:pPr>
      <w:keepNext/>
      <w:keepLines/>
      <w:numPr>
        <w:numId w:val="7"/>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DF7487"/>
    <w:pPr>
      <w:keepNext/>
      <w:keepLines/>
      <w:numPr>
        <w:ilvl w:val="1"/>
        <w:numId w:val="7"/>
      </w:numPr>
      <w:spacing w:before="480"/>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2"/>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7"/>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543BE"/>
    <w:rPr>
      <w:rFonts w:ascii="Times New Roman" w:hAnsi="Times New Roman"/>
      <w:b/>
      <w:bCs/>
      <w:caps/>
      <w:color w:val="000000"/>
      <w:sz w:val="28"/>
      <w:szCs w:val="28"/>
    </w:rPr>
  </w:style>
  <w:style w:type="character" w:customStyle="1" w:styleId="Heading2Char">
    <w:name w:val="Heading 2 Char"/>
    <w:link w:val="Heading2"/>
    <w:uiPriority w:val="9"/>
    <w:locked/>
    <w:rsid w:val="001E3EC7"/>
    <w:rPr>
      <w:rFonts w:ascii="Times New Roman" w:hAnsi="Times New Roman"/>
      <w:b/>
      <w:bCs/>
      <w:color w:val="000000"/>
      <w:sz w:val="24"/>
      <w:szCs w:val="26"/>
    </w:rPr>
  </w:style>
  <w:style w:type="character" w:customStyle="1" w:styleId="Heading3Char">
    <w:name w:val="Heading 3 Char"/>
    <w:link w:val="Heading3"/>
    <w:uiPriority w:val="9"/>
    <w:locked/>
    <w:rsid w:val="00CB3A0D"/>
    <w:rPr>
      <w:rFonts w:ascii="Times New Roman" w:hAnsi="Times New Roman"/>
      <w:b/>
      <w:bCs/>
      <w:color w:val="000000"/>
      <w:sz w:val="24"/>
    </w:rPr>
  </w:style>
  <w:style w:type="character" w:customStyle="1" w:styleId="Heading4Char">
    <w:name w:val="Heading 4 Char"/>
    <w:link w:val="Heading4"/>
    <w:uiPriority w:val="9"/>
    <w:locked/>
    <w:rsid w:val="00C90332"/>
    <w:rPr>
      <w:rFonts w:ascii="Times New Roman" w:hAnsi="Times New Roman"/>
      <w:b/>
      <w:bCs/>
      <w:iCs/>
      <w:color w:val="000000"/>
      <w:sz w:val="24"/>
    </w:rPr>
  </w:style>
  <w:style w:type="character" w:customStyle="1" w:styleId="Heading5Char">
    <w:name w:val="Heading 5 Char"/>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link w:val="Heading6"/>
    <w:uiPriority w:val="9"/>
    <w:locked/>
    <w:rsid w:val="00DF7487"/>
    <w:rPr>
      <w:rFonts w:cs="Calibri"/>
      <w:b/>
      <w:bCs/>
      <w:color w:val="000000"/>
      <w:sz w:val="22"/>
      <w:szCs w:val="22"/>
    </w:rPr>
  </w:style>
  <w:style w:type="character" w:customStyle="1" w:styleId="Heading7Char">
    <w:name w:val="Heading 7 Char"/>
    <w:link w:val="Heading7"/>
    <w:uiPriority w:val="9"/>
    <w:locked/>
    <w:rsid w:val="00DF7487"/>
    <w:rPr>
      <w:rFonts w:cs="Calibri"/>
      <w:color w:val="000000"/>
      <w:sz w:val="24"/>
      <w:szCs w:val="24"/>
    </w:rPr>
  </w:style>
  <w:style w:type="character" w:customStyle="1" w:styleId="Heading8Char">
    <w:name w:val="Heading 8 Char"/>
    <w:link w:val="Heading8"/>
    <w:uiPriority w:val="9"/>
    <w:locked/>
    <w:rsid w:val="00DF7487"/>
    <w:rPr>
      <w:rFonts w:cs="Calibri"/>
      <w:i/>
      <w:iCs/>
      <w:color w:val="000000"/>
      <w:sz w:val="24"/>
      <w:szCs w:val="24"/>
    </w:rPr>
  </w:style>
  <w:style w:type="character" w:customStyle="1" w:styleId="Heading9Char">
    <w:name w:val="Heading 9 Char"/>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5775B"/>
    <w:pPr>
      <w:tabs>
        <w:tab w:val="right" w:leader="dot" w:pos="7938"/>
      </w:tabs>
      <w:spacing w:before="0" w:after="0"/>
      <w:jc w:val="left"/>
    </w:pPr>
    <w:rPr>
      <w:b/>
      <w:bCs/>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uiPriority w:val="99"/>
    <w:rsid w:val="00480AAD"/>
    <w:rPr>
      <w:rFonts w:cs="Times New Roman"/>
    </w:rPr>
  </w:style>
  <w:style w:type="character" w:customStyle="1" w:styleId="editsection7">
    <w:name w:val="editsection7"/>
    <w:uiPriority w:val="99"/>
    <w:rsid w:val="00480AAD"/>
    <w:rPr>
      <w:rFonts w:cs="Times New Roman"/>
      <w:sz w:val="21"/>
      <w:szCs w:val="21"/>
    </w:rPr>
  </w:style>
  <w:style w:type="paragraph" w:styleId="Caption">
    <w:name w:val="caption"/>
    <w:basedOn w:val="Normal"/>
    <w:next w:val="Normal"/>
    <w:uiPriority w:val="35"/>
    <w:unhideWhenUsed/>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rsid w:val="00FF5CDD"/>
    <w:rPr>
      <w:rFonts w:cs="Times New Roman"/>
    </w:rPr>
  </w:style>
  <w:style w:type="character" w:customStyle="1" w:styleId="docemphasis">
    <w:name w:val="docemphasis"/>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1"/>
      </w:numPr>
    </w:pPr>
  </w:style>
  <w:style w:type="character" w:styleId="FollowedHyperlink">
    <w:name w:val="FollowedHyperlink"/>
    <w:uiPriority w:val="99"/>
    <w:semiHidden/>
    <w:unhideWhenUsed/>
    <w:rsid w:val="00467A2B"/>
    <w:rPr>
      <w:color w:val="800080"/>
      <w:u w:val="single"/>
    </w:rPr>
  </w:style>
  <w:style w:type="character" w:styleId="PlaceholderText">
    <w:name w:val="Placeholder Text"/>
    <w:uiPriority w:val="99"/>
    <w:semiHidden/>
    <w:rsid w:val="00DA0DA6"/>
    <w:rPr>
      <w:color w:val="808080"/>
    </w:rPr>
  </w:style>
  <w:style w:type="paragraph" w:styleId="HTMLPreformatted">
    <w:name w:val="HTML Preformatted"/>
    <w:basedOn w:val="Normal"/>
    <w:link w:val="HTMLPreformattedChar"/>
    <w:uiPriority w:val="99"/>
    <w:unhideWhenUsed/>
    <w:rsid w:val="007E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link w:val="HTMLPreformatted"/>
    <w:uiPriority w:val="99"/>
    <w:rsid w:val="007E4B3A"/>
    <w:rPr>
      <w:rFonts w:ascii="Courier New" w:eastAsia="Times New Roman" w:hAnsi="Courier New" w:cs="Courier New"/>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45848334">
      <w:bodyDiv w:val="1"/>
      <w:marLeft w:val="0"/>
      <w:marRight w:val="0"/>
      <w:marTop w:val="0"/>
      <w:marBottom w:val="0"/>
      <w:divBdr>
        <w:top w:val="none" w:sz="0" w:space="0" w:color="auto"/>
        <w:left w:val="none" w:sz="0" w:space="0" w:color="auto"/>
        <w:bottom w:val="none" w:sz="0" w:space="0" w:color="auto"/>
        <w:right w:val="none" w:sz="0" w:space="0" w:color="auto"/>
      </w:divBdr>
      <w:divsChild>
        <w:div w:id="1986815638">
          <w:marLeft w:val="0"/>
          <w:marRight w:val="0"/>
          <w:marTop w:val="0"/>
          <w:marBottom w:val="0"/>
          <w:divBdr>
            <w:top w:val="none" w:sz="0" w:space="0" w:color="auto"/>
            <w:left w:val="none" w:sz="0" w:space="0" w:color="auto"/>
            <w:bottom w:val="none" w:sz="0" w:space="0" w:color="auto"/>
            <w:right w:val="none" w:sz="0" w:space="0" w:color="auto"/>
          </w:divBdr>
        </w:div>
        <w:div w:id="683824712">
          <w:marLeft w:val="0"/>
          <w:marRight w:val="0"/>
          <w:marTop w:val="0"/>
          <w:marBottom w:val="0"/>
          <w:divBdr>
            <w:top w:val="none" w:sz="0" w:space="0" w:color="auto"/>
            <w:left w:val="none" w:sz="0" w:space="0" w:color="auto"/>
            <w:bottom w:val="none" w:sz="0" w:space="0" w:color="auto"/>
            <w:right w:val="none" w:sz="0" w:space="0" w:color="auto"/>
          </w:divBdr>
        </w:div>
        <w:div w:id="870916218">
          <w:marLeft w:val="0"/>
          <w:marRight w:val="0"/>
          <w:marTop w:val="0"/>
          <w:marBottom w:val="0"/>
          <w:divBdr>
            <w:top w:val="none" w:sz="0" w:space="0" w:color="auto"/>
            <w:left w:val="none" w:sz="0" w:space="0" w:color="auto"/>
            <w:bottom w:val="none" w:sz="0" w:space="0" w:color="auto"/>
            <w:right w:val="none" w:sz="0" w:space="0" w:color="auto"/>
          </w:divBdr>
        </w:div>
        <w:div w:id="1957447446">
          <w:marLeft w:val="0"/>
          <w:marRight w:val="0"/>
          <w:marTop w:val="0"/>
          <w:marBottom w:val="0"/>
          <w:divBdr>
            <w:top w:val="none" w:sz="0" w:space="0" w:color="auto"/>
            <w:left w:val="none" w:sz="0" w:space="0" w:color="auto"/>
            <w:bottom w:val="none" w:sz="0" w:space="0" w:color="auto"/>
            <w:right w:val="none" w:sz="0" w:space="0" w:color="auto"/>
          </w:divBdr>
        </w:div>
        <w:div w:id="571893891">
          <w:marLeft w:val="0"/>
          <w:marRight w:val="0"/>
          <w:marTop w:val="0"/>
          <w:marBottom w:val="0"/>
          <w:divBdr>
            <w:top w:val="none" w:sz="0" w:space="0" w:color="auto"/>
            <w:left w:val="none" w:sz="0" w:space="0" w:color="auto"/>
            <w:bottom w:val="none" w:sz="0" w:space="0" w:color="auto"/>
            <w:right w:val="none" w:sz="0" w:space="0" w:color="auto"/>
          </w:divBdr>
        </w:div>
        <w:div w:id="95904119">
          <w:marLeft w:val="0"/>
          <w:marRight w:val="0"/>
          <w:marTop w:val="0"/>
          <w:marBottom w:val="0"/>
          <w:divBdr>
            <w:top w:val="none" w:sz="0" w:space="0" w:color="auto"/>
            <w:left w:val="none" w:sz="0" w:space="0" w:color="auto"/>
            <w:bottom w:val="none" w:sz="0" w:space="0" w:color="auto"/>
            <w:right w:val="none" w:sz="0" w:space="0" w:color="auto"/>
          </w:divBdr>
        </w:div>
        <w:div w:id="638876156">
          <w:marLeft w:val="0"/>
          <w:marRight w:val="0"/>
          <w:marTop w:val="0"/>
          <w:marBottom w:val="0"/>
          <w:divBdr>
            <w:top w:val="none" w:sz="0" w:space="0" w:color="auto"/>
            <w:left w:val="none" w:sz="0" w:space="0" w:color="auto"/>
            <w:bottom w:val="none" w:sz="0" w:space="0" w:color="auto"/>
            <w:right w:val="none" w:sz="0" w:space="0" w:color="auto"/>
          </w:divBdr>
        </w:div>
        <w:div w:id="1758556824">
          <w:marLeft w:val="0"/>
          <w:marRight w:val="0"/>
          <w:marTop w:val="0"/>
          <w:marBottom w:val="0"/>
          <w:divBdr>
            <w:top w:val="none" w:sz="0" w:space="0" w:color="auto"/>
            <w:left w:val="none" w:sz="0" w:space="0" w:color="auto"/>
            <w:bottom w:val="none" w:sz="0" w:space="0" w:color="auto"/>
            <w:right w:val="none" w:sz="0" w:space="0" w:color="auto"/>
          </w:divBdr>
        </w:div>
        <w:div w:id="1269506575">
          <w:marLeft w:val="0"/>
          <w:marRight w:val="0"/>
          <w:marTop w:val="0"/>
          <w:marBottom w:val="0"/>
          <w:divBdr>
            <w:top w:val="none" w:sz="0" w:space="0" w:color="auto"/>
            <w:left w:val="none" w:sz="0" w:space="0" w:color="auto"/>
            <w:bottom w:val="none" w:sz="0" w:space="0" w:color="auto"/>
            <w:right w:val="none" w:sz="0" w:space="0" w:color="auto"/>
          </w:divBdr>
        </w:div>
        <w:div w:id="556891398">
          <w:marLeft w:val="0"/>
          <w:marRight w:val="0"/>
          <w:marTop w:val="0"/>
          <w:marBottom w:val="0"/>
          <w:divBdr>
            <w:top w:val="none" w:sz="0" w:space="0" w:color="auto"/>
            <w:left w:val="none" w:sz="0" w:space="0" w:color="auto"/>
            <w:bottom w:val="none" w:sz="0" w:space="0" w:color="auto"/>
            <w:right w:val="none" w:sz="0" w:space="0" w:color="auto"/>
          </w:divBdr>
        </w:div>
        <w:div w:id="1936674040">
          <w:marLeft w:val="0"/>
          <w:marRight w:val="0"/>
          <w:marTop w:val="0"/>
          <w:marBottom w:val="0"/>
          <w:divBdr>
            <w:top w:val="none" w:sz="0" w:space="0" w:color="auto"/>
            <w:left w:val="none" w:sz="0" w:space="0" w:color="auto"/>
            <w:bottom w:val="none" w:sz="0" w:space="0" w:color="auto"/>
            <w:right w:val="none" w:sz="0" w:space="0" w:color="auto"/>
          </w:divBdr>
        </w:div>
        <w:div w:id="1807896376">
          <w:marLeft w:val="0"/>
          <w:marRight w:val="0"/>
          <w:marTop w:val="0"/>
          <w:marBottom w:val="0"/>
          <w:divBdr>
            <w:top w:val="none" w:sz="0" w:space="0" w:color="auto"/>
            <w:left w:val="none" w:sz="0" w:space="0" w:color="auto"/>
            <w:bottom w:val="none" w:sz="0" w:space="0" w:color="auto"/>
            <w:right w:val="none" w:sz="0" w:space="0" w:color="auto"/>
          </w:divBdr>
        </w:div>
        <w:div w:id="898905848">
          <w:marLeft w:val="0"/>
          <w:marRight w:val="0"/>
          <w:marTop w:val="0"/>
          <w:marBottom w:val="0"/>
          <w:divBdr>
            <w:top w:val="none" w:sz="0" w:space="0" w:color="auto"/>
            <w:left w:val="none" w:sz="0" w:space="0" w:color="auto"/>
            <w:bottom w:val="none" w:sz="0" w:space="0" w:color="auto"/>
            <w:right w:val="none" w:sz="0" w:space="0" w:color="auto"/>
          </w:divBdr>
        </w:div>
        <w:div w:id="1917665273">
          <w:marLeft w:val="0"/>
          <w:marRight w:val="0"/>
          <w:marTop w:val="0"/>
          <w:marBottom w:val="0"/>
          <w:divBdr>
            <w:top w:val="none" w:sz="0" w:space="0" w:color="auto"/>
            <w:left w:val="none" w:sz="0" w:space="0" w:color="auto"/>
            <w:bottom w:val="none" w:sz="0" w:space="0" w:color="auto"/>
            <w:right w:val="none" w:sz="0" w:space="0" w:color="auto"/>
          </w:divBdr>
        </w:div>
        <w:div w:id="1187601743">
          <w:marLeft w:val="0"/>
          <w:marRight w:val="0"/>
          <w:marTop w:val="0"/>
          <w:marBottom w:val="0"/>
          <w:divBdr>
            <w:top w:val="none" w:sz="0" w:space="0" w:color="auto"/>
            <w:left w:val="none" w:sz="0" w:space="0" w:color="auto"/>
            <w:bottom w:val="none" w:sz="0" w:space="0" w:color="auto"/>
            <w:right w:val="none" w:sz="0" w:space="0" w:color="auto"/>
          </w:divBdr>
        </w:div>
        <w:div w:id="1314094752">
          <w:marLeft w:val="0"/>
          <w:marRight w:val="0"/>
          <w:marTop w:val="0"/>
          <w:marBottom w:val="0"/>
          <w:divBdr>
            <w:top w:val="none" w:sz="0" w:space="0" w:color="auto"/>
            <w:left w:val="none" w:sz="0" w:space="0" w:color="auto"/>
            <w:bottom w:val="none" w:sz="0" w:space="0" w:color="auto"/>
            <w:right w:val="none" w:sz="0" w:space="0" w:color="auto"/>
          </w:divBdr>
        </w:div>
        <w:div w:id="1578906333">
          <w:marLeft w:val="0"/>
          <w:marRight w:val="0"/>
          <w:marTop w:val="0"/>
          <w:marBottom w:val="0"/>
          <w:divBdr>
            <w:top w:val="none" w:sz="0" w:space="0" w:color="auto"/>
            <w:left w:val="none" w:sz="0" w:space="0" w:color="auto"/>
            <w:bottom w:val="none" w:sz="0" w:space="0" w:color="auto"/>
            <w:right w:val="none" w:sz="0" w:space="0" w:color="auto"/>
          </w:divBdr>
        </w:div>
        <w:div w:id="1684168178">
          <w:marLeft w:val="0"/>
          <w:marRight w:val="0"/>
          <w:marTop w:val="0"/>
          <w:marBottom w:val="0"/>
          <w:divBdr>
            <w:top w:val="none" w:sz="0" w:space="0" w:color="auto"/>
            <w:left w:val="none" w:sz="0" w:space="0" w:color="auto"/>
            <w:bottom w:val="none" w:sz="0" w:space="0" w:color="auto"/>
            <w:right w:val="none" w:sz="0" w:space="0" w:color="auto"/>
          </w:divBdr>
        </w:div>
        <w:div w:id="556934203">
          <w:marLeft w:val="0"/>
          <w:marRight w:val="0"/>
          <w:marTop w:val="0"/>
          <w:marBottom w:val="0"/>
          <w:divBdr>
            <w:top w:val="none" w:sz="0" w:space="0" w:color="auto"/>
            <w:left w:val="none" w:sz="0" w:space="0" w:color="auto"/>
            <w:bottom w:val="none" w:sz="0" w:space="0" w:color="auto"/>
            <w:right w:val="none" w:sz="0" w:space="0" w:color="auto"/>
          </w:divBdr>
        </w:div>
        <w:div w:id="1939093943">
          <w:marLeft w:val="0"/>
          <w:marRight w:val="0"/>
          <w:marTop w:val="0"/>
          <w:marBottom w:val="0"/>
          <w:divBdr>
            <w:top w:val="none" w:sz="0" w:space="0" w:color="auto"/>
            <w:left w:val="none" w:sz="0" w:space="0" w:color="auto"/>
            <w:bottom w:val="none" w:sz="0" w:space="0" w:color="auto"/>
            <w:right w:val="none" w:sz="0" w:space="0" w:color="auto"/>
          </w:divBdr>
        </w:div>
        <w:div w:id="803304803">
          <w:marLeft w:val="0"/>
          <w:marRight w:val="0"/>
          <w:marTop w:val="0"/>
          <w:marBottom w:val="0"/>
          <w:divBdr>
            <w:top w:val="none" w:sz="0" w:space="0" w:color="auto"/>
            <w:left w:val="none" w:sz="0" w:space="0" w:color="auto"/>
            <w:bottom w:val="none" w:sz="0" w:space="0" w:color="auto"/>
            <w:right w:val="none" w:sz="0" w:space="0" w:color="auto"/>
          </w:divBdr>
        </w:div>
        <w:div w:id="2015691783">
          <w:marLeft w:val="0"/>
          <w:marRight w:val="0"/>
          <w:marTop w:val="0"/>
          <w:marBottom w:val="0"/>
          <w:divBdr>
            <w:top w:val="none" w:sz="0" w:space="0" w:color="auto"/>
            <w:left w:val="none" w:sz="0" w:space="0" w:color="auto"/>
            <w:bottom w:val="none" w:sz="0" w:space="0" w:color="auto"/>
            <w:right w:val="none" w:sz="0" w:space="0" w:color="auto"/>
          </w:divBdr>
        </w:div>
        <w:div w:id="397360362">
          <w:marLeft w:val="0"/>
          <w:marRight w:val="0"/>
          <w:marTop w:val="0"/>
          <w:marBottom w:val="0"/>
          <w:divBdr>
            <w:top w:val="none" w:sz="0" w:space="0" w:color="auto"/>
            <w:left w:val="none" w:sz="0" w:space="0" w:color="auto"/>
            <w:bottom w:val="none" w:sz="0" w:space="0" w:color="auto"/>
            <w:right w:val="none" w:sz="0" w:space="0" w:color="auto"/>
          </w:divBdr>
        </w:div>
        <w:div w:id="18821188">
          <w:marLeft w:val="0"/>
          <w:marRight w:val="0"/>
          <w:marTop w:val="0"/>
          <w:marBottom w:val="0"/>
          <w:divBdr>
            <w:top w:val="none" w:sz="0" w:space="0" w:color="auto"/>
            <w:left w:val="none" w:sz="0" w:space="0" w:color="auto"/>
            <w:bottom w:val="none" w:sz="0" w:space="0" w:color="auto"/>
            <w:right w:val="none" w:sz="0" w:space="0" w:color="auto"/>
          </w:divBdr>
        </w:div>
        <w:div w:id="810094023">
          <w:marLeft w:val="0"/>
          <w:marRight w:val="0"/>
          <w:marTop w:val="0"/>
          <w:marBottom w:val="0"/>
          <w:divBdr>
            <w:top w:val="none" w:sz="0" w:space="0" w:color="auto"/>
            <w:left w:val="none" w:sz="0" w:space="0" w:color="auto"/>
            <w:bottom w:val="none" w:sz="0" w:space="0" w:color="auto"/>
            <w:right w:val="none" w:sz="0" w:space="0" w:color="auto"/>
          </w:divBdr>
        </w:div>
        <w:div w:id="232011606">
          <w:marLeft w:val="0"/>
          <w:marRight w:val="0"/>
          <w:marTop w:val="0"/>
          <w:marBottom w:val="0"/>
          <w:divBdr>
            <w:top w:val="none" w:sz="0" w:space="0" w:color="auto"/>
            <w:left w:val="none" w:sz="0" w:space="0" w:color="auto"/>
            <w:bottom w:val="none" w:sz="0" w:space="0" w:color="auto"/>
            <w:right w:val="none" w:sz="0" w:space="0" w:color="auto"/>
          </w:divBdr>
        </w:div>
        <w:div w:id="151409624">
          <w:marLeft w:val="0"/>
          <w:marRight w:val="0"/>
          <w:marTop w:val="0"/>
          <w:marBottom w:val="0"/>
          <w:divBdr>
            <w:top w:val="none" w:sz="0" w:space="0" w:color="auto"/>
            <w:left w:val="none" w:sz="0" w:space="0" w:color="auto"/>
            <w:bottom w:val="none" w:sz="0" w:space="0" w:color="auto"/>
            <w:right w:val="none" w:sz="0" w:space="0" w:color="auto"/>
          </w:divBdr>
        </w:div>
        <w:div w:id="854417117">
          <w:marLeft w:val="0"/>
          <w:marRight w:val="0"/>
          <w:marTop w:val="0"/>
          <w:marBottom w:val="0"/>
          <w:divBdr>
            <w:top w:val="none" w:sz="0" w:space="0" w:color="auto"/>
            <w:left w:val="none" w:sz="0" w:space="0" w:color="auto"/>
            <w:bottom w:val="none" w:sz="0" w:space="0" w:color="auto"/>
            <w:right w:val="none" w:sz="0" w:space="0" w:color="auto"/>
          </w:divBdr>
        </w:div>
        <w:div w:id="1435975223">
          <w:marLeft w:val="0"/>
          <w:marRight w:val="0"/>
          <w:marTop w:val="0"/>
          <w:marBottom w:val="0"/>
          <w:divBdr>
            <w:top w:val="none" w:sz="0" w:space="0" w:color="auto"/>
            <w:left w:val="none" w:sz="0" w:space="0" w:color="auto"/>
            <w:bottom w:val="none" w:sz="0" w:space="0" w:color="auto"/>
            <w:right w:val="none" w:sz="0" w:space="0" w:color="auto"/>
          </w:divBdr>
        </w:div>
        <w:div w:id="1737582768">
          <w:marLeft w:val="0"/>
          <w:marRight w:val="0"/>
          <w:marTop w:val="0"/>
          <w:marBottom w:val="0"/>
          <w:divBdr>
            <w:top w:val="none" w:sz="0" w:space="0" w:color="auto"/>
            <w:left w:val="none" w:sz="0" w:space="0" w:color="auto"/>
            <w:bottom w:val="none" w:sz="0" w:space="0" w:color="auto"/>
            <w:right w:val="none" w:sz="0" w:space="0" w:color="auto"/>
          </w:divBdr>
        </w:div>
        <w:div w:id="1133670654">
          <w:marLeft w:val="0"/>
          <w:marRight w:val="0"/>
          <w:marTop w:val="0"/>
          <w:marBottom w:val="0"/>
          <w:divBdr>
            <w:top w:val="none" w:sz="0" w:space="0" w:color="auto"/>
            <w:left w:val="none" w:sz="0" w:space="0" w:color="auto"/>
            <w:bottom w:val="none" w:sz="0" w:space="0" w:color="auto"/>
            <w:right w:val="none" w:sz="0" w:space="0" w:color="auto"/>
          </w:divBdr>
        </w:div>
        <w:div w:id="1753623917">
          <w:marLeft w:val="0"/>
          <w:marRight w:val="0"/>
          <w:marTop w:val="0"/>
          <w:marBottom w:val="0"/>
          <w:divBdr>
            <w:top w:val="none" w:sz="0" w:space="0" w:color="auto"/>
            <w:left w:val="none" w:sz="0" w:space="0" w:color="auto"/>
            <w:bottom w:val="none" w:sz="0" w:space="0" w:color="auto"/>
            <w:right w:val="none" w:sz="0" w:space="0" w:color="auto"/>
          </w:divBdr>
        </w:div>
        <w:div w:id="1273635789">
          <w:marLeft w:val="0"/>
          <w:marRight w:val="0"/>
          <w:marTop w:val="0"/>
          <w:marBottom w:val="0"/>
          <w:divBdr>
            <w:top w:val="none" w:sz="0" w:space="0" w:color="auto"/>
            <w:left w:val="none" w:sz="0" w:space="0" w:color="auto"/>
            <w:bottom w:val="none" w:sz="0" w:space="0" w:color="auto"/>
            <w:right w:val="none" w:sz="0" w:space="0" w:color="auto"/>
          </w:divBdr>
        </w:div>
      </w:divsChild>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481196558">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923681255">
      <w:bodyDiv w:val="1"/>
      <w:marLeft w:val="0"/>
      <w:marRight w:val="0"/>
      <w:marTop w:val="0"/>
      <w:marBottom w:val="0"/>
      <w:divBdr>
        <w:top w:val="none" w:sz="0" w:space="0" w:color="auto"/>
        <w:left w:val="none" w:sz="0" w:space="0" w:color="auto"/>
        <w:bottom w:val="none" w:sz="0" w:space="0" w:color="auto"/>
        <w:right w:val="none" w:sz="0" w:space="0" w:color="auto"/>
      </w:divBdr>
      <w:divsChild>
        <w:div w:id="1722051853">
          <w:marLeft w:val="0"/>
          <w:marRight w:val="0"/>
          <w:marTop w:val="0"/>
          <w:marBottom w:val="0"/>
          <w:divBdr>
            <w:top w:val="none" w:sz="0" w:space="0" w:color="auto"/>
            <w:left w:val="none" w:sz="0" w:space="0" w:color="auto"/>
            <w:bottom w:val="none" w:sz="0" w:space="0" w:color="auto"/>
            <w:right w:val="none" w:sz="0" w:space="0" w:color="auto"/>
          </w:divBdr>
        </w:div>
        <w:div w:id="800733599">
          <w:marLeft w:val="0"/>
          <w:marRight w:val="0"/>
          <w:marTop w:val="0"/>
          <w:marBottom w:val="0"/>
          <w:divBdr>
            <w:top w:val="none" w:sz="0" w:space="0" w:color="auto"/>
            <w:left w:val="none" w:sz="0" w:space="0" w:color="auto"/>
            <w:bottom w:val="none" w:sz="0" w:space="0" w:color="auto"/>
            <w:right w:val="none" w:sz="0" w:space="0" w:color="auto"/>
          </w:divBdr>
        </w:div>
        <w:div w:id="698819344">
          <w:marLeft w:val="0"/>
          <w:marRight w:val="0"/>
          <w:marTop w:val="0"/>
          <w:marBottom w:val="0"/>
          <w:divBdr>
            <w:top w:val="none" w:sz="0" w:space="0" w:color="auto"/>
            <w:left w:val="none" w:sz="0" w:space="0" w:color="auto"/>
            <w:bottom w:val="none" w:sz="0" w:space="0" w:color="auto"/>
            <w:right w:val="none" w:sz="0" w:space="0" w:color="auto"/>
          </w:divBdr>
        </w:div>
        <w:div w:id="679552811">
          <w:marLeft w:val="0"/>
          <w:marRight w:val="0"/>
          <w:marTop w:val="0"/>
          <w:marBottom w:val="0"/>
          <w:divBdr>
            <w:top w:val="none" w:sz="0" w:space="0" w:color="auto"/>
            <w:left w:val="none" w:sz="0" w:space="0" w:color="auto"/>
            <w:bottom w:val="none" w:sz="0" w:space="0" w:color="auto"/>
            <w:right w:val="none" w:sz="0" w:space="0" w:color="auto"/>
          </w:divBdr>
        </w:div>
        <w:div w:id="596446289">
          <w:marLeft w:val="0"/>
          <w:marRight w:val="0"/>
          <w:marTop w:val="0"/>
          <w:marBottom w:val="0"/>
          <w:divBdr>
            <w:top w:val="none" w:sz="0" w:space="0" w:color="auto"/>
            <w:left w:val="none" w:sz="0" w:space="0" w:color="auto"/>
            <w:bottom w:val="none" w:sz="0" w:space="0" w:color="auto"/>
            <w:right w:val="none" w:sz="0" w:space="0" w:color="auto"/>
          </w:divBdr>
        </w:div>
        <w:div w:id="2085183261">
          <w:marLeft w:val="0"/>
          <w:marRight w:val="0"/>
          <w:marTop w:val="0"/>
          <w:marBottom w:val="0"/>
          <w:divBdr>
            <w:top w:val="none" w:sz="0" w:space="0" w:color="auto"/>
            <w:left w:val="none" w:sz="0" w:space="0" w:color="auto"/>
            <w:bottom w:val="none" w:sz="0" w:space="0" w:color="auto"/>
            <w:right w:val="none" w:sz="0" w:space="0" w:color="auto"/>
          </w:divBdr>
        </w:div>
        <w:div w:id="155414748">
          <w:marLeft w:val="0"/>
          <w:marRight w:val="0"/>
          <w:marTop w:val="0"/>
          <w:marBottom w:val="0"/>
          <w:divBdr>
            <w:top w:val="none" w:sz="0" w:space="0" w:color="auto"/>
            <w:left w:val="none" w:sz="0" w:space="0" w:color="auto"/>
            <w:bottom w:val="none" w:sz="0" w:space="0" w:color="auto"/>
            <w:right w:val="none" w:sz="0" w:space="0" w:color="auto"/>
          </w:divBdr>
        </w:div>
        <w:div w:id="1663000404">
          <w:marLeft w:val="0"/>
          <w:marRight w:val="0"/>
          <w:marTop w:val="0"/>
          <w:marBottom w:val="0"/>
          <w:divBdr>
            <w:top w:val="none" w:sz="0" w:space="0" w:color="auto"/>
            <w:left w:val="none" w:sz="0" w:space="0" w:color="auto"/>
            <w:bottom w:val="none" w:sz="0" w:space="0" w:color="auto"/>
            <w:right w:val="none" w:sz="0" w:space="0" w:color="auto"/>
          </w:divBdr>
        </w:div>
        <w:div w:id="959995125">
          <w:marLeft w:val="0"/>
          <w:marRight w:val="0"/>
          <w:marTop w:val="0"/>
          <w:marBottom w:val="0"/>
          <w:divBdr>
            <w:top w:val="none" w:sz="0" w:space="0" w:color="auto"/>
            <w:left w:val="none" w:sz="0" w:space="0" w:color="auto"/>
            <w:bottom w:val="none" w:sz="0" w:space="0" w:color="auto"/>
            <w:right w:val="none" w:sz="0" w:space="0" w:color="auto"/>
          </w:divBdr>
        </w:div>
        <w:div w:id="1364406821">
          <w:marLeft w:val="0"/>
          <w:marRight w:val="0"/>
          <w:marTop w:val="0"/>
          <w:marBottom w:val="0"/>
          <w:divBdr>
            <w:top w:val="none" w:sz="0" w:space="0" w:color="auto"/>
            <w:left w:val="none" w:sz="0" w:space="0" w:color="auto"/>
            <w:bottom w:val="none" w:sz="0" w:space="0" w:color="auto"/>
            <w:right w:val="none" w:sz="0" w:space="0" w:color="auto"/>
          </w:divBdr>
        </w:div>
        <w:div w:id="1219173816">
          <w:marLeft w:val="0"/>
          <w:marRight w:val="0"/>
          <w:marTop w:val="0"/>
          <w:marBottom w:val="0"/>
          <w:divBdr>
            <w:top w:val="none" w:sz="0" w:space="0" w:color="auto"/>
            <w:left w:val="none" w:sz="0" w:space="0" w:color="auto"/>
            <w:bottom w:val="none" w:sz="0" w:space="0" w:color="auto"/>
            <w:right w:val="none" w:sz="0" w:space="0" w:color="auto"/>
          </w:divBdr>
        </w:div>
        <w:div w:id="935333846">
          <w:marLeft w:val="0"/>
          <w:marRight w:val="0"/>
          <w:marTop w:val="0"/>
          <w:marBottom w:val="0"/>
          <w:divBdr>
            <w:top w:val="none" w:sz="0" w:space="0" w:color="auto"/>
            <w:left w:val="none" w:sz="0" w:space="0" w:color="auto"/>
            <w:bottom w:val="none" w:sz="0" w:space="0" w:color="auto"/>
            <w:right w:val="none" w:sz="0" w:space="0" w:color="auto"/>
          </w:divBdr>
        </w:div>
        <w:div w:id="471482730">
          <w:marLeft w:val="0"/>
          <w:marRight w:val="0"/>
          <w:marTop w:val="0"/>
          <w:marBottom w:val="0"/>
          <w:divBdr>
            <w:top w:val="none" w:sz="0" w:space="0" w:color="auto"/>
            <w:left w:val="none" w:sz="0" w:space="0" w:color="auto"/>
            <w:bottom w:val="none" w:sz="0" w:space="0" w:color="auto"/>
            <w:right w:val="none" w:sz="0" w:space="0" w:color="auto"/>
          </w:divBdr>
        </w:div>
        <w:div w:id="517819881">
          <w:marLeft w:val="0"/>
          <w:marRight w:val="0"/>
          <w:marTop w:val="0"/>
          <w:marBottom w:val="0"/>
          <w:divBdr>
            <w:top w:val="none" w:sz="0" w:space="0" w:color="auto"/>
            <w:left w:val="none" w:sz="0" w:space="0" w:color="auto"/>
            <w:bottom w:val="none" w:sz="0" w:space="0" w:color="auto"/>
            <w:right w:val="none" w:sz="0" w:space="0" w:color="auto"/>
          </w:divBdr>
        </w:div>
        <w:div w:id="361367706">
          <w:marLeft w:val="0"/>
          <w:marRight w:val="0"/>
          <w:marTop w:val="0"/>
          <w:marBottom w:val="0"/>
          <w:divBdr>
            <w:top w:val="none" w:sz="0" w:space="0" w:color="auto"/>
            <w:left w:val="none" w:sz="0" w:space="0" w:color="auto"/>
            <w:bottom w:val="none" w:sz="0" w:space="0" w:color="auto"/>
            <w:right w:val="none" w:sz="0" w:space="0" w:color="auto"/>
          </w:divBdr>
        </w:div>
        <w:div w:id="63257974">
          <w:marLeft w:val="0"/>
          <w:marRight w:val="0"/>
          <w:marTop w:val="0"/>
          <w:marBottom w:val="0"/>
          <w:divBdr>
            <w:top w:val="none" w:sz="0" w:space="0" w:color="auto"/>
            <w:left w:val="none" w:sz="0" w:space="0" w:color="auto"/>
            <w:bottom w:val="none" w:sz="0" w:space="0" w:color="auto"/>
            <w:right w:val="none" w:sz="0" w:space="0" w:color="auto"/>
          </w:divBdr>
        </w:div>
        <w:div w:id="2136367893">
          <w:marLeft w:val="0"/>
          <w:marRight w:val="0"/>
          <w:marTop w:val="0"/>
          <w:marBottom w:val="0"/>
          <w:divBdr>
            <w:top w:val="none" w:sz="0" w:space="0" w:color="auto"/>
            <w:left w:val="none" w:sz="0" w:space="0" w:color="auto"/>
            <w:bottom w:val="none" w:sz="0" w:space="0" w:color="auto"/>
            <w:right w:val="none" w:sz="0" w:space="0" w:color="auto"/>
          </w:divBdr>
        </w:div>
        <w:div w:id="991326896">
          <w:marLeft w:val="0"/>
          <w:marRight w:val="0"/>
          <w:marTop w:val="0"/>
          <w:marBottom w:val="0"/>
          <w:divBdr>
            <w:top w:val="none" w:sz="0" w:space="0" w:color="auto"/>
            <w:left w:val="none" w:sz="0" w:space="0" w:color="auto"/>
            <w:bottom w:val="none" w:sz="0" w:space="0" w:color="auto"/>
            <w:right w:val="none" w:sz="0" w:space="0" w:color="auto"/>
          </w:divBdr>
        </w:div>
        <w:div w:id="1859151293">
          <w:marLeft w:val="0"/>
          <w:marRight w:val="0"/>
          <w:marTop w:val="0"/>
          <w:marBottom w:val="0"/>
          <w:divBdr>
            <w:top w:val="none" w:sz="0" w:space="0" w:color="auto"/>
            <w:left w:val="none" w:sz="0" w:space="0" w:color="auto"/>
            <w:bottom w:val="none" w:sz="0" w:space="0" w:color="auto"/>
            <w:right w:val="none" w:sz="0" w:space="0" w:color="auto"/>
          </w:divBdr>
        </w:div>
      </w:divsChild>
    </w:div>
    <w:div w:id="1215506358">
      <w:bodyDiv w:val="1"/>
      <w:marLeft w:val="0"/>
      <w:marRight w:val="0"/>
      <w:marTop w:val="0"/>
      <w:marBottom w:val="0"/>
      <w:divBdr>
        <w:top w:val="none" w:sz="0" w:space="0" w:color="auto"/>
        <w:left w:val="none" w:sz="0" w:space="0" w:color="auto"/>
        <w:bottom w:val="none" w:sz="0" w:space="0" w:color="auto"/>
        <w:right w:val="none" w:sz="0" w:space="0" w:color="auto"/>
      </w:divBdr>
    </w:div>
    <w:div w:id="1525902056">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WORK\BUku%20panduan%20penulisan%20skripsi-mendesak\File%20Bonus\Forma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7B18E20-F463-4D01-B449-B3907A9E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3</Template>
  <TotalTime>3497</TotalTime>
  <Pages>49</Pages>
  <Words>6211</Words>
  <Characters>35406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41534</CharactersWithSpaces>
  <SharedDoc>false</SharedDoc>
  <HLinks>
    <vt:vector size="198" baseType="variant">
      <vt:variant>
        <vt:i4>1179707</vt:i4>
      </vt:variant>
      <vt:variant>
        <vt:i4>200</vt:i4>
      </vt:variant>
      <vt:variant>
        <vt:i4>0</vt:i4>
      </vt:variant>
      <vt:variant>
        <vt:i4>5</vt:i4>
      </vt:variant>
      <vt:variant>
        <vt:lpwstr/>
      </vt:variant>
      <vt:variant>
        <vt:lpwstr>_Toc462596407</vt:lpwstr>
      </vt:variant>
      <vt:variant>
        <vt:i4>1179707</vt:i4>
      </vt:variant>
      <vt:variant>
        <vt:i4>194</vt:i4>
      </vt:variant>
      <vt:variant>
        <vt:i4>0</vt:i4>
      </vt:variant>
      <vt:variant>
        <vt:i4>5</vt:i4>
      </vt:variant>
      <vt:variant>
        <vt:lpwstr/>
      </vt:variant>
      <vt:variant>
        <vt:lpwstr>_Toc462596406</vt:lpwstr>
      </vt:variant>
      <vt:variant>
        <vt:i4>1179707</vt:i4>
      </vt:variant>
      <vt:variant>
        <vt:i4>185</vt:i4>
      </vt:variant>
      <vt:variant>
        <vt:i4>0</vt:i4>
      </vt:variant>
      <vt:variant>
        <vt:i4>5</vt:i4>
      </vt:variant>
      <vt:variant>
        <vt:lpwstr/>
      </vt:variant>
      <vt:variant>
        <vt:lpwstr>_Toc462596402</vt:lpwstr>
      </vt:variant>
      <vt:variant>
        <vt:i4>1179707</vt:i4>
      </vt:variant>
      <vt:variant>
        <vt:i4>179</vt:i4>
      </vt:variant>
      <vt:variant>
        <vt:i4>0</vt:i4>
      </vt:variant>
      <vt:variant>
        <vt:i4>5</vt:i4>
      </vt:variant>
      <vt:variant>
        <vt:lpwstr/>
      </vt:variant>
      <vt:variant>
        <vt:lpwstr>_Toc462596401</vt:lpwstr>
      </vt:variant>
      <vt:variant>
        <vt:i4>1179707</vt:i4>
      </vt:variant>
      <vt:variant>
        <vt:i4>170</vt:i4>
      </vt:variant>
      <vt:variant>
        <vt:i4>0</vt:i4>
      </vt:variant>
      <vt:variant>
        <vt:i4>5</vt:i4>
      </vt:variant>
      <vt:variant>
        <vt:lpwstr/>
      </vt:variant>
      <vt:variant>
        <vt:lpwstr>_Toc462596400</vt:lpwstr>
      </vt:variant>
      <vt:variant>
        <vt:i4>1769532</vt:i4>
      </vt:variant>
      <vt:variant>
        <vt:i4>164</vt:i4>
      </vt:variant>
      <vt:variant>
        <vt:i4>0</vt:i4>
      </vt:variant>
      <vt:variant>
        <vt:i4>5</vt:i4>
      </vt:variant>
      <vt:variant>
        <vt:lpwstr/>
      </vt:variant>
      <vt:variant>
        <vt:lpwstr>_Toc462596399</vt:lpwstr>
      </vt:variant>
      <vt:variant>
        <vt:i4>1769532</vt:i4>
      </vt:variant>
      <vt:variant>
        <vt:i4>158</vt:i4>
      </vt:variant>
      <vt:variant>
        <vt:i4>0</vt:i4>
      </vt:variant>
      <vt:variant>
        <vt:i4>5</vt:i4>
      </vt:variant>
      <vt:variant>
        <vt:lpwstr/>
      </vt:variant>
      <vt:variant>
        <vt:lpwstr>_Toc462596398</vt:lpwstr>
      </vt:variant>
      <vt:variant>
        <vt:i4>1769532</vt:i4>
      </vt:variant>
      <vt:variant>
        <vt:i4>152</vt:i4>
      </vt:variant>
      <vt:variant>
        <vt:i4>0</vt:i4>
      </vt:variant>
      <vt:variant>
        <vt:i4>5</vt:i4>
      </vt:variant>
      <vt:variant>
        <vt:lpwstr/>
      </vt:variant>
      <vt:variant>
        <vt:lpwstr>_Toc462596397</vt:lpwstr>
      </vt:variant>
      <vt:variant>
        <vt:i4>1769532</vt:i4>
      </vt:variant>
      <vt:variant>
        <vt:i4>146</vt:i4>
      </vt:variant>
      <vt:variant>
        <vt:i4>0</vt:i4>
      </vt:variant>
      <vt:variant>
        <vt:i4>5</vt:i4>
      </vt:variant>
      <vt:variant>
        <vt:lpwstr/>
      </vt:variant>
      <vt:variant>
        <vt:lpwstr>_Toc462596396</vt:lpwstr>
      </vt:variant>
      <vt:variant>
        <vt:i4>1769532</vt:i4>
      </vt:variant>
      <vt:variant>
        <vt:i4>140</vt:i4>
      </vt:variant>
      <vt:variant>
        <vt:i4>0</vt:i4>
      </vt:variant>
      <vt:variant>
        <vt:i4>5</vt:i4>
      </vt:variant>
      <vt:variant>
        <vt:lpwstr/>
      </vt:variant>
      <vt:variant>
        <vt:lpwstr>_Toc462596395</vt:lpwstr>
      </vt:variant>
      <vt:variant>
        <vt:i4>1769532</vt:i4>
      </vt:variant>
      <vt:variant>
        <vt:i4>134</vt:i4>
      </vt:variant>
      <vt:variant>
        <vt:i4>0</vt:i4>
      </vt:variant>
      <vt:variant>
        <vt:i4>5</vt:i4>
      </vt:variant>
      <vt:variant>
        <vt:lpwstr/>
      </vt:variant>
      <vt:variant>
        <vt:lpwstr>_Toc462596394</vt:lpwstr>
      </vt:variant>
      <vt:variant>
        <vt:i4>1769532</vt:i4>
      </vt:variant>
      <vt:variant>
        <vt:i4>128</vt:i4>
      </vt:variant>
      <vt:variant>
        <vt:i4>0</vt:i4>
      </vt:variant>
      <vt:variant>
        <vt:i4>5</vt:i4>
      </vt:variant>
      <vt:variant>
        <vt:lpwstr/>
      </vt:variant>
      <vt:variant>
        <vt:lpwstr>_Toc462596393</vt:lpwstr>
      </vt:variant>
      <vt:variant>
        <vt:i4>1769532</vt:i4>
      </vt:variant>
      <vt:variant>
        <vt:i4>122</vt:i4>
      </vt:variant>
      <vt:variant>
        <vt:i4>0</vt:i4>
      </vt:variant>
      <vt:variant>
        <vt:i4>5</vt:i4>
      </vt:variant>
      <vt:variant>
        <vt:lpwstr/>
      </vt:variant>
      <vt:variant>
        <vt:lpwstr>_Toc462596392</vt:lpwstr>
      </vt:variant>
      <vt:variant>
        <vt:i4>1769532</vt:i4>
      </vt:variant>
      <vt:variant>
        <vt:i4>116</vt:i4>
      </vt:variant>
      <vt:variant>
        <vt:i4>0</vt:i4>
      </vt:variant>
      <vt:variant>
        <vt:i4>5</vt:i4>
      </vt:variant>
      <vt:variant>
        <vt:lpwstr/>
      </vt:variant>
      <vt:variant>
        <vt:lpwstr>_Toc462596391</vt:lpwstr>
      </vt:variant>
      <vt:variant>
        <vt:i4>1769532</vt:i4>
      </vt:variant>
      <vt:variant>
        <vt:i4>110</vt:i4>
      </vt:variant>
      <vt:variant>
        <vt:i4>0</vt:i4>
      </vt:variant>
      <vt:variant>
        <vt:i4>5</vt:i4>
      </vt:variant>
      <vt:variant>
        <vt:lpwstr/>
      </vt:variant>
      <vt:variant>
        <vt:lpwstr>_Toc462596390</vt:lpwstr>
      </vt:variant>
      <vt:variant>
        <vt:i4>1703996</vt:i4>
      </vt:variant>
      <vt:variant>
        <vt:i4>104</vt:i4>
      </vt:variant>
      <vt:variant>
        <vt:i4>0</vt:i4>
      </vt:variant>
      <vt:variant>
        <vt:i4>5</vt:i4>
      </vt:variant>
      <vt:variant>
        <vt:lpwstr/>
      </vt:variant>
      <vt:variant>
        <vt:lpwstr>_Toc462596389</vt:lpwstr>
      </vt:variant>
      <vt:variant>
        <vt:i4>1703996</vt:i4>
      </vt:variant>
      <vt:variant>
        <vt:i4>98</vt:i4>
      </vt:variant>
      <vt:variant>
        <vt:i4>0</vt:i4>
      </vt:variant>
      <vt:variant>
        <vt:i4>5</vt:i4>
      </vt:variant>
      <vt:variant>
        <vt:lpwstr/>
      </vt:variant>
      <vt:variant>
        <vt:lpwstr>_Toc462596388</vt:lpwstr>
      </vt:variant>
      <vt:variant>
        <vt:i4>1703996</vt:i4>
      </vt:variant>
      <vt:variant>
        <vt:i4>92</vt:i4>
      </vt:variant>
      <vt:variant>
        <vt:i4>0</vt:i4>
      </vt:variant>
      <vt:variant>
        <vt:i4>5</vt:i4>
      </vt:variant>
      <vt:variant>
        <vt:lpwstr/>
      </vt:variant>
      <vt:variant>
        <vt:lpwstr>_Toc462596387</vt:lpwstr>
      </vt:variant>
      <vt:variant>
        <vt:i4>1703996</vt:i4>
      </vt:variant>
      <vt:variant>
        <vt:i4>86</vt:i4>
      </vt:variant>
      <vt:variant>
        <vt:i4>0</vt:i4>
      </vt:variant>
      <vt:variant>
        <vt:i4>5</vt:i4>
      </vt:variant>
      <vt:variant>
        <vt:lpwstr/>
      </vt:variant>
      <vt:variant>
        <vt:lpwstr>_Toc462596386</vt:lpwstr>
      </vt:variant>
      <vt:variant>
        <vt:i4>1703996</vt:i4>
      </vt:variant>
      <vt:variant>
        <vt:i4>80</vt:i4>
      </vt:variant>
      <vt:variant>
        <vt:i4>0</vt:i4>
      </vt:variant>
      <vt:variant>
        <vt:i4>5</vt:i4>
      </vt:variant>
      <vt:variant>
        <vt:lpwstr/>
      </vt:variant>
      <vt:variant>
        <vt:lpwstr>_Toc462596385</vt:lpwstr>
      </vt:variant>
      <vt:variant>
        <vt:i4>1703996</vt:i4>
      </vt:variant>
      <vt:variant>
        <vt:i4>74</vt:i4>
      </vt:variant>
      <vt:variant>
        <vt:i4>0</vt:i4>
      </vt:variant>
      <vt:variant>
        <vt:i4>5</vt:i4>
      </vt:variant>
      <vt:variant>
        <vt:lpwstr/>
      </vt:variant>
      <vt:variant>
        <vt:lpwstr>_Toc462596384</vt:lpwstr>
      </vt:variant>
      <vt:variant>
        <vt:i4>1703996</vt:i4>
      </vt:variant>
      <vt:variant>
        <vt:i4>68</vt:i4>
      </vt:variant>
      <vt:variant>
        <vt:i4>0</vt:i4>
      </vt:variant>
      <vt:variant>
        <vt:i4>5</vt:i4>
      </vt:variant>
      <vt:variant>
        <vt:lpwstr/>
      </vt:variant>
      <vt:variant>
        <vt:lpwstr>_Toc462596383</vt:lpwstr>
      </vt:variant>
      <vt:variant>
        <vt:i4>1703996</vt:i4>
      </vt:variant>
      <vt:variant>
        <vt:i4>62</vt:i4>
      </vt:variant>
      <vt:variant>
        <vt:i4>0</vt:i4>
      </vt:variant>
      <vt:variant>
        <vt:i4>5</vt:i4>
      </vt:variant>
      <vt:variant>
        <vt:lpwstr/>
      </vt:variant>
      <vt:variant>
        <vt:lpwstr>_Toc462596382</vt:lpwstr>
      </vt:variant>
      <vt:variant>
        <vt:i4>1703996</vt:i4>
      </vt:variant>
      <vt:variant>
        <vt:i4>56</vt:i4>
      </vt:variant>
      <vt:variant>
        <vt:i4>0</vt:i4>
      </vt:variant>
      <vt:variant>
        <vt:i4>5</vt:i4>
      </vt:variant>
      <vt:variant>
        <vt:lpwstr/>
      </vt:variant>
      <vt:variant>
        <vt:lpwstr>_Toc462596381</vt:lpwstr>
      </vt:variant>
      <vt:variant>
        <vt:i4>1703996</vt:i4>
      </vt:variant>
      <vt:variant>
        <vt:i4>50</vt:i4>
      </vt:variant>
      <vt:variant>
        <vt:i4>0</vt:i4>
      </vt:variant>
      <vt:variant>
        <vt:i4>5</vt:i4>
      </vt:variant>
      <vt:variant>
        <vt:lpwstr/>
      </vt:variant>
      <vt:variant>
        <vt:lpwstr>_Toc462596380</vt:lpwstr>
      </vt:variant>
      <vt:variant>
        <vt:i4>1376316</vt:i4>
      </vt:variant>
      <vt:variant>
        <vt:i4>44</vt:i4>
      </vt:variant>
      <vt:variant>
        <vt:i4>0</vt:i4>
      </vt:variant>
      <vt:variant>
        <vt:i4>5</vt:i4>
      </vt:variant>
      <vt:variant>
        <vt:lpwstr/>
      </vt:variant>
      <vt:variant>
        <vt:lpwstr>_Toc462596379</vt:lpwstr>
      </vt:variant>
      <vt:variant>
        <vt:i4>1376316</vt:i4>
      </vt:variant>
      <vt:variant>
        <vt:i4>38</vt:i4>
      </vt:variant>
      <vt:variant>
        <vt:i4>0</vt:i4>
      </vt:variant>
      <vt:variant>
        <vt:i4>5</vt:i4>
      </vt:variant>
      <vt:variant>
        <vt:lpwstr/>
      </vt:variant>
      <vt:variant>
        <vt:lpwstr>_Toc462596378</vt:lpwstr>
      </vt:variant>
      <vt:variant>
        <vt:i4>1376316</vt:i4>
      </vt:variant>
      <vt:variant>
        <vt:i4>32</vt:i4>
      </vt:variant>
      <vt:variant>
        <vt:i4>0</vt:i4>
      </vt:variant>
      <vt:variant>
        <vt:i4>5</vt:i4>
      </vt:variant>
      <vt:variant>
        <vt:lpwstr/>
      </vt:variant>
      <vt:variant>
        <vt:lpwstr>_Toc462596377</vt:lpwstr>
      </vt:variant>
      <vt:variant>
        <vt:i4>1376316</vt:i4>
      </vt:variant>
      <vt:variant>
        <vt:i4>26</vt:i4>
      </vt:variant>
      <vt:variant>
        <vt:i4>0</vt:i4>
      </vt:variant>
      <vt:variant>
        <vt:i4>5</vt:i4>
      </vt:variant>
      <vt:variant>
        <vt:lpwstr/>
      </vt:variant>
      <vt:variant>
        <vt:lpwstr>_Toc462596376</vt:lpwstr>
      </vt:variant>
      <vt:variant>
        <vt:i4>1376316</vt:i4>
      </vt:variant>
      <vt:variant>
        <vt:i4>20</vt:i4>
      </vt:variant>
      <vt:variant>
        <vt:i4>0</vt:i4>
      </vt:variant>
      <vt:variant>
        <vt:i4>5</vt:i4>
      </vt:variant>
      <vt:variant>
        <vt:lpwstr/>
      </vt:variant>
      <vt:variant>
        <vt:lpwstr>_Toc462596375</vt:lpwstr>
      </vt:variant>
      <vt:variant>
        <vt:i4>1376316</vt:i4>
      </vt:variant>
      <vt:variant>
        <vt:i4>14</vt:i4>
      </vt:variant>
      <vt:variant>
        <vt:i4>0</vt:i4>
      </vt:variant>
      <vt:variant>
        <vt:i4>5</vt:i4>
      </vt:variant>
      <vt:variant>
        <vt:lpwstr/>
      </vt:variant>
      <vt:variant>
        <vt:lpwstr>_Toc462596374</vt:lpwstr>
      </vt:variant>
      <vt:variant>
        <vt:i4>1376316</vt:i4>
      </vt:variant>
      <vt:variant>
        <vt:i4>8</vt:i4>
      </vt:variant>
      <vt:variant>
        <vt:i4>0</vt:i4>
      </vt:variant>
      <vt:variant>
        <vt:i4>5</vt:i4>
      </vt:variant>
      <vt:variant>
        <vt:lpwstr/>
      </vt:variant>
      <vt:variant>
        <vt:lpwstr>_Toc462596373</vt:lpwstr>
      </vt:variant>
      <vt:variant>
        <vt:i4>1376316</vt:i4>
      </vt:variant>
      <vt:variant>
        <vt:i4>2</vt:i4>
      </vt:variant>
      <vt:variant>
        <vt:i4>0</vt:i4>
      </vt:variant>
      <vt:variant>
        <vt:i4>5</vt:i4>
      </vt:variant>
      <vt:variant>
        <vt:lpwstr/>
      </vt:variant>
      <vt:variant>
        <vt:lpwstr>_Toc462596372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Ardhani</cp:lastModifiedBy>
  <cp:revision>173</cp:revision>
  <cp:lastPrinted>2009-03-25T03:48:00Z</cp:lastPrinted>
  <dcterms:created xsi:type="dcterms:W3CDTF">2017-10-18T04:28:00Z</dcterms:created>
  <dcterms:modified xsi:type="dcterms:W3CDTF">2017-11-26T17:10:00Z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